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22257" w14:textId="232D9D21" w:rsidR="00656382" w:rsidRDefault="00161DAB" w:rsidP="00F50BC4">
      <w:pPr>
        <w:pStyle w:val="Heading1"/>
      </w:pPr>
      <w:r>
        <w:t>Sivas Doc</w:t>
      </w:r>
    </w:p>
    <w:p w14:paraId="5521BDB1" w14:textId="3E62C782" w:rsidR="00161DAB" w:rsidRDefault="00161DAB" w:rsidP="00E51C19">
      <w:pPr>
        <w:pStyle w:val="ListBullet"/>
      </w:pPr>
      <w:proofErr w:type="spellStart"/>
      <w:r>
        <w:t>Turkiyenin</w:t>
      </w:r>
      <w:proofErr w:type="spellEnd"/>
      <w:r>
        <w:t xml:space="preserve"> </w:t>
      </w:r>
      <w:proofErr w:type="spellStart"/>
      <w:r>
        <w:t>tarihinde</w:t>
      </w:r>
      <w:proofErr w:type="spellEnd"/>
      <w:r>
        <w:t xml:space="preserve"> </w:t>
      </w:r>
      <w:proofErr w:type="spellStart"/>
      <w:r>
        <w:t>onemli</w:t>
      </w:r>
      <w:proofErr w:type="spellEnd"/>
      <w:r>
        <w:t xml:space="preserve"> </w:t>
      </w:r>
      <w:proofErr w:type="spellStart"/>
      <w:r>
        <w:t>kritik</w:t>
      </w:r>
      <w:proofErr w:type="spellEnd"/>
      <w:r>
        <w:t xml:space="preserve"> </w:t>
      </w:r>
      <w:proofErr w:type="spellStart"/>
      <w:r>
        <w:t>noktalarindan</w:t>
      </w:r>
      <w:proofErr w:type="spellEnd"/>
      <w:r>
        <w:t xml:space="preserve"> </w:t>
      </w:r>
      <w:proofErr w:type="spellStart"/>
      <w:r>
        <w:t>biri</w:t>
      </w:r>
      <w:proofErr w:type="spellEnd"/>
      <w:r>
        <w:t>.</w:t>
      </w:r>
    </w:p>
    <w:p w14:paraId="6E8C9B45" w14:textId="50CA5736" w:rsidR="00161DAB" w:rsidRDefault="00161DAB" w:rsidP="00E51C19">
      <w:pPr>
        <w:pStyle w:val="ListBullet"/>
      </w:pPr>
      <w:r>
        <w:t xml:space="preserve">17 Nisan 1993 -&gt; </w:t>
      </w:r>
      <w:proofErr w:type="spellStart"/>
      <w:r>
        <w:t>Ozel</w:t>
      </w:r>
      <w:proofErr w:type="spellEnd"/>
      <w:r>
        <w:t xml:space="preserve"> </w:t>
      </w:r>
      <w:proofErr w:type="spellStart"/>
      <w:r>
        <w:t>kalp</w:t>
      </w:r>
      <w:proofErr w:type="spellEnd"/>
      <w:r>
        <w:t xml:space="preserve"> </w:t>
      </w:r>
      <w:proofErr w:type="spellStart"/>
      <w:r>
        <w:t>krizinden</w:t>
      </w:r>
      <w:proofErr w:type="spellEnd"/>
      <w:r>
        <w:t xml:space="preserve"> </w:t>
      </w:r>
      <w:proofErr w:type="spellStart"/>
      <w:r>
        <w:t>oldu</w:t>
      </w:r>
      <w:proofErr w:type="spellEnd"/>
      <w:r>
        <w:t xml:space="preserve">. 16 </w:t>
      </w:r>
      <w:proofErr w:type="spellStart"/>
      <w:r>
        <w:t>Nisan’da</w:t>
      </w:r>
      <w:proofErr w:type="spellEnd"/>
      <w:r>
        <w:t xml:space="preserve"> </w:t>
      </w:r>
      <w:proofErr w:type="spellStart"/>
      <w:r>
        <w:t>Demirel</w:t>
      </w:r>
      <w:proofErr w:type="spellEnd"/>
      <w:r>
        <w:t xml:space="preserve"> </w:t>
      </w:r>
      <w:proofErr w:type="spellStart"/>
      <w:r>
        <w:t>secildi</w:t>
      </w:r>
      <w:proofErr w:type="spellEnd"/>
      <w:r>
        <w:t xml:space="preserve">. Aziz </w:t>
      </w:r>
      <w:proofErr w:type="spellStart"/>
      <w:r>
        <w:t>Nesin</w:t>
      </w:r>
      <w:proofErr w:type="spellEnd"/>
      <w:r>
        <w:t xml:space="preserve"> 26 </w:t>
      </w:r>
      <w:proofErr w:type="spellStart"/>
      <w:r>
        <w:t>Mayis’da</w:t>
      </w:r>
      <w:proofErr w:type="spellEnd"/>
      <w:r>
        <w:t xml:space="preserve"> Salman </w:t>
      </w:r>
      <w:proofErr w:type="spellStart"/>
      <w:r>
        <w:t>Rushdie’nin</w:t>
      </w:r>
      <w:proofErr w:type="spellEnd"/>
      <w:r>
        <w:t xml:space="preserve"> “</w:t>
      </w:r>
      <w:proofErr w:type="spellStart"/>
      <w:r>
        <w:t>Seytan</w:t>
      </w:r>
      <w:proofErr w:type="spellEnd"/>
      <w:r>
        <w:t xml:space="preserve"> </w:t>
      </w:r>
      <w:proofErr w:type="spellStart"/>
      <w:r>
        <w:t>Ayetleri</w:t>
      </w:r>
      <w:proofErr w:type="spellEnd"/>
      <w:r>
        <w:t xml:space="preserve">” </w:t>
      </w:r>
      <w:proofErr w:type="spellStart"/>
      <w:r>
        <w:t>kitabini</w:t>
      </w:r>
      <w:proofErr w:type="spellEnd"/>
      <w:r>
        <w:t xml:space="preserve"> </w:t>
      </w:r>
      <w:proofErr w:type="spellStart"/>
      <w:r>
        <w:t>cevirmis</w:t>
      </w:r>
      <w:proofErr w:type="spellEnd"/>
      <w:r>
        <w:t xml:space="preserve">. Bu </w:t>
      </w:r>
      <w:proofErr w:type="spellStart"/>
      <w:r>
        <w:t>kitapta</w:t>
      </w:r>
      <w:proofErr w:type="spellEnd"/>
      <w:r>
        <w:t xml:space="preserve"> </w:t>
      </w:r>
      <w:proofErr w:type="spellStart"/>
      <w:r>
        <w:t>dinimize</w:t>
      </w:r>
      <w:proofErr w:type="spellEnd"/>
      <w:r>
        <w:t xml:space="preserve"> </w:t>
      </w:r>
      <w:proofErr w:type="spellStart"/>
      <w:r>
        <w:t>hakaretler</w:t>
      </w:r>
      <w:proofErr w:type="spellEnd"/>
      <w:r>
        <w:t xml:space="preserve"> vermis. </w:t>
      </w:r>
      <w:proofErr w:type="spellStart"/>
      <w:r>
        <w:t>Dusunce</w:t>
      </w:r>
      <w:proofErr w:type="spellEnd"/>
      <w:r>
        <w:t xml:space="preserve"> </w:t>
      </w:r>
      <w:proofErr w:type="spellStart"/>
      <w:r>
        <w:t>ozgurlugu</w:t>
      </w:r>
      <w:proofErr w:type="spellEnd"/>
      <w:r>
        <w:t xml:space="preserve"> </w:t>
      </w:r>
      <w:proofErr w:type="spellStart"/>
      <w:r>
        <w:t>adina</w:t>
      </w:r>
      <w:proofErr w:type="spellEnd"/>
      <w:r>
        <w:t xml:space="preserve"> </w:t>
      </w:r>
      <w:proofErr w:type="spellStart"/>
      <w:r>
        <w:t>yayinlamis</w:t>
      </w:r>
      <w:proofErr w:type="spellEnd"/>
      <w:r>
        <w:t xml:space="preserve">. Yurt </w:t>
      </w:r>
      <w:proofErr w:type="spellStart"/>
      <w:r>
        <w:t>capinda</w:t>
      </w:r>
      <w:proofErr w:type="spellEnd"/>
      <w:r>
        <w:t xml:space="preserve"> </w:t>
      </w:r>
      <w:proofErr w:type="spellStart"/>
      <w:r>
        <w:t>protestolar</w:t>
      </w:r>
      <w:proofErr w:type="spellEnd"/>
      <w:r>
        <w:t xml:space="preserve"> </w:t>
      </w:r>
      <w:proofErr w:type="spellStart"/>
      <w:r>
        <w:t>olmus</w:t>
      </w:r>
      <w:proofErr w:type="spellEnd"/>
      <w:r>
        <w:t>.</w:t>
      </w:r>
    </w:p>
    <w:p w14:paraId="7D80857C" w14:textId="73136422" w:rsidR="00161DAB" w:rsidRDefault="00161DAB" w:rsidP="00E51C19">
      <w:pPr>
        <w:pStyle w:val="ListBullet"/>
      </w:pPr>
      <w:r>
        <w:t xml:space="preserve">25 </w:t>
      </w:r>
      <w:proofErr w:type="spellStart"/>
      <w:r>
        <w:t>Haziran’da</w:t>
      </w:r>
      <w:proofErr w:type="spellEnd"/>
      <w:r>
        <w:t xml:space="preserve"> DYP-SHP </w:t>
      </w:r>
      <w:proofErr w:type="spellStart"/>
      <w:r>
        <w:t>koalisyonu</w:t>
      </w:r>
      <w:proofErr w:type="spellEnd"/>
      <w:r>
        <w:t xml:space="preserve"> </w:t>
      </w:r>
      <w:proofErr w:type="spellStart"/>
      <w:r>
        <w:t>goreve</w:t>
      </w:r>
      <w:proofErr w:type="spellEnd"/>
      <w:r>
        <w:t xml:space="preserve"> </w:t>
      </w:r>
      <w:proofErr w:type="spellStart"/>
      <w:proofErr w:type="gramStart"/>
      <w:r>
        <w:t>baslamis</w:t>
      </w:r>
      <w:proofErr w:type="spellEnd"/>
      <w:r>
        <w:t>.(</w:t>
      </w:r>
      <w:proofErr w:type="gramEnd"/>
      <w:r>
        <w:t xml:space="preserve">Ciller </w:t>
      </w:r>
      <w:proofErr w:type="spellStart"/>
      <w:r>
        <w:t>basta</w:t>
      </w:r>
      <w:proofErr w:type="spellEnd"/>
      <w:r>
        <w:t>)</w:t>
      </w:r>
    </w:p>
    <w:p w14:paraId="49F56F40" w14:textId="4E889358" w:rsidR="00161DAB" w:rsidRDefault="00161DAB" w:rsidP="00E51C19">
      <w:pPr>
        <w:pStyle w:val="ListBullet"/>
      </w:pPr>
      <w:r>
        <w:t xml:space="preserve">1 </w:t>
      </w:r>
      <w:proofErr w:type="spellStart"/>
      <w:r>
        <w:t>Temmuzda</w:t>
      </w:r>
      <w:proofErr w:type="spellEnd"/>
      <w:r>
        <w:t xml:space="preserve"> </w:t>
      </w:r>
      <w:proofErr w:type="spellStart"/>
      <w:r>
        <w:t>Kultur</w:t>
      </w:r>
      <w:proofErr w:type="spellEnd"/>
      <w:r>
        <w:t xml:space="preserve"> </w:t>
      </w:r>
      <w:proofErr w:type="spellStart"/>
      <w:r>
        <w:t>Bakanliginin</w:t>
      </w:r>
      <w:proofErr w:type="spellEnd"/>
      <w:r>
        <w:t xml:space="preserve"> </w:t>
      </w:r>
      <w:proofErr w:type="spellStart"/>
      <w:r>
        <w:t>Destegiyle</w:t>
      </w:r>
      <w:proofErr w:type="spellEnd"/>
      <w:r>
        <w:t xml:space="preserve"> </w:t>
      </w:r>
      <w:proofErr w:type="spellStart"/>
      <w:r>
        <w:t>Pir</w:t>
      </w:r>
      <w:proofErr w:type="spellEnd"/>
      <w:r>
        <w:t xml:space="preserve"> Sultan </w:t>
      </w:r>
      <w:proofErr w:type="spellStart"/>
      <w:r>
        <w:t>Abdal</w:t>
      </w:r>
      <w:proofErr w:type="spellEnd"/>
      <w:r>
        <w:t xml:space="preserve"> </w:t>
      </w:r>
      <w:proofErr w:type="spellStart"/>
      <w:r>
        <w:t>senlikleri</w:t>
      </w:r>
      <w:proofErr w:type="spellEnd"/>
      <w:r>
        <w:t xml:space="preserve"> </w:t>
      </w:r>
      <w:proofErr w:type="spellStart"/>
      <w:r>
        <w:t>duzenlenmis</w:t>
      </w:r>
      <w:proofErr w:type="spellEnd"/>
      <w:r>
        <w:t xml:space="preserve">. </w:t>
      </w:r>
      <w:proofErr w:type="spellStart"/>
      <w:r>
        <w:t>Senliklerin</w:t>
      </w:r>
      <w:proofErr w:type="spellEnd"/>
      <w:r>
        <w:t xml:space="preserve"> bas </w:t>
      </w:r>
      <w:proofErr w:type="spellStart"/>
      <w:r>
        <w:t>konusu</w:t>
      </w:r>
      <w:proofErr w:type="spellEnd"/>
      <w:r>
        <w:t xml:space="preserve"> Aziz </w:t>
      </w:r>
      <w:proofErr w:type="spellStart"/>
      <w:r>
        <w:t>Nesinmis</w:t>
      </w:r>
      <w:proofErr w:type="spellEnd"/>
      <w:r>
        <w:t xml:space="preserve">. </w:t>
      </w:r>
      <w:proofErr w:type="spellStart"/>
      <w:r>
        <w:t>Uzun</w:t>
      </w:r>
      <w:proofErr w:type="spellEnd"/>
      <w:r>
        <w:t xml:space="preserve"> bi </w:t>
      </w:r>
      <w:proofErr w:type="spellStart"/>
      <w:r>
        <w:t>konusma</w:t>
      </w:r>
      <w:proofErr w:type="spellEnd"/>
      <w:r>
        <w:t xml:space="preserve"> </w:t>
      </w:r>
      <w:proofErr w:type="spellStart"/>
      <w:r>
        <w:t>yapmis</w:t>
      </w:r>
      <w:proofErr w:type="spellEnd"/>
      <w:r>
        <w:t xml:space="preserve">. O </w:t>
      </w:r>
      <w:proofErr w:type="spellStart"/>
      <w:r>
        <w:t>konusurken</w:t>
      </w:r>
      <w:proofErr w:type="spellEnd"/>
      <w:r>
        <w:t xml:space="preserve"> </w:t>
      </w:r>
      <w:proofErr w:type="spellStart"/>
      <w:r>
        <w:t>disarda</w:t>
      </w:r>
      <w:proofErr w:type="spellEnd"/>
      <w:r>
        <w:t xml:space="preserve"> “gun </w:t>
      </w:r>
      <w:proofErr w:type="spellStart"/>
      <w:r>
        <w:t>kufurlerin</w:t>
      </w:r>
      <w:proofErr w:type="spellEnd"/>
      <w:r>
        <w:t xml:space="preserve"> </w:t>
      </w:r>
      <w:proofErr w:type="spellStart"/>
      <w:r>
        <w:t>hesabinin</w:t>
      </w:r>
      <w:proofErr w:type="spellEnd"/>
      <w:r>
        <w:t xml:space="preserve"> </w:t>
      </w:r>
      <w:proofErr w:type="spellStart"/>
      <w:r>
        <w:t>sorulma</w:t>
      </w:r>
      <w:proofErr w:type="spellEnd"/>
      <w:r>
        <w:t xml:space="preserve"> </w:t>
      </w:r>
      <w:proofErr w:type="spellStart"/>
      <w:r>
        <w:t>gunudur</w:t>
      </w:r>
      <w:proofErr w:type="spellEnd"/>
      <w:r>
        <w:t xml:space="preserve">” </w:t>
      </w:r>
      <w:proofErr w:type="spellStart"/>
      <w:r>
        <w:t>diye</w:t>
      </w:r>
      <w:proofErr w:type="spellEnd"/>
      <w:r>
        <w:t xml:space="preserve"> </w:t>
      </w:r>
      <w:proofErr w:type="spellStart"/>
      <w:r>
        <w:t>bildiri</w:t>
      </w:r>
      <w:proofErr w:type="spellEnd"/>
      <w:r>
        <w:t xml:space="preserve"> </w:t>
      </w:r>
      <w:proofErr w:type="spellStart"/>
      <w:r>
        <w:t>dagitilmis</w:t>
      </w:r>
      <w:proofErr w:type="spellEnd"/>
      <w:r>
        <w:t xml:space="preserve">. O gun 2 </w:t>
      </w:r>
      <w:proofErr w:type="spellStart"/>
      <w:r>
        <w:t>temmuz’mus</w:t>
      </w:r>
      <w:proofErr w:type="spellEnd"/>
      <w:r>
        <w:t>.</w:t>
      </w:r>
    </w:p>
    <w:p w14:paraId="37C8C5F7" w14:textId="671CBFAD" w:rsidR="00161DAB" w:rsidRDefault="00161DAB" w:rsidP="00161DAB">
      <w:pPr>
        <w:pStyle w:val="ListBullet"/>
      </w:pPr>
      <w:r>
        <w:t xml:space="preserve">Sivas </w:t>
      </w:r>
      <w:proofErr w:type="spellStart"/>
      <w:r>
        <w:t>Cehennemi</w:t>
      </w:r>
      <w:proofErr w:type="spellEnd"/>
      <w:r>
        <w:t xml:space="preserve"> 2 </w:t>
      </w:r>
      <w:proofErr w:type="spellStart"/>
      <w:r>
        <w:t>Temmuz</w:t>
      </w:r>
      <w:proofErr w:type="spellEnd"/>
      <w:r>
        <w:t xml:space="preserve"> 1993:</w:t>
      </w:r>
    </w:p>
    <w:p w14:paraId="54F249AE" w14:textId="796EF05C" w:rsidR="00161DAB" w:rsidRDefault="00161DAB" w:rsidP="00161DAB">
      <w:pPr>
        <w:pStyle w:val="ListBullet"/>
      </w:pPr>
      <w:proofErr w:type="spellStart"/>
      <w:r>
        <w:t>Cifte</w:t>
      </w:r>
      <w:proofErr w:type="spellEnd"/>
      <w:r>
        <w:t xml:space="preserve"> </w:t>
      </w:r>
      <w:proofErr w:type="spellStart"/>
      <w:r>
        <w:t>Minera’da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senliklere</w:t>
      </w:r>
      <w:proofErr w:type="spellEnd"/>
      <w:r>
        <w:t xml:space="preserve"> </w:t>
      </w:r>
      <w:proofErr w:type="spellStart"/>
      <w:r>
        <w:t>katilan</w:t>
      </w:r>
      <w:proofErr w:type="spellEnd"/>
      <w:r>
        <w:t xml:space="preserve"> </w:t>
      </w:r>
      <w:proofErr w:type="spellStart"/>
      <w:r>
        <w:t>yazarlarin</w:t>
      </w:r>
      <w:proofErr w:type="spellEnd"/>
      <w:r>
        <w:t xml:space="preserve"> </w:t>
      </w:r>
      <w:proofErr w:type="spellStart"/>
      <w:r>
        <w:t>imza</w:t>
      </w:r>
      <w:proofErr w:type="spellEnd"/>
      <w:r>
        <w:t xml:space="preserve"> </w:t>
      </w:r>
      <w:proofErr w:type="spellStart"/>
      <w:r>
        <w:t>gunu</w:t>
      </w:r>
      <w:proofErr w:type="spellEnd"/>
      <w:r>
        <w:t xml:space="preserve"> </w:t>
      </w:r>
      <w:proofErr w:type="spellStart"/>
      <w:r>
        <w:t>varmi</w:t>
      </w:r>
      <w:proofErr w:type="spellEnd"/>
      <w:r>
        <w:t xml:space="preserve">. </w:t>
      </w:r>
      <w:proofErr w:type="spellStart"/>
      <w:r>
        <w:t>Metin</w:t>
      </w:r>
      <w:proofErr w:type="spellEnd"/>
      <w:r>
        <w:t xml:space="preserve"> </w:t>
      </w:r>
      <w:proofErr w:type="spellStart"/>
      <w:r>
        <w:t>Altionak</w:t>
      </w:r>
      <w:proofErr w:type="spellEnd"/>
      <w:r>
        <w:t xml:space="preserve">, </w:t>
      </w:r>
      <w:proofErr w:type="spellStart"/>
      <w:r>
        <w:t>Behcet</w:t>
      </w:r>
      <w:proofErr w:type="spellEnd"/>
      <w:r>
        <w:t xml:space="preserve"> </w:t>
      </w:r>
      <w:proofErr w:type="spellStart"/>
      <w:r>
        <w:t>Aysan</w:t>
      </w:r>
      <w:proofErr w:type="spellEnd"/>
      <w:r>
        <w:t xml:space="preserve">, Aziz </w:t>
      </w:r>
      <w:proofErr w:type="spellStart"/>
      <w:r>
        <w:t>Nesin</w:t>
      </w:r>
      <w:proofErr w:type="spellEnd"/>
      <w:r>
        <w:t xml:space="preserve"> vs </w:t>
      </w:r>
      <w:proofErr w:type="spellStart"/>
      <w:r>
        <w:t>varmis</w:t>
      </w:r>
      <w:proofErr w:type="spellEnd"/>
      <w:r>
        <w:t xml:space="preserve">. 10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hepsi</w:t>
      </w:r>
      <w:proofErr w:type="spellEnd"/>
      <w:r>
        <w:t xml:space="preserve"> </w:t>
      </w:r>
      <w:proofErr w:type="spellStart"/>
      <w:r>
        <w:t>olmus</w:t>
      </w:r>
      <w:proofErr w:type="spellEnd"/>
      <w:r>
        <w:t>.</w:t>
      </w:r>
    </w:p>
    <w:p w14:paraId="3007F85A" w14:textId="58D9E038" w:rsidR="00161DAB" w:rsidRDefault="00161DAB" w:rsidP="00161DAB">
      <w:pPr>
        <w:pStyle w:val="ListBullet"/>
      </w:pPr>
      <w:r>
        <w:t xml:space="preserve">O gun </w:t>
      </w:r>
      <w:proofErr w:type="spellStart"/>
      <w:r>
        <w:t>cikan</w:t>
      </w:r>
      <w:proofErr w:type="spellEnd"/>
      <w:r>
        <w:t xml:space="preserve"> </w:t>
      </w:r>
      <w:proofErr w:type="spellStart"/>
      <w:r>
        <w:t>yerel</w:t>
      </w:r>
      <w:proofErr w:type="spellEnd"/>
      <w:r>
        <w:t xml:space="preserve"> </w:t>
      </w:r>
      <w:proofErr w:type="spellStart"/>
      <w:r>
        <w:t>gazeterkerden</w:t>
      </w:r>
      <w:proofErr w:type="spellEnd"/>
      <w:r>
        <w:t xml:space="preserve"> </w:t>
      </w:r>
      <w:proofErr w:type="spellStart"/>
      <w:r>
        <w:t>Hakikat</w:t>
      </w:r>
      <w:proofErr w:type="spellEnd"/>
      <w:r>
        <w:t xml:space="preserve"> Aziz </w:t>
      </w:r>
      <w:proofErr w:type="spellStart"/>
      <w:r>
        <w:t>Nesin’in</w:t>
      </w:r>
      <w:proofErr w:type="spellEnd"/>
      <w:r>
        <w:t xml:space="preserve"> din </w:t>
      </w:r>
      <w:proofErr w:type="spellStart"/>
      <w:r>
        <w:t>karsiti</w:t>
      </w:r>
      <w:proofErr w:type="spellEnd"/>
      <w:r>
        <w:t xml:space="preserve"> </w:t>
      </w:r>
      <w:proofErr w:type="spellStart"/>
      <w:r>
        <w:t>soylemlerini</w:t>
      </w:r>
      <w:proofErr w:type="spellEnd"/>
      <w:r>
        <w:t xml:space="preserve"> </w:t>
      </w:r>
      <w:proofErr w:type="spellStart"/>
      <w:r>
        <w:t>basligina</w:t>
      </w:r>
      <w:proofErr w:type="spellEnd"/>
      <w:r>
        <w:t xml:space="preserve"> </w:t>
      </w:r>
      <w:proofErr w:type="spellStart"/>
      <w:r>
        <w:t>tasimis</w:t>
      </w:r>
      <w:proofErr w:type="spellEnd"/>
      <w:r>
        <w:t>.</w:t>
      </w:r>
    </w:p>
    <w:p w14:paraId="397BAED1" w14:textId="0B583542" w:rsidR="00161DAB" w:rsidRDefault="00161DAB" w:rsidP="00161DAB">
      <w:pPr>
        <w:pStyle w:val="ListBullet"/>
      </w:pPr>
      <w:r>
        <w:t xml:space="preserve">12’ye </w:t>
      </w:r>
      <w:proofErr w:type="spellStart"/>
      <w:r>
        <w:t>dogru</w:t>
      </w:r>
      <w:proofErr w:type="spellEnd"/>
      <w:r>
        <w:t xml:space="preserve"> Aziz </w:t>
      </w:r>
      <w:proofErr w:type="spellStart"/>
      <w:r>
        <w:t>Nesin</w:t>
      </w:r>
      <w:proofErr w:type="spellEnd"/>
      <w:r>
        <w:t xml:space="preserve"> </w:t>
      </w:r>
      <w:proofErr w:type="spellStart"/>
      <w:r>
        <w:t>muhabirlere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basliktan</w:t>
      </w:r>
      <w:proofErr w:type="spellEnd"/>
      <w:r>
        <w:t xml:space="preserve"> </w:t>
      </w:r>
      <w:proofErr w:type="spellStart"/>
      <w:r>
        <w:t>yakinmis</w:t>
      </w:r>
      <w:proofErr w:type="spellEnd"/>
      <w:r>
        <w:t xml:space="preserve">. </w:t>
      </w:r>
      <w:proofErr w:type="spellStart"/>
      <w:r>
        <w:t>Tahrik</w:t>
      </w:r>
      <w:proofErr w:type="spellEnd"/>
      <w:r>
        <w:t xml:space="preserve"> </w:t>
      </w:r>
      <w:proofErr w:type="spellStart"/>
      <w:r>
        <w:t>ettiler</w:t>
      </w:r>
      <w:proofErr w:type="spellEnd"/>
      <w:r>
        <w:t xml:space="preserve"> </w:t>
      </w:r>
      <w:proofErr w:type="spellStart"/>
      <w:r>
        <w:t>demis</w:t>
      </w:r>
      <w:proofErr w:type="spellEnd"/>
      <w:r>
        <w:t xml:space="preserve">. IHA </w:t>
      </w:r>
      <w:proofErr w:type="spellStart"/>
      <w:r>
        <w:t>muhabiriyle</w:t>
      </w:r>
      <w:proofErr w:type="spellEnd"/>
      <w:r>
        <w:t xml:space="preserve"> </w:t>
      </w:r>
      <w:proofErr w:type="spellStart"/>
      <w:r>
        <w:t>tartismaya</w:t>
      </w:r>
      <w:proofErr w:type="spellEnd"/>
      <w:r>
        <w:t xml:space="preserve"> </w:t>
      </w:r>
      <w:proofErr w:type="spellStart"/>
      <w:r>
        <w:t>donusmus</w:t>
      </w:r>
      <w:proofErr w:type="spellEnd"/>
      <w:r>
        <w:t xml:space="preserve"> bu.</w:t>
      </w:r>
    </w:p>
    <w:p w14:paraId="51FFD455" w14:textId="2C2D97EC" w:rsidR="00161DAB" w:rsidRDefault="00161DAB" w:rsidP="00161DAB">
      <w:pPr>
        <w:pStyle w:val="ListBullet"/>
      </w:pPr>
      <w:r>
        <w:t xml:space="preserve">Aziz </w:t>
      </w:r>
      <w:proofErr w:type="spellStart"/>
      <w:r>
        <w:t>Nesin</w:t>
      </w:r>
      <w:proofErr w:type="spellEnd"/>
      <w:r>
        <w:t xml:space="preserve"> </w:t>
      </w:r>
      <w:proofErr w:type="spellStart"/>
      <w:r>
        <w:t>korumalarla</w:t>
      </w:r>
      <w:proofErr w:type="spellEnd"/>
      <w:r>
        <w:t xml:space="preserve"> </w:t>
      </w:r>
      <w:proofErr w:type="spellStart"/>
      <w:r>
        <w:t>Madimak</w:t>
      </w:r>
      <w:proofErr w:type="spellEnd"/>
      <w:r>
        <w:t xml:space="preserve"> </w:t>
      </w:r>
      <w:proofErr w:type="spellStart"/>
      <w:r>
        <w:t>oteline</w:t>
      </w:r>
      <w:proofErr w:type="spellEnd"/>
      <w:r>
        <w:t xml:space="preserve"> </w:t>
      </w:r>
      <w:proofErr w:type="spellStart"/>
      <w:r>
        <w:t>goturulmus</w:t>
      </w:r>
      <w:proofErr w:type="spellEnd"/>
      <w:r>
        <w:t xml:space="preserve"> Ogle </w:t>
      </w:r>
      <w:proofErr w:type="spellStart"/>
      <w:r>
        <w:t>Namazi</w:t>
      </w:r>
      <w:proofErr w:type="spellEnd"/>
      <w:r>
        <w:t xml:space="preserve"> </w:t>
      </w:r>
      <w:proofErr w:type="spellStart"/>
      <w:r>
        <w:t>sirasinda</w:t>
      </w:r>
      <w:proofErr w:type="spellEnd"/>
      <w:r>
        <w:t xml:space="preserve">. </w:t>
      </w:r>
      <w:proofErr w:type="spellStart"/>
      <w:r>
        <w:t>Cemaat</w:t>
      </w:r>
      <w:proofErr w:type="spellEnd"/>
      <w:r>
        <w:t xml:space="preserve"> de o </w:t>
      </w:r>
      <w:proofErr w:type="spellStart"/>
      <w:r>
        <w:t>sira</w:t>
      </w:r>
      <w:proofErr w:type="spellEnd"/>
      <w:r>
        <w:t xml:space="preserve"> </w:t>
      </w:r>
      <w:proofErr w:type="spellStart"/>
      <w:r>
        <w:t>toplanmis</w:t>
      </w:r>
      <w:proofErr w:type="spellEnd"/>
      <w:r>
        <w:t xml:space="preserve"> </w:t>
      </w:r>
      <w:proofErr w:type="spellStart"/>
      <w:r>
        <w:t>minarenin</w:t>
      </w:r>
      <w:proofErr w:type="spellEnd"/>
      <w:r>
        <w:t xml:space="preserve"> </w:t>
      </w:r>
      <w:proofErr w:type="spellStart"/>
      <w:r>
        <w:t>orda</w:t>
      </w:r>
      <w:proofErr w:type="spellEnd"/>
      <w:r>
        <w:t>.</w:t>
      </w:r>
    </w:p>
    <w:p w14:paraId="6C2A05E8" w14:textId="3F8E0C14" w:rsidR="00161DAB" w:rsidRDefault="00161DAB" w:rsidP="00161DAB">
      <w:pPr>
        <w:pStyle w:val="ListBullet"/>
      </w:pPr>
      <w:r>
        <w:t xml:space="preserve"> </w:t>
      </w:r>
      <w:proofErr w:type="spellStart"/>
      <w:r>
        <w:t>Oyuncular</w:t>
      </w:r>
      <w:proofErr w:type="spellEnd"/>
      <w:r>
        <w:t xml:space="preserve"> </w:t>
      </w:r>
      <w:proofErr w:type="spellStart"/>
      <w:r>
        <w:t>ezan</w:t>
      </w:r>
      <w:proofErr w:type="spellEnd"/>
      <w:r>
        <w:t xml:space="preserve"> </w:t>
      </w:r>
      <w:proofErr w:type="spellStart"/>
      <w:r>
        <w:t>okunurken</w:t>
      </w:r>
      <w:proofErr w:type="spellEnd"/>
      <w:r>
        <w:t xml:space="preserve"> </w:t>
      </w:r>
      <w:proofErr w:type="spellStart"/>
      <w:r>
        <w:t>davullar</w:t>
      </w:r>
      <w:proofErr w:type="spellEnd"/>
      <w:r>
        <w:t xml:space="preserve"> </w:t>
      </w:r>
      <w:proofErr w:type="spellStart"/>
      <w:r>
        <w:t>calip</w:t>
      </w:r>
      <w:proofErr w:type="spellEnd"/>
      <w:r>
        <w:t xml:space="preserve"> </w:t>
      </w:r>
      <w:proofErr w:type="spellStart"/>
      <w:r>
        <w:t>oyun</w:t>
      </w:r>
      <w:proofErr w:type="spellEnd"/>
      <w:r>
        <w:t xml:space="preserve"> </w:t>
      </w:r>
      <w:proofErr w:type="spellStart"/>
      <w:r>
        <w:t>oynamaya</w:t>
      </w:r>
      <w:proofErr w:type="spellEnd"/>
      <w:r>
        <w:t xml:space="preserve"> </w:t>
      </w:r>
      <w:proofErr w:type="spellStart"/>
      <w:r>
        <w:t>baslamislar</w:t>
      </w:r>
      <w:proofErr w:type="spellEnd"/>
      <w:r>
        <w:t xml:space="preserve">. </w:t>
      </w:r>
      <w:proofErr w:type="spellStart"/>
      <w:r>
        <w:t>Ortam</w:t>
      </w:r>
      <w:proofErr w:type="spellEnd"/>
      <w:r>
        <w:t xml:space="preserve"> </w:t>
      </w:r>
      <w:proofErr w:type="spellStart"/>
      <w:r>
        <w:t>gerilmeye</w:t>
      </w:r>
      <w:proofErr w:type="spellEnd"/>
      <w:r>
        <w:t xml:space="preserve"> </w:t>
      </w:r>
      <w:proofErr w:type="spellStart"/>
      <w:r>
        <w:t>baslamis</w:t>
      </w:r>
      <w:proofErr w:type="spellEnd"/>
      <w:r>
        <w:t>.</w:t>
      </w:r>
    </w:p>
    <w:p w14:paraId="47723CF9" w14:textId="29CFAB23" w:rsidR="00161DAB" w:rsidRDefault="00A62610" w:rsidP="00161DAB">
      <w:pPr>
        <w:pStyle w:val="ListBullet"/>
      </w:pPr>
      <w:proofErr w:type="spellStart"/>
      <w:r>
        <w:t>Namaz</w:t>
      </w:r>
      <w:proofErr w:type="spellEnd"/>
      <w:r>
        <w:t xml:space="preserve"> </w:t>
      </w:r>
      <w:proofErr w:type="spellStart"/>
      <w:r>
        <w:t>dagilinca</w:t>
      </w:r>
      <w:proofErr w:type="spellEnd"/>
      <w:r>
        <w:t xml:space="preserve"> </w:t>
      </w:r>
      <w:proofErr w:type="spellStart"/>
      <w:r>
        <w:t>meydanda</w:t>
      </w:r>
      <w:proofErr w:type="spellEnd"/>
      <w:r>
        <w:t xml:space="preserve"> din </w:t>
      </w:r>
      <w:proofErr w:type="spellStart"/>
      <w:r>
        <w:t>kisilikli</w:t>
      </w:r>
      <w:proofErr w:type="spellEnd"/>
      <w:r>
        <w:t xml:space="preserve"> </w:t>
      </w:r>
      <w:proofErr w:type="spellStart"/>
      <w:r>
        <w:t>ofkeli</w:t>
      </w:r>
      <w:proofErr w:type="spellEnd"/>
      <w:r>
        <w:t xml:space="preserve"> </w:t>
      </w:r>
      <w:proofErr w:type="spellStart"/>
      <w:r>
        <w:t>kalabalik</w:t>
      </w:r>
      <w:proofErr w:type="spellEnd"/>
      <w:r>
        <w:t xml:space="preserve"> </w:t>
      </w:r>
      <w:proofErr w:type="spellStart"/>
      <w:r>
        <w:t>birlesmis</w:t>
      </w:r>
      <w:proofErr w:type="spellEnd"/>
      <w:r>
        <w:t xml:space="preserve">. “Sivas </w:t>
      </w:r>
      <w:proofErr w:type="spellStart"/>
      <w:r>
        <w:t>Aziz’e</w:t>
      </w:r>
      <w:proofErr w:type="spellEnd"/>
      <w:r>
        <w:t xml:space="preserve"> </w:t>
      </w:r>
      <w:proofErr w:type="spellStart"/>
      <w:r>
        <w:t>mezar</w:t>
      </w:r>
      <w:proofErr w:type="spellEnd"/>
      <w:r>
        <w:t xml:space="preserve"> </w:t>
      </w:r>
      <w:proofErr w:type="spellStart"/>
      <w:r>
        <w:t>olacak</w:t>
      </w:r>
      <w:proofErr w:type="spellEnd"/>
      <w:r>
        <w:t>.”</w:t>
      </w:r>
    </w:p>
    <w:p w14:paraId="1EE516F6" w14:textId="28051BD7" w:rsidR="00A62610" w:rsidRDefault="001E7853" w:rsidP="00161DAB">
      <w:pPr>
        <w:pStyle w:val="ListBullet"/>
      </w:pPr>
      <w:r>
        <w:t xml:space="preserve">4 </w:t>
      </w:r>
      <w:proofErr w:type="spellStart"/>
      <w:r>
        <w:t>koldan</w:t>
      </w:r>
      <w:proofErr w:type="spellEnd"/>
      <w:r>
        <w:t xml:space="preserve"> </w:t>
      </w:r>
      <w:proofErr w:type="spellStart"/>
      <w:r>
        <w:t>hukumet</w:t>
      </w:r>
      <w:proofErr w:type="spellEnd"/>
      <w:r>
        <w:t xml:space="preserve"> </w:t>
      </w:r>
      <w:proofErr w:type="spellStart"/>
      <w:r>
        <w:t>konagina</w:t>
      </w:r>
      <w:proofErr w:type="spellEnd"/>
      <w:r>
        <w:t xml:space="preserve"> </w:t>
      </w:r>
      <w:proofErr w:type="spellStart"/>
      <w:r>
        <w:t>dogru</w:t>
      </w:r>
      <w:proofErr w:type="spellEnd"/>
      <w:r>
        <w:t xml:space="preserve"> </w:t>
      </w:r>
      <w:proofErr w:type="spellStart"/>
      <w:r>
        <w:t>yurumeye</w:t>
      </w:r>
      <w:proofErr w:type="spellEnd"/>
      <w:r>
        <w:t xml:space="preserve"> </w:t>
      </w:r>
      <w:proofErr w:type="spellStart"/>
      <w:r>
        <w:t>baslamis</w:t>
      </w:r>
      <w:proofErr w:type="spellEnd"/>
      <w:r>
        <w:t xml:space="preserve"> </w:t>
      </w:r>
      <w:proofErr w:type="spellStart"/>
      <w:r>
        <w:t>kalabalik</w:t>
      </w:r>
      <w:proofErr w:type="spellEnd"/>
      <w:r>
        <w:t>.</w:t>
      </w:r>
    </w:p>
    <w:p w14:paraId="6709DA0D" w14:textId="0460DFF6" w:rsidR="001E7853" w:rsidRDefault="0008582B" w:rsidP="00161DAB">
      <w:pPr>
        <w:pStyle w:val="ListBullet"/>
      </w:pPr>
      <w:proofErr w:type="spellStart"/>
      <w:r>
        <w:t>Gostericiler</w:t>
      </w:r>
      <w:proofErr w:type="spellEnd"/>
      <w:r>
        <w:t xml:space="preserve"> vilayet </w:t>
      </w:r>
      <w:proofErr w:type="spellStart"/>
      <w:r>
        <w:t>meydaninda</w:t>
      </w:r>
      <w:proofErr w:type="spellEnd"/>
      <w:r>
        <w:t xml:space="preserve"> Vali Ahmet </w:t>
      </w:r>
      <w:proofErr w:type="spellStart"/>
      <w:r>
        <w:t>Karabilgin</w:t>
      </w:r>
      <w:proofErr w:type="spellEnd"/>
      <w:r>
        <w:t xml:space="preserve"> </w:t>
      </w:r>
      <w:proofErr w:type="spellStart"/>
      <w:r>
        <w:t>istifaya</w:t>
      </w:r>
      <w:proofErr w:type="spellEnd"/>
      <w:r>
        <w:t xml:space="preserve"> </w:t>
      </w:r>
      <w:proofErr w:type="spellStart"/>
      <w:r>
        <w:t>cagrilmis</w:t>
      </w:r>
      <w:proofErr w:type="spellEnd"/>
      <w:r>
        <w:t>.</w:t>
      </w:r>
    </w:p>
    <w:p w14:paraId="137CA501" w14:textId="35A1B160" w:rsidR="00605E6F" w:rsidRDefault="00605E6F" w:rsidP="00161DAB">
      <w:pPr>
        <w:pStyle w:val="ListBullet"/>
      </w:pPr>
      <w:proofErr w:type="spellStart"/>
      <w:proofErr w:type="gramStart"/>
      <w:r>
        <w:lastRenderedPageBreak/>
        <w:t>Toplulugun</w:t>
      </w:r>
      <w:proofErr w:type="spellEnd"/>
      <w:r>
        <w:t>(</w:t>
      </w:r>
      <w:proofErr w:type="gramEnd"/>
      <w:r>
        <w:t xml:space="preserve">3000 </w:t>
      </w:r>
      <w:proofErr w:type="spellStart"/>
      <w:r>
        <w:t>kisi</w:t>
      </w:r>
      <w:proofErr w:type="spellEnd"/>
      <w:r>
        <w:t xml:space="preserve">) </w:t>
      </w:r>
      <w:proofErr w:type="spellStart"/>
      <w:r>
        <w:t>valilikten</w:t>
      </w:r>
      <w:proofErr w:type="spellEnd"/>
      <w:r>
        <w:t xml:space="preserve"> </w:t>
      </w:r>
      <w:proofErr w:type="spellStart"/>
      <w:r>
        <w:t>sonraki</w:t>
      </w:r>
      <w:proofErr w:type="spellEnd"/>
      <w:r>
        <w:t xml:space="preserve"> </w:t>
      </w:r>
      <w:proofErr w:type="spellStart"/>
      <w:r>
        <w:t>hedefi</w:t>
      </w:r>
      <w:proofErr w:type="spellEnd"/>
      <w:r>
        <w:t xml:space="preserve"> kultur </w:t>
      </w:r>
      <w:proofErr w:type="spellStart"/>
      <w:r>
        <w:t>merkezi</w:t>
      </w:r>
      <w:proofErr w:type="spellEnd"/>
      <w:r>
        <w:t xml:space="preserve"> </w:t>
      </w:r>
      <w:proofErr w:type="spellStart"/>
      <w:r>
        <w:t>olmus</w:t>
      </w:r>
      <w:proofErr w:type="spellEnd"/>
      <w:r>
        <w:t xml:space="preserve">. </w:t>
      </w:r>
      <w:proofErr w:type="spellStart"/>
      <w:r>
        <w:t>Yeni</w:t>
      </w:r>
      <w:proofErr w:type="spellEnd"/>
      <w:r>
        <w:t xml:space="preserve"> </w:t>
      </w:r>
      <w:proofErr w:type="spellStart"/>
      <w:r>
        <w:t>yaptirilan</w:t>
      </w:r>
      <w:proofErr w:type="spellEnd"/>
      <w:r>
        <w:t xml:space="preserve"> </w:t>
      </w:r>
      <w:proofErr w:type="spellStart"/>
      <w:r>
        <w:t>Ozanlar</w:t>
      </w:r>
      <w:proofErr w:type="spellEnd"/>
      <w:r>
        <w:t xml:space="preserve"> </w:t>
      </w:r>
      <w:proofErr w:type="spellStart"/>
      <w:r>
        <w:t>heykeli</w:t>
      </w:r>
      <w:proofErr w:type="spellEnd"/>
      <w:r>
        <w:t xml:space="preserve">. </w:t>
      </w:r>
      <w:proofErr w:type="spellStart"/>
      <w:r>
        <w:t>Arif</w:t>
      </w:r>
      <w:proofErr w:type="spellEnd"/>
      <w:r>
        <w:t xml:space="preserve"> sag </w:t>
      </w:r>
      <w:proofErr w:type="spellStart"/>
      <w:r>
        <w:t>konserini</w:t>
      </w:r>
      <w:proofErr w:type="spellEnd"/>
      <w:r>
        <w:t xml:space="preserve"> </w:t>
      </w:r>
      <w:proofErr w:type="spellStart"/>
      <w:r>
        <w:t>dinleyen</w:t>
      </w:r>
      <w:proofErr w:type="spellEnd"/>
      <w:r>
        <w:t xml:space="preserve"> 1500 </w:t>
      </w:r>
      <w:proofErr w:type="spellStart"/>
      <w:r>
        <w:t>kisi</w:t>
      </w:r>
      <w:proofErr w:type="spellEnd"/>
      <w:r>
        <w:t xml:space="preserve">. Bu 2 </w:t>
      </w:r>
      <w:proofErr w:type="spellStart"/>
      <w:r>
        <w:t>grup</w:t>
      </w:r>
      <w:proofErr w:type="spellEnd"/>
      <w:r>
        <w:t xml:space="preserve"> </w:t>
      </w:r>
      <w:proofErr w:type="spellStart"/>
      <w:r>
        <w:t>kavga</w:t>
      </w:r>
      <w:proofErr w:type="spellEnd"/>
      <w:r>
        <w:t xml:space="preserve"> </w:t>
      </w:r>
      <w:proofErr w:type="spellStart"/>
      <w:r>
        <w:t>etmis</w:t>
      </w:r>
      <w:proofErr w:type="spellEnd"/>
      <w:r>
        <w:t>.</w:t>
      </w:r>
    </w:p>
    <w:p w14:paraId="171E6EAB" w14:textId="694147C1" w:rsidR="00605E6F" w:rsidRDefault="00605E6F" w:rsidP="00161DAB">
      <w:pPr>
        <w:pStyle w:val="ListBullet"/>
      </w:pPr>
      <w:r>
        <w:t xml:space="preserve">Polis </w:t>
      </w:r>
      <w:proofErr w:type="spellStart"/>
      <w:r>
        <w:t>yetersizdi</w:t>
      </w:r>
      <w:proofErr w:type="spellEnd"/>
      <w:r>
        <w:t xml:space="preserve">. </w:t>
      </w:r>
      <w:proofErr w:type="spellStart"/>
      <w:r>
        <w:t>Saat</w:t>
      </w:r>
      <w:proofErr w:type="spellEnd"/>
      <w:r>
        <w:t xml:space="preserve"> 14.30’da </w:t>
      </w:r>
      <w:proofErr w:type="spellStart"/>
      <w:r>
        <w:t>noldu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askeri</w:t>
      </w:r>
      <w:proofErr w:type="spellEnd"/>
      <w:r>
        <w:t xml:space="preserve"> </w:t>
      </w:r>
      <w:proofErr w:type="spellStart"/>
      <w:r>
        <w:t>birlikler</w:t>
      </w:r>
      <w:proofErr w:type="spellEnd"/>
      <w:r>
        <w:t xml:space="preserve"> </w:t>
      </w:r>
      <w:proofErr w:type="spellStart"/>
      <w:r>
        <w:t>diye</w:t>
      </w:r>
      <w:proofErr w:type="spellEnd"/>
      <w:r>
        <w:t xml:space="preserve"> </w:t>
      </w:r>
      <w:proofErr w:type="spellStart"/>
      <w:r>
        <w:t>sormus</w:t>
      </w:r>
      <w:proofErr w:type="spellEnd"/>
      <w:r>
        <w:t xml:space="preserve"> </w:t>
      </w:r>
      <w:proofErr w:type="spellStart"/>
      <w:r>
        <w:t>sivas</w:t>
      </w:r>
      <w:proofErr w:type="spellEnd"/>
      <w:r>
        <w:t xml:space="preserve"> </w:t>
      </w:r>
      <w:proofErr w:type="spellStart"/>
      <w:r>
        <w:t>emniyet</w:t>
      </w:r>
      <w:proofErr w:type="spellEnd"/>
      <w:r>
        <w:t xml:space="preserve"> </w:t>
      </w:r>
      <w:proofErr w:type="spellStart"/>
      <w:r>
        <w:t>muduru</w:t>
      </w:r>
      <w:proofErr w:type="spellEnd"/>
      <w:r>
        <w:t xml:space="preserve">. 33 asker </w:t>
      </w:r>
      <w:proofErr w:type="spellStart"/>
      <w:r>
        <w:t>gelmis</w:t>
      </w:r>
      <w:proofErr w:type="spellEnd"/>
      <w:r>
        <w:t xml:space="preserve"> </w:t>
      </w:r>
      <w:proofErr w:type="spellStart"/>
      <w:r>
        <w:t>sadece</w:t>
      </w:r>
      <w:proofErr w:type="spellEnd"/>
      <w:r>
        <w:t>.</w:t>
      </w:r>
    </w:p>
    <w:p w14:paraId="086AA723" w14:textId="3E4856D5" w:rsidR="00605E6F" w:rsidRDefault="00605E6F" w:rsidP="00161DAB">
      <w:pPr>
        <w:pStyle w:val="ListBullet"/>
      </w:pPr>
      <w:r>
        <w:t xml:space="preserve">Az </w:t>
      </w:r>
      <w:proofErr w:type="spellStart"/>
      <w:r>
        <w:t>sonra</w:t>
      </w:r>
      <w:proofErr w:type="spellEnd"/>
      <w:r>
        <w:t xml:space="preserve"> DYP li </w:t>
      </w:r>
      <w:proofErr w:type="spellStart"/>
      <w:r>
        <w:t>Ic</w:t>
      </w:r>
      <w:proofErr w:type="spellEnd"/>
      <w:r>
        <w:t xml:space="preserve"> </w:t>
      </w:r>
      <w:proofErr w:type="spellStart"/>
      <w:r>
        <w:t>isleri</w:t>
      </w:r>
      <w:proofErr w:type="spellEnd"/>
      <w:r>
        <w:t xml:space="preserve"> </w:t>
      </w:r>
      <w:proofErr w:type="spellStart"/>
      <w:r>
        <w:t>bakani</w:t>
      </w:r>
      <w:proofErr w:type="spellEnd"/>
      <w:r>
        <w:t xml:space="preserve"> Mehmet </w:t>
      </w:r>
      <w:proofErr w:type="spellStart"/>
      <w:r>
        <w:t>Gazioglu</w:t>
      </w:r>
      <w:proofErr w:type="spellEnd"/>
      <w:r>
        <w:t xml:space="preserve"> </w:t>
      </w:r>
      <w:proofErr w:type="spellStart"/>
      <w:r>
        <w:t>destek</w:t>
      </w:r>
      <w:proofErr w:type="spellEnd"/>
      <w:r>
        <w:t xml:space="preserve"> </w:t>
      </w:r>
      <w:proofErr w:type="spellStart"/>
      <w:r>
        <w:t>kuvvet</w:t>
      </w:r>
      <w:proofErr w:type="spellEnd"/>
      <w:r>
        <w:t xml:space="preserve"> </w:t>
      </w:r>
      <w:proofErr w:type="spellStart"/>
      <w:r>
        <w:t>isteyen</w:t>
      </w:r>
      <w:proofErr w:type="spellEnd"/>
      <w:r>
        <w:t xml:space="preserve"> Sivas </w:t>
      </w:r>
      <w:proofErr w:type="spellStart"/>
      <w:r>
        <w:t>valisini</w:t>
      </w:r>
      <w:proofErr w:type="spellEnd"/>
      <w:r>
        <w:t xml:space="preserve"> </w:t>
      </w:r>
      <w:proofErr w:type="spellStart"/>
      <w:r>
        <w:t>aramis</w:t>
      </w:r>
      <w:proofErr w:type="spellEnd"/>
      <w:r>
        <w:t xml:space="preserve">. </w:t>
      </w:r>
      <w:proofErr w:type="spellStart"/>
      <w:r>
        <w:t>Merak</w:t>
      </w:r>
      <w:proofErr w:type="spellEnd"/>
      <w:r>
        <w:t xml:space="preserve"> </w:t>
      </w:r>
      <w:proofErr w:type="spellStart"/>
      <w:r>
        <w:t>etme</w:t>
      </w:r>
      <w:proofErr w:type="spellEnd"/>
      <w:r>
        <w:t xml:space="preserve"> </w:t>
      </w:r>
      <w:proofErr w:type="spellStart"/>
      <w:r>
        <w:t>yalniz</w:t>
      </w:r>
      <w:proofErr w:type="spellEnd"/>
      <w:r>
        <w:t xml:space="preserve"> </w:t>
      </w:r>
      <w:proofErr w:type="spellStart"/>
      <w:r>
        <w:t>birakmayacagiz</w:t>
      </w:r>
      <w:proofErr w:type="spellEnd"/>
      <w:r>
        <w:t xml:space="preserve"> </w:t>
      </w:r>
      <w:proofErr w:type="spellStart"/>
      <w:r>
        <w:t>demis</w:t>
      </w:r>
      <w:proofErr w:type="spellEnd"/>
      <w:r>
        <w:t xml:space="preserve">. </w:t>
      </w:r>
      <w:proofErr w:type="spellStart"/>
      <w:r>
        <w:t>Belediye</w:t>
      </w:r>
      <w:proofErr w:type="spellEnd"/>
      <w:r>
        <w:t xml:space="preserve"> </w:t>
      </w:r>
      <w:proofErr w:type="spellStart"/>
      <w:r>
        <w:t>baskani</w:t>
      </w:r>
      <w:proofErr w:type="spellEnd"/>
      <w:r>
        <w:t xml:space="preserve"> </w:t>
      </w:r>
      <w:proofErr w:type="spellStart"/>
      <w:r>
        <w:t>T</w:t>
      </w:r>
      <w:r w:rsidR="003656D4">
        <w:t>e</w:t>
      </w:r>
      <w:r>
        <w:t>mel</w:t>
      </w:r>
      <w:proofErr w:type="spellEnd"/>
      <w:r>
        <w:t xml:space="preserve"> </w:t>
      </w:r>
      <w:proofErr w:type="spellStart"/>
      <w:r>
        <w:t>Karamolluogluna</w:t>
      </w:r>
      <w:proofErr w:type="spellEnd"/>
      <w:r>
        <w:t xml:space="preserve"> </w:t>
      </w:r>
      <w:proofErr w:type="spellStart"/>
      <w:r>
        <w:t>telefon</w:t>
      </w:r>
      <w:proofErr w:type="spellEnd"/>
      <w:r>
        <w:t xml:space="preserve"> </w:t>
      </w:r>
      <w:proofErr w:type="spellStart"/>
      <w:r>
        <w:t>etmis</w:t>
      </w:r>
      <w:proofErr w:type="spellEnd"/>
      <w:r>
        <w:t xml:space="preserve">. </w:t>
      </w:r>
    </w:p>
    <w:p w14:paraId="0C45D111" w14:textId="10AC213D" w:rsidR="003656D4" w:rsidRDefault="001F6511" w:rsidP="00161DAB">
      <w:pPr>
        <w:pStyle w:val="ListBullet"/>
      </w:pPr>
      <w:proofErr w:type="spellStart"/>
      <w:r>
        <w:t>Belediye</w:t>
      </w:r>
      <w:proofErr w:type="spellEnd"/>
      <w:r>
        <w:t xml:space="preserve"> </w:t>
      </w:r>
      <w:proofErr w:type="spellStart"/>
      <w:r>
        <w:t>Baskani</w:t>
      </w:r>
      <w:proofErr w:type="spellEnd"/>
      <w:r>
        <w:t xml:space="preserve"> </w:t>
      </w:r>
      <w:proofErr w:type="spellStart"/>
      <w:r>
        <w:t>Temel</w:t>
      </w:r>
      <w:proofErr w:type="spellEnd"/>
      <w:r>
        <w:t xml:space="preserve"> </w:t>
      </w:r>
      <w:proofErr w:type="spellStart"/>
      <w:r>
        <w:t>dede</w:t>
      </w:r>
      <w:proofErr w:type="spellEnd"/>
      <w:r>
        <w:t xml:space="preserve"> </w:t>
      </w:r>
      <w:proofErr w:type="spellStart"/>
      <w:r>
        <w:t>olayi</w:t>
      </w:r>
      <w:proofErr w:type="spellEnd"/>
      <w:r>
        <w:t xml:space="preserve"> </w:t>
      </w:r>
      <w:proofErr w:type="spellStart"/>
      <w:r>
        <w:t>abartmayin</w:t>
      </w:r>
      <w:proofErr w:type="spellEnd"/>
      <w:r>
        <w:t xml:space="preserve"> </w:t>
      </w:r>
      <w:proofErr w:type="spellStart"/>
      <w:r>
        <w:t>modunda</w:t>
      </w:r>
      <w:proofErr w:type="spellEnd"/>
      <w:r>
        <w:t xml:space="preserve"> </w:t>
      </w:r>
      <w:proofErr w:type="spellStart"/>
      <w:r>
        <w:t>davranmis</w:t>
      </w:r>
      <w:proofErr w:type="spellEnd"/>
      <w:r>
        <w:t xml:space="preserve">. O </w:t>
      </w:r>
      <w:proofErr w:type="spellStart"/>
      <w:r>
        <w:t>yuzden</w:t>
      </w:r>
      <w:proofErr w:type="spellEnd"/>
      <w:r>
        <w:t xml:space="preserve"> </w:t>
      </w:r>
      <w:proofErr w:type="spellStart"/>
      <w:r>
        <w:t>destek</w:t>
      </w:r>
      <w:proofErr w:type="spellEnd"/>
      <w:r>
        <w:t xml:space="preserve"> </w:t>
      </w:r>
      <w:proofErr w:type="spellStart"/>
      <w:r>
        <w:t>kuvvetleri</w:t>
      </w:r>
      <w:proofErr w:type="spellEnd"/>
      <w:r>
        <w:t xml:space="preserve"> </w:t>
      </w:r>
      <w:proofErr w:type="spellStart"/>
      <w:r>
        <w:t>gelmemis</w:t>
      </w:r>
      <w:proofErr w:type="spellEnd"/>
      <w:r>
        <w:t xml:space="preserve"> </w:t>
      </w:r>
      <w:proofErr w:type="spellStart"/>
      <w:r>
        <w:t>Sivas’a</w:t>
      </w:r>
      <w:proofErr w:type="spellEnd"/>
      <w:r>
        <w:t xml:space="preserve">. </w:t>
      </w:r>
      <w:proofErr w:type="spellStart"/>
      <w:r>
        <w:t>Sero</w:t>
      </w:r>
      <w:proofErr w:type="spellEnd"/>
      <w:r>
        <w:t xml:space="preserve"> </w:t>
      </w:r>
      <w:proofErr w:type="spellStart"/>
      <w:r>
        <w:t>Temel</w:t>
      </w:r>
      <w:proofErr w:type="spellEnd"/>
      <w:r>
        <w:t xml:space="preserve"> </w:t>
      </w:r>
      <w:proofErr w:type="spellStart"/>
      <w:r>
        <w:t>dede</w:t>
      </w:r>
      <w:proofErr w:type="spellEnd"/>
      <w:r>
        <w:t>…</w:t>
      </w:r>
    </w:p>
    <w:p w14:paraId="3683E379" w14:textId="12FA6003" w:rsidR="001F6511" w:rsidRDefault="001F6511" w:rsidP="00161DAB">
      <w:pPr>
        <w:pStyle w:val="ListBullet"/>
      </w:pPr>
      <w:proofErr w:type="spellStart"/>
      <w:r>
        <w:t>Beklenen</w:t>
      </w:r>
      <w:proofErr w:type="spellEnd"/>
      <w:r>
        <w:t xml:space="preserve"> </w:t>
      </w:r>
      <w:proofErr w:type="spellStart"/>
      <w:r>
        <w:t>kuvvet</w:t>
      </w:r>
      <w:proofErr w:type="spellEnd"/>
      <w:r>
        <w:t xml:space="preserve"> </w:t>
      </w:r>
      <w:proofErr w:type="spellStart"/>
      <w:r>
        <w:t>gelmeyince</w:t>
      </w:r>
      <w:proofErr w:type="spellEnd"/>
      <w:r>
        <w:t xml:space="preserve"> </w:t>
      </w:r>
      <w:proofErr w:type="spellStart"/>
      <w:r>
        <w:t>Ozanlar</w:t>
      </w:r>
      <w:proofErr w:type="spellEnd"/>
      <w:r>
        <w:t xml:space="preserve"> </w:t>
      </w:r>
      <w:proofErr w:type="spellStart"/>
      <w:r>
        <w:t>Aniti</w:t>
      </w:r>
      <w:proofErr w:type="spellEnd"/>
      <w:r>
        <w:t xml:space="preserve"> </w:t>
      </w:r>
      <w:proofErr w:type="spellStart"/>
      <w:r>
        <w:t>taslanmis</w:t>
      </w:r>
      <w:proofErr w:type="spellEnd"/>
      <w:r>
        <w:t xml:space="preserve">. </w:t>
      </w:r>
      <w:proofErr w:type="spellStart"/>
      <w:r>
        <w:t>Kultur</w:t>
      </w:r>
      <w:proofErr w:type="spellEnd"/>
      <w:r>
        <w:t xml:space="preserve"> </w:t>
      </w:r>
      <w:proofErr w:type="spellStart"/>
      <w:r>
        <w:t>merkezindekiler</w:t>
      </w:r>
      <w:proofErr w:type="spellEnd"/>
      <w:r>
        <w:t xml:space="preserve"> </w:t>
      </w:r>
      <w:proofErr w:type="spellStart"/>
      <w:r>
        <w:t>kendini</w:t>
      </w:r>
      <w:proofErr w:type="spellEnd"/>
      <w:r>
        <w:t xml:space="preserve"> </w:t>
      </w:r>
      <w:proofErr w:type="spellStart"/>
      <w:r>
        <w:t>iceri</w:t>
      </w:r>
      <w:proofErr w:type="spellEnd"/>
      <w:r>
        <w:t xml:space="preserve"> </w:t>
      </w:r>
      <w:proofErr w:type="spellStart"/>
      <w:r>
        <w:t>kilitlemis</w:t>
      </w:r>
      <w:proofErr w:type="spellEnd"/>
      <w:r>
        <w:t>.</w:t>
      </w:r>
    </w:p>
    <w:p w14:paraId="2F817C62" w14:textId="64E015E1" w:rsidR="001F6511" w:rsidRDefault="001F6511" w:rsidP="001F6511">
      <w:pPr>
        <w:pStyle w:val="ListBullet"/>
      </w:pPr>
      <w:proofErr w:type="spellStart"/>
      <w:r>
        <w:t>Bunlar</w:t>
      </w:r>
      <w:proofErr w:type="spellEnd"/>
      <w:r>
        <w:t xml:space="preserve"> </w:t>
      </w:r>
      <w:proofErr w:type="spellStart"/>
      <w:r>
        <w:t>uzerine</w:t>
      </w:r>
      <w:proofErr w:type="spellEnd"/>
      <w:r>
        <w:t xml:space="preserve"> </w:t>
      </w:r>
      <w:proofErr w:type="spellStart"/>
      <w:r>
        <w:t>Temel</w:t>
      </w:r>
      <w:proofErr w:type="spellEnd"/>
      <w:r>
        <w:t xml:space="preserve"> </w:t>
      </w:r>
      <w:proofErr w:type="spellStart"/>
      <w:r>
        <w:t>dede</w:t>
      </w:r>
      <w:proofErr w:type="spellEnd"/>
      <w:r>
        <w:t xml:space="preserve"> </w:t>
      </w:r>
      <w:proofErr w:type="spellStart"/>
      <w:r>
        <w:t>gostericilerle</w:t>
      </w:r>
      <w:proofErr w:type="spellEnd"/>
      <w:r>
        <w:t xml:space="preserve"> </w:t>
      </w:r>
      <w:proofErr w:type="spellStart"/>
      <w:r>
        <w:t>konusmaya</w:t>
      </w:r>
      <w:proofErr w:type="spellEnd"/>
      <w:r>
        <w:t xml:space="preserve"> </w:t>
      </w:r>
      <w:proofErr w:type="spellStart"/>
      <w:r>
        <w:t>gitmis</w:t>
      </w:r>
      <w:proofErr w:type="spellEnd"/>
      <w:r>
        <w:t xml:space="preserve">. Bu </w:t>
      </w:r>
      <w:proofErr w:type="spellStart"/>
      <w:r>
        <w:t>yaptiginiz</w:t>
      </w:r>
      <w:proofErr w:type="spellEnd"/>
      <w:r>
        <w:t xml:space="preserve"> </w:t>
      </w:r>
      <w:proofErr w:type="spellStart"/>
      <w:r>
        <w:t>Sivas’a</w:t>
      </w:r>
      <w:proofErr w:type="spellEnd"/>
      <w:r>
        <w:t xml:space="preserve"> </w:t>
      </w:r>
      <w:proofErr w:type="spellStart"/>
      <w:r>
        <w:t>zarar</w:t>
      </w:r>
      <w:proofErr w:type="spellEnd"/>
      <w:r>
        <w:t xml:space="preserve"> </w:t>
      </w:r>
      <w:proofErr w:type="spellStart"/>
      <w:r>
        <w:t>veriyor</w:t>
      </w:r>
      <w:proofErr w:type="spellEnd"/>
      <w:r>
        <w:t xml:space="preserve"> </w:t>
      </w:r>
      <w:proofErr w:type="spellStart"/>
      <w:r>
        <w:t>demeye</w:t>
      </w:r>
      <w:proofErr w:type="spellEnd"/>
      <w:r>
        <w:t xml:space="preserve"> </w:t>
      </w:r>
      <w:proofErr w:type="spellStart"/>
      <w:r>
        <w:t>gitmis</w:t>
      </w:r>
      <w:proofErr w:type="spellEnd"/>
      <w:r>
        <w:t xml:space="preserve">. </w:t>
      </w:r>
      <w:proofErr w:type="spellStart"/>
      <w:r>
        <w:t>Kalabalik</w:t>
      </w:r>
      <w:proofErr w:type="spellEnd"/>
      <w:r>
        <w:t xml:space="preserve"> </w:t>
      </w:r>
      <w:proofErr w:type="spellStart"/>
      <w:r>
        <w:t>dagilir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olmus</w:t>
      </w:r>
      <w:proofErr w:type="spellEnd"/>
      <w:r>
        <w:t>.</w:t>
      </w:r>
    </w:p>
    <w:p w14:paraId="123F2BEB" w14:textId="56B31E31" w:rsidR="00161DAB" w:rsidRDefault="001F6511" w:rsidP="001F6511">
      <w:pPr>
        <w:pStyle w:val="ListBullet"/>
      </w:pPr>
      <w:proofErr w:type="spellStart"/>
      <w:r>
        <w:t>Saat</w:t>
      </w:r>
      <w:proofErr w:type="spellEnd"/>
      <w:r>
        <w:t xml:space="preserve"> 4’de </w:t>
      </w:r>
      <w:proofErr w:type="spellStart"/>
      <w:r>
        <w:t>dagilan</w:t>
      </w:r>
      <w:proofErr w:type="spellEnd"/>
      <w:r>
        <w:t xml:space="preserve"> </w:t>
      </w:r>
      <w:proofErr w:type="spellStart"/>
      <w:r>
        <w:t>gruplar</w:t>
      </w:r>
      <w:proofErr w:type="spellEnd"/>
      <w:r>
        <w:t xml:space="preserve"> </w:t>
      </w:r>
      <w:proofErr w:type="spellStart"/>
      <w:r>
        <w:t>Madimak’a</w:t>
      </w:r>
      <w:proofErr w:type="spellEnd"/>
      <w:r>
        <w:t xml:space="preserve"> </w:t>
      </w:r>
      <w:proofErr w:type="spellStart"/>
      <w:r>
        <w:t>yonlendirilmis</w:t>
      </w:r>
      <w:proofErr w:type="spellEnd"/>
      <w:r>
        <w:t xml:space="preserve">. 17.45’te </w:t>
      </w:r>
      <w:proofErr w:type="spellStart"/>
      <w:r>
        <w:t>emniyet</w:t>
      </w:r>
      <w:proofErr w:type="spellEnd"/>
      <w:r>
        <w:t xml:space="preserve"> </w:t>
      </w:r>
      <w:proofErr w:type="spellStart"/>
      <w:r>
        <w:t>muduru</w:t>
      </w:r>
      <w:proofErr w:type="spellEnd"/>
      <w:r>
        <w:t xml:space="preserve"> </w:t>
      </w:r>
      <w:proofErr w:type="spellStart"/>
      <w:r>
        <w:t>valiyi</w:t>
      </w:r>
      <w:proofErr w:type="spellEnd"/>
      <w:r>
        <w:t xml:space="preserve"> </w:t>
      </w:r>
      <w:proofErr w:type="spellStart"/>
      <w:r>
        <w:t>arayip</w:t>
      </w:r>
      <w:proofErr w:type="spellEnd"/>
      <w:r>
        <w:t xml:space="preserve"> 5000 </w:t>
      </w:r>
      <w:proofErr w:type="spellStart"/>
      <w:r>
        <w:t>kisinin</w:t>
      </w:r>
      <w:proofErr w:type="spellEnd"/>
      <w:r>
        <w:t xml:space="preserve"> </w:t>
      </w:r>
      <w:proofErr w:type="spellStart"/>
      <w:r>
        <w:t>otelin</w:t>
      </w:r>
      <w:proofErr w:type="spellEnd"/>
      <w:r>
        <w:t xml:space="preserve"> </w:t>
      </w:r>
      <w:proofErr w:type="spellStart"/>
      <w:r>
        <w:t>onunde</w:t>
      </w:r>
      <w:proofErr w:type="spellEnd"/>
      <w:r>
        <w:t xml:space="preserve"> </w:t>
      </w:r>
      <w:proofErr w:type="spellStart"/>
      <w:r>
        <w:t>toplandigini</w:t>
      </w:r>
      <w:proofErr w:type="spellEnd"/>
      <w:r>
        <w:t xml:space="preserve"> </w:t>
      </w:r>
      <w:proofErr w:type="spellStart"/>
      <w:r>
        <w:t>soylemis</w:t>
      </w:r>
      <w:proofErr w:type="spellEnd"/>
      <w:r>
        <w:t xml:space="preserve">. </w:t>
      </w:r>
      <w:proofErr w:type="spellStart"/>
      <w:r>
        <w:t>Toplam</w:t>
      </w:r>
      <w:proofErr w:type="spellEnd"/>
      <w:r>
        <w:t xml:space="preserve"> 500 </w:t>
      </w:r>
      <w:proofErr w:type="spellStart"/>
      <w:r>
        <w:t>kisilik</w:t>
      </w:r>
      <w:proofErr w:type="spellEnd"/>
      <w:r>
        <w:t xml:space="preserve"> </w:t>
      </w:r>
      <w:proofErr w:type="spellStart"/>
      <w:r>
        <w:t>guvenlik</w:t>
      </w:r>
      <w:proofErr w:type="spellEnd"/>
      <w:r>
        <w:t xml:space="preserve"> </w:t>
      </w:r>
      <w:proofErr w:type="spellStart"/>
      <w:r>
        <w:t>gucu</w:t>
      </w:r>
      <w:proofErr w:type="spellEnd"/>
      <w:r>
        <w:t xml:space="preserve"> </w:t>
      </w:r>
      <w:proofErr w:type="spellStart"/>
      <w:r>
        <w:t>olusabilmis</w:t>
      </w:r>
      <w:proofErr w:type="spellEnd"/>
      <w:r>
        <w:t xml:space="preserve">. </w:t>
      </w:r>
      <w:proofErr w:type="spellStart"/>
      <w:r>
        <w:t>Gostericiler</w:t>
      </w:r>
      <w:proofErr w:type="spellEnd"/>
      <w:r>
        <w:t xml:space="preserve"> “</w:t>
      </w:r>
      <w:proofErr w:type="spellStart"/>
      <w:r>
        <w:t>kahrolsun</w:t>
      </w:r>
      <w:proofErr w:type="spellEnd"/>
      <w:r>
        <w:t xml:space="preserve"> </w:t>
      </w:r>
      <w:proofErr w:type="spellStart"/>
      <w:r>
        <w:t>laiklik</w:t>
      </w:r>
      <w:proofErr w:type="spellEnd"/>
      <w:r>
        <w:t xml:space="preserve">” </w:t>
      </w:r>
      <w:proofErr w:type="spellStart"/>
      <w:r>
        <w:t>sloganlari</w:t>
      </w:r>
      <w:proofErr w:type="spellEnd"/>
      <w:r>
        <w:t xml:space="preserve"> </w:t>
      </w:r>
      <w:proofErr w:type="spellStart"/>
      <w:r>
        <w:t>atmis</w:t>
      </w:r>
      <w:proofErr w:type="spellEnd"/>
      <w:r>
        <w:t xml:space="preserve">. </w:t>
      </w:r>
      <w:proofErr w:type="spellStart"/>
      <w:r>
        <w:t>Laiklik</w:t>
      </w:r>
      <w:proofErr w:type="spellEnd"/>
      <w:r>
        <w:t xml:space="preserve"> </w:t>
      </w:r>
      <w:proofErr w:type="spellStart"/>
      <w:r>
        <w:t>karsiti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seriat</w:t>
      </w:r>
      <w:proofErr w:type="spellEnd"/>
      <w:r>
        <w:t xml:space="preserve"> </w:t>
      </w:r>
      <w:proofErr w:type="spellStart"/>
      <w:r>
        <w:t>isteriz</w:t>
      </w:r>
      <w:proofErr w:type="spellEnd"/>
      <w:r>
        <w:t xml:space="preserve"> </w:t>
      </w:r>
      <w:proofErr w:type="spellStart"/>
      <w:r>
        <w:t>tarzi</w:t>
      </w:r>
      <w:proofErr w:type="spellEnd"/>
      <w:r>
        <w:t xml:space="preserve"> </w:t>
      </w:r>
      <w:proofErr w:type="spellStart"/>
      <w:r>
        <w:t>sloganlar</w:t>
      </w:r>
      <w:proofErr w:type="spellEnd"/>
      <w:r>
        <w:t>.</w:t>
      </w:r>
    </w:p>
    <w:p w14:paraId="309A3011" w14:textId="317068E0" w:rsidR="001F6511" w:rsidRDefault="00B12E1A" w:rsidP="001F6511">
      <w:pPr>
        <w:pStyle w:val="ListBullet"/>
      </w:pPr>
      <w:proofErr w:type="spellStart"/>
      <w:r>
        <w:t>Zerrin</w:t>
      </w:r>
      <w:proofErr w:type="spellEnd"/>
      <w:r>
        <w:t xml:space="preserve"> </w:t>
      </w:r>
      <w:proofErr w:type="spellStart"/>
      <w:r>
        <w:t>Taspinar</w:t>
      </w:r>
      <w:proofErr w:type="spellEnd"/>
      <w:r>
        <w:t>(</w:t>
      </w:r>
      <w:proofErr w:type="spellStart"/>
      <w:r>
        <w:t>sair</w:t>
      </w:r>
      <w:proofErr w:type="spellEnd"/>
      <w:r>
        <w:t xml:space="preserve">) </w:t>
      </w:r>
      <w:proofErr w:type="spellStart"/>
      <w:r>
        <w:t>pencereden</w:t>
      </w:r>
      <w:proofErr w:type="spellEnd"/>
      <w:r>
        <w:t xml:space="preserve"> </w:t>
      </w:r>
      <w:proofErr w:type="spellStart"/>
      <w:r>
        <w:t>baktiginda</w:t>
      </w:r>
      <w:proofErr w:type="spellEnd"/>
      <w:r>
        <w:t xml:space="preserve"> </w:t>
      </w:r>
      <w:proofErr w:type="spellStart"/>
      <w:r>
        <w:t>kalabaligin</w:t>
      </w:r>
      <w:proofErr w:type="spellEnd"/>
      <w:r>
        <w:t xml:space="preserve"> </w:t>
      </w:r>
      <w:proofErr w:type="spellStart"/>
      <w:r>
        <w:t>arttigini</w:t>
      </w:r>
      <w:proofErr w:type="spellEnd"/>
      <w:r>
        <w:t xml:space="preserve"> </w:t>
      </w:r>
      <w:proofErr w:type="spellStart"/>
      <w:r>
        <w:t>gormus</w:t>
      </w:r>
      <w:proofErr w:type="spellEnd"/>
      <w:r>
        <w:t>.</w:t>
      </w:r>
    </w:p>
    <w:p w14:paraId="407425F4" w14:textId="5BC1E711" w:rsidR="00B12E1A" w:rsidRDefault="00B12E1A" w:rsidP="001F6511">
      <w:pPr>
        <w:pStyle w:val="ListBullet"/>
      </w:pPr>
      <w:proofErr w:type="gramStart"/>
      <w:r>
        <w:t>1 gun</w:t>
      </w:r>
      <w:proofErr w:type="gramEnd"/>
      <w:r>
        <w:t xml:space="preserve"> </w:t>
      </w:r>
      <w:proofErr w:type="spellStart"/>
      <w:r>
        <w:t>oncesinde</w:t>
      </w:r>
      <w:proofErr w:type="spellEnd"/>
      <w:r>
        <w:t xml:space="preserve"> o </w:t>
      </w:r>
      <w:proofErr w:type="spellStart"/>
      <w:r>
        <w:t>caddede</w:t>
      </w:r>
      <w:proofErr w:type="spellEnd"/>
      <w:r>
        <w:t xml:space="preserve"> </w:t>
      </w:r>
      <w:proofErr w:type="spellStart"/>
      <w:r>
        <w:t>kaldiram</w:t>
      </w:r>
      <w:proofErr w:type="spellEnd"/>
      <w:r>
        <w:t xml:space="preserve"> </w:t>
      </w:r>
      <w:proofErr w:type="spellStart"/>
      <w:r>
        <w:t>calismasi</w:t>
      </w:r>
      <w:proofErr w:type="spellEnd"/>
      <w:r>
        <w:t xml:space="preserve"> </w:t>
      </w:r>
      <w:proofErr w:type="spellStart"/>
      <w:r>
        <w:t>oldugundan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suru</w:t>
      </w:r>
      <w:proofErr w:type="spellEnd"/>
      <w:r>
        <w:t xml:space="preserve"> </w:t>
      </w:r>
      <w:proofErr w:type="spellStart"/>
      <w:r>
        <w:t>atilacak</w:t>
      </w:r>
      <w:proofErr w:type="spellEnd"/>
      <w:r>
        <w:t xml:space="preserve"> </w:t>
      </w:r>
      <w:proofErr w:type="spellStart"/>
      <w:r>
        <w:t>tas</w:t>
      </w:r>
      <w:proofErr w:type="spellEnd"/>
      <w:r>
        <w:t xml:space="preserve"> </w:t>
      </w:r>
      <w:proofErr w:type="spellStart"/>
      <w:r>
        <w:t>varmis</w:t>
      </w:r>
      <w:proofErr w:type="spellEnd"/>
      <w:r>
        <w:t>.</w:t>
      </w:r>
    </w:p>
    <w:p w14:paraId="38CA6B9D" w14:textId="0D40A6E1" w:rsidR="00B12E1A" w:rsidRDefault="00B12E1A" w:rsidP="001F6511">
      <w:pPr>
        <w:pStyle w:val="ListBullet"/>
      </w:pPr>
      <w:proofErr w:type="spellStart"/>
      <w:r>
        <w:t>Camlar</w:t>
      </w:r>
      <w:proofErr w:type="spellEnd"/>
      <w:r>
        <w:t xml:space="preserve"> </w:t>
      </w:r>
      <w:proofErr w:type="spellStart"/>
      <w:r>
        <w:t>kirilmaya</w:t>
      </w:r>
      <w:proofErr w:type="spellEnd"/>
      <w:r>
        <w:t xml:space="preserve"> </w:t>
      </w:r>
      <w:proofErr w:type="spellStart"/>
      <w:r>
        <w:t>baslamis</w:t>
      </w:r>
      <w:proofErr w:type="spellEnd"/>
      <w:r>
        <w:t xml:space="preserve">. </w:t>
      </w:r>
    </w:p>
    <w:p w14:paraId="7BE98AC2" w14:textId="545B582A" w:rsidR="00B12E1A" w:rsidRDefault="00B12E1A" w:rsidP="00B12E1A">
      <w:pPr>
        <w:pStyle w:val="ListBullet"/>
      </w:pPr>
      <w:proofErr w:type="spellStart"/>
      <w:r>
        <w:t>Erdal</w:t>
      </w:r>
      <w:proofErr w:type="spellEnd"/>
      <w:r>
        <w:t xml:space="preserve"> </w:t>
      </w:r>
      <w:proofErr w:type="spellStart"/>
      <w:r>
        <w:t>Inonuyu</w:t>
      </w:r>
      <w:proofErr w:type="spellEnd"/>
      <w:r>
        <w:t xml:space="preserve"> </w:t>
      </w:r>
      <w:proofErr w:type="spellStart"/>
      <w:r>
        <w:t>aramis</w:t>
      </w:r>
      <w:proofErr w:type="spellEnd"/>
      <w:r>
        <w:t xml:space="preserve"> </w:t>
      </w:r>
      <w:proofErr w:type="spellStart"/>
      <w:r>
        <w:t>mahsur</w:t>
      </w:r>
      <w:proofErr w:type="spellEnd"/>
      <w:r>
        <w:t xml:space="preserve"> </w:t>
      </w:r>
      <w:proofErr w:type="spellStart"/>
      <w:r>
        <w:t>kalan</w:t>
      </w:r>
      <w:proofErr w:type="spellEnd"/>
      <w:r>
        <w:t xml:space="preserve"> </w:t>
      </w:r>
      <w:proofErr w:type="spellStart"/>
      <w:r>
        <w:t>yazarlar</w:t>
      </w:r>
      <w:proofErr w:type="spellEnd"/>
      <w:r>
        <w:t xml:space="preserve">. </w:t>
      </w:r>
      <w:proofErr w:type="spellStart"/>
      <w:r>
        <w:t>Erdal</w:t>
      </w:r>
      <w:proofErr w:type="spellEnd"/>
      <w:r>
        <w:t xml:space="preserve"> Inonu de </w:t>
      </w:r>
      <w:proofErr w:type="spellStart"/>
      <w:r>
        <w:t>valiyi</w:t>
      </w:r>
      <w:proofErr w:type="spellEnd"/>
      <w:r>
        <w:t xml:space="preserve"> </w:t>
      </w:r>
      <w:proofErr w:type="spellStart"/>
      <w:r>
        <w:t>aramis</w:t>
      </w:r>
      <w:proofErr w:type="spellEnd"/>
      <w:r>
        <w:t xml:space="preserve">. Vali control </w:t>
      </w:r>
      <w:proofErr w:type="spellStart"/>
      <w:r>
        <w:t>edecegiz</w:t>
      </w:r>
      <w:proofErr w:type="spellEnd"/>
      <w:r>
        <w:t xml:space="preserve"> </w:t>
      </w:r>
      <w:proofErr w:type="spellStart"/>
      <w:r>
        <w:t>demis</w:t>
      </w:r>
      <w:proofErr w:type="spellEnd"/>
      <w:r>
        <w:t>.</w:t>
      </w:r>
    </w:p>
    <w:p w14:paraId="4F522CC2" w14:textId="1D6EB791" w:rsidR="00B12E1A" w:rsidRDefault="00AC4432" w:rsidP="00B12E1A">
      <w:pPr>
        <w:pStyle w:val="ListBullet"/>
      </w:pPr>
      <w:proofErr w:type="spellStart"/>
      <w:r>
        <w:t>Saat</w:t>
      </w:r>
      <w:proofErr w:type="spellEnd"/>
      <w:r>
        <w:t xml:space="preserve"> 18.00’de </w:t>
      </w:r>
      <w:proofErr w:type="spellStart"/>
      <w:r>
        <w:t>gostericilerin</w:t>
      </w:r>
      <w:proofErr w:type="spellEnd"/>
      <w:r>
        <w:t xml:space="preserve"> </w:t>
      </w:r>
      <w:proofErr w:type="spellStart"/>
      <w:r>
        <w:t>sayisi</w:t>
      </w:r>
      <w:proofErr w:type="spellEnd"/>
      <w:r>
        <w:t xml:space="preserve"> 15.000 I </w:t>
      </w:r>
      <w:proofErr w:type="spellStart"/>
      <w:r>
        <w:t>bulmus</w:t>
      </w:r>
      <w:proofErr w:type="spellEnd"/>
      <w:r>
        <w:t xml:space="preserve">. Polis </w:t>
      </w:r>
      <w:proofErr w:type="spellStart"/>
      <w:r>
        <w:t>direnemez</w:t>
      </w:r>
      <w:proofErr w:type="spellEnd"/>
      <w:r>
        <w:t xml:space="preserve"> hale </w:t>
      </w:r>
      <w:proofErr w:type="spellStart"/>
      <w:r>
        <w:t>gelmis</w:t>
      </w:r>
      <w:proofErr w:type="spellEnd"/>
      <w:r>
        <w:t xml:space="preserve">. </w:t>
      </w:r>
      <w:r w:rsidR="00A8365E">
        <w:t xml:space="preserve">Polis </w:t>
      </w:r>
      <w:proofErr w:type="spellStart"/>
      <w:r w:rsidR="00A8365E">
        <w:t>bazen</w:t>
      </w:r>
      <w:proofErr w:type="spellEnd"/>
      <w:r w:rsidR="00A8365E">
        <w:t xml:space="preserve"> </w:t>
      </w:r>
      <w:proofErr w:type="spellStart"/>
      <w:r w:rsidR="00A8365E">
        <w:t>ates</w:t>
      </w:r>
      <w:proofErr w:type="spellEnd"/>
      <w:r w:rsidR="00A8365E">
        <w:t xml:space="preserve"> </w:t>
      </w:r>
      <w:proofErr w:type="spellStart"/>
      <w:r w:rsidR="00A8365E">
        <w:t>acmis</w:t>
      </w:r>
      <w:proofErr w:type="spellEnd"/>
      <w:r w:rsidR="00A8365E">
        <w:t xml:space="preserve"> </w:t>
      </w:r>
      <w:proofErr w:type="spellStart"/>
      <w:r w:rsidR="00A8365E">
        <w:t>havaya</w:t>
      </w:r>
      <w:proofErr w:type="spellEnd"/>
      <w:r w:rsidR="00A8365E">
        <w:t xml:space="preserve">, </w:t>
      </w:r>
      <w:proofErr w:type="spellStart"/>
      <w:r w:rsidR="00A8365E">
        <w:t>bazen</w:t>
      </w:r>
      <w:proofErr w:type="spellEnd"/>
      <w:r w:rsidR="00A8365E">
        <w:t xml:space="preserve"> cop </w:t>
      </w:r>
      <w:proofErr w:type="spellStart"/>
      <w:r w:rsidR="00A8365E">
        <w:t>kullanmis</w:t>
      </w:r>
      <w:proofErr w:type="spellEnd"/>
      <w:r w:rsidR="00A8365E">
        <w:t xml:space="preserve">. </w:t>
      </w:r>
    </w:p>
    <w:p w14:paraId="3B84EDA6" w14:textId="54629E69" w:rsidR="00A8365E" w:rsidRDefault="009F7962" w:rsidP="00B12E1A">
      <w:pPr>
        <w:pStyle w:val="ListBullet"/>
      </w:pPr>
      <w:proofErr w:type="spellStart"/>
      <w:r>
        <w:t>Valinin</w:t>
      </w:r>
      <w:proofErr w:type="spellEnd"/>
      <w:r>
        <w:t xml:space="preserve"> </w:t>
      </w:r>
      <w:proofErr w:type="spellStart"/>
      <w:r>
        <w:t>istegi</w:t>
      </w:r>
      <w:proofErr w:type="spellEnd"/>
      <w:r>
        <w:t xml:space="preserve"> </w:t>
      </w:r>
      <w:proofErr w:type="spellStart"/>
      <w:r>
        <w:t>uzerine</w:t>
      </w:r>
      <w:proofErr w:type="spellEnd"/>
      <w:r>
        <w:t xml:space="preserve"> BBP </w:t>
      </w:r>
      <w:proofErr w:type="spellStart"/>
      <w:r>
        <w:t>ilce</w:t>
      </w:r>
      <w:proofErr w:type="spellEnd"/>
      <w:r>
        <w:t xml:space="preserve"> </w:t>
      </w:r>
      <w:proofErr w:type="spellStart"/>
      <w:r>
        <w:t>baskani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Temel</w:t>
      </w:r>
      <w:proofErr w:type="spellEnd"/>
      <w:r>
        <w:t xml:space="preserve"> </w:t>
      </w:r>
      <w:proofErr w:type="spellStart"/>
      <w:r>
        <w:t>dede</w:t>
      </w:r>
      <w:proofErr w:type="spellEnd"/>
      <w:r>
        <w:t xml:space="preserve"> </w:t>
      </w:r>
      <w:proofErr w:type="spellStart"/>
      <w:r>
        <w:t>otelin</w:t>
      </w:r>
      <w:proofErr w:type="spellEnd"/>
      <w:r>
        <w:t xml:space="preserve"> </w:t>
      </w:r>
      <w:proofErr w:type="spellStart"/>
      <w:r>
        <w:t>onunden</w:t>
      </w:r>
      <w:proofErr w:type="spellEnd"/>
      <w:r>
        <w:t xml:space="preserve"> </w:t>
      </w:r>
      <w:proofErr w:type="spellStart"/>
      <w:r>
        <w:t>gostericilere</w:t>
      </w:r>
      <w:proofErr w:type="spellEnd"/>
      <w:r>
        <w:t xml:space="preserve"> </w:t>
      </w:r>
      <w:proofErr w:type="spellStart"/>
      <w:r>
        <w:t>seslenmis</w:t>
      </w:r>
      <w:proofErr w:type="spellEnd"/>
      <w:r>
        <w:t xml:space="preserve"> </w:t>
      </w:r>
      <w:proofErr w:type="spellStart"/>
      <w:r>
        <w:t>ancak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konusmalar</w:t>
      </w:r>
      <w:proofErr w:type="spellEnd"/>
      <w:r>
        <w:t xml:space="preserve"> </w:t>
      </w:r>
      <w:proofErr w:type="spellStart"/>
      <w:r>
        <w:t>yatistirici</w:t>
      </w:r>
      <w:proofErr w:type="spellEnd"/>
      <w:r>
        <w:t xml:space="preserve"> </w:t>
      </w:r>
      <w:proofErr w:type="spellStart"/>
      <w:r>
        <w:t>degil</w:t>
      </w:r>
      <w:proofErr w:type="spellEnd"/>
      <w:r>
        <w:t xml:space="preserve"> </w:t>
      </w:r>
      <w:proofErr w:type="spellStart"/>
      <w:r>
        <w:t>atesleyici</w:t>
      </w:r>
      <w:proofErr w:type="spellEnd"/>
      <w:r>
        <w:t xml:space="preserve"> </w:t>
      </w:r>
      <w:proofErr w:type="spellStart"/>
      <w:r>
        <w:t>olmus</w:t>
      </w:r>
      <w:proofErr w:type="spellEnd"/>
      <w:r>
        <w:t xml:space="preserve">. Bir </w:t>
      </w:r>
      <w:proofErr w:type="spellStart"/>
      <w:r>
        <w:t>ses</w:t>
      </w:r>
      <w:proofErr w:type="spellEnd"/>
      <w:r>
        <w:t xml:space="preserve"> </w:t>
      </w:r>
      <w:proofErr w:type="spellStart"/>
      <w:r>
        <w:t>kalabaliga</w:t>
      </w:r>
      <w:proofErr w:type="spellEnd"/>
      <w:r>
        <w:t xml:space="preserve"> “</w:t>
      </w:r>
      <w:proofErr w:type="spellStart"/>
      <w:r>
        <w:t>gazaniz</w:t>
      </w:r>
      <w:proofErr w:type="spellEnd"/>
      <w:r>
        <w:t xml:space="preserve"> </w:t>
      </w:r>
      <w:proofErr w:type="spellStart"/>
      <w:r>
        <w:t>Mubarek</w:t>
      </w:r>
      <w:proofErr w:type="spellEnd"/>
      <w:r>
        <w:t xml:space="preserve"> </w:t>
      </w:r>
      <w:proofErr w:type="spellStart"/>
      <w:r>
        <w:t>olsun</w:t>
      </w:r>
      <w:proofErr w:type="spellEnd"/>
      <w:r>
        <w:t xml:space="preserve">” </w:t>
      </w:r>
      <w:proofErr w:type="spellStart"/>
      <w:r>
        <w:t>demis</w:t>
      </w:r>
      <w:proofErr w:type="spellEnd"/>
      <w:r>
        <w:t>.</w:t>
      </w:r>
      <w:r w:rsidR="00790948">
        <w:t xml:space="preserve"> Su </w:t>
      </w:r>
      <w:proofErr w:type="spellStart"/>
      <w:r w:rsidR="00790948">
        <w:t>anonlar</w:t>
      </w:r>
      <w:proofErr w:type="spellEnd"/>
      <w:r w:rsidR="00790948">
        <w:t xml:space="preserve"> </w:t>
      </w:r>
      <w:proofErr w:type="spellStart"/>
      <w:r w:rsidR="00790948">
        <w:lastRenderedPageBreak/>
        <w:t>yapilmis</w:t>
      </w:r>
      <w:proofErr w:type="spellEnd"/>
      <w:r w:rsidR="00790948">
        <w:t>.</w:t>
      </w:r>
      <w:r>
        <w:t xml:space="preserve"> 1) </w:t>
      </w:r>
      <w:proofErr w:type="spellStart"/>
      <w:r>
        <w:t>senlik</w:t>
      </w:r>
      <w:proofErr w:type="spellEnd"/>
      <w:r>
        <w:t xml:space="preserve"> </w:t>
      </w:r>
      <w:proofErr w:type="spellStart"/>
      <w:r>
        <w:t>iptal</w:t>
      </w:r>
      <w:proofErr w:type="spellEnd"/>
      <w:r>
        <w:t xml:space="preserve"> </w:t>
      </w:r>
      <w:proofErr w:type="spellStart"/>
      <w:r>
        <w:t>edilmistir</w:t>
      </w:r>
      <w:proofErr w:type="spellEnd"/>
      <w:r>
        <w:t xml:space="preserve">. 2) </w:t>
      </w:r>
      <w:proofErr w:type="spellStart"/>
      <w:r>
        <w:t>pir</w:t>
      </w:r>
      <w:proofErr w:type="spellEnd"/>
      <w:r>
        <w:t xml:space="preserve"> sultan </w:t>
      </w:r>
      <w:proofErr w:type="spellStart"/>
      <w:r>
        <w:t>abdal</w:t>
      </w:r>
      <w:proofErr w:type="spellEnd"/>
      <w:r>
        <w:t xml:space="preserve"> </w:t>
      </w:r>
      <w:proofErr w:type="spellStart"/>
      <w:r>
        <w:t>heykeli</w:t>
      </w:r>
      <w:proofErr w:type="spellEnd"/>
      <w:r>
        <w:t xml:space="preserve"> </w:t>
      </w:r>
      <w:proofErr w:type="spellStart"/>
      <w:r>
        <w:t>yerinden</w:t>
      </w:r>
      <w:proofErr w:type="spellEnd"/>
      <w:r>
        <w:t xml:space="preserve"> </w:t>
      </w:r>
      <w:proofErr w:type="spellStart"/>
      <w:r>
        <w:t>kaldirilmistir</w:t>
      </w:r>
      <w:proofErr w:type="spellEnd"/>
      <w:r>
        <w:t xml:space="preserve">. 3) </w:t>
      </w:r>
      <w:proofErr w:type="spellStart"/>
      <w:r>
        <w:t>senlik</w:t>
      </w:r>
      <w:proofErr w:type="spellEnd"/>
      <w:r>
        <w:t xml:space="preserve"> </w:t>
      </w:r>
      <w:proofErr w:type="spellStart"/>
      <w:r>
        <w:t>icin</w:t>
      </w:r>
      <w:proofErr w:type="spellEnd"/>
      <w:r>
        <w:t xml:space="preserve"> </w:t>
      </w:r>
      <w:proofErr w:type="spellStart"/>
      <w:r>
        <w:t>gelmis</w:t>
      </w:r>
      <w:proofErr w:type="spellEnd"/>
      <w:r>
        <w:t xml:space="preserve"> </w:t>
      </w:r>
      <w:proofErr w:type="spellStart"/>
      <w:r>
        <w:t>olanlar</w:t>
      </w:r>
      <w:proofErr w:type="spellEnd"/>
      <w:r>
        <w:t xml:space="preserve"> </w:t>
      </w:r>
      <w:proofErr w:type="spellStart"/>
      <w:r>
        <w:t>yerinden</w:t>
      </w:r>
      <w:proofErr w:type="spellEnd"/>
      <w:r>
        <w:t xml:space="preserve"> </w:t>
      </w:r>
      <w:proofErr w:type="spellStart"/>
      <w:r>
        <w:t>cikarilacaklardir</w:t>
      </w:r>
      <w:proofErr w:type="spellEnd"/>
      <w:r>
        <w:t>.</w:t>
      </w:r>
      <w:r w:rsidR="00790948">
        <w:t xml:space="preserve"> </w:t>
      </w:r>
      <w:proofErr w:type="spellStart"/>
      <w:r w:rsidR="00790948">
        <w:t>Temel</w:t>
      </w:r>
      <w:proofErr w:type="spellEnd"/>
      <w:r w:rsidR="00790948">
        <w:t xml:space="preserve"> </w:t>
      </w:r>
      <w:proofErr w:type="spellStart"/>
      <w:r w:rsidR="00790948">
        <w:t>dede</w:t>
      </w:r>
      <w:proofErr w:type="spellEnd"/>
      <w:r w:rsidR="00790948">
        <w:t xml:space="preserve"> </w:t>
      </w:r>
      <w:proofErr w:type="spellStart"/>
      <w:r w:rsidR="00790948">
        <w:t>gazaniz</w:t>
      </w:r>
      <w:proofErr w:type="spellEnd"/>
      <w:r w:rsidR="00790948">
        <w:t xml:space="preserve"> Mubarak </w:t>
      </w:r>
      <w:proofErr w:type="spellStart"/>
      <w:r w:rsidR="00790948">
        <w:t>olsun</w:t>
      </w:r>
      <w:proofErr w:type="spellEnd"/>
      <w:r w:rsidR="00790948">
        <w:t xml:space="preserve"> </w:t>
      </w:r>
      <w:proofErr w:type="spellStart"/>
      <w:r w:rsidR="00790948">
        <w:t>sozunu</w:t>
      </w:r>
      <w:proofErr w:type="spellEnd"/>
      <w:r w:rsidR="00790948">
        <w:t xml:space="preserve"> </w:t>
      </w:r>
      <w:proofErr w:type="spellStart"/>
      <w:r w:rsidR="00790948">
        <w:t>reddetmis</w:t>
      </w:r>
      <w:proofErr w:type="spellEnd"/>
      <w:r w:rsidR="00790948">
        <w:t xml:space="preserve">. 2 </w:t>
      </w:r>
      <w:proofErr w:type="spellStart"/>
      <w:r w:rsidR="00790948">
        <w:t>haftalik</w:t>
      </w:r>
      <w:proofErr w:type="spellEnd"/>
      <w:r w:rsidR="00790948">
        <w:t xml:space="preserve"> </w:t>
      </w:r>
      <w:proofErr w:type="spellStart"/>
      <w:r w:rsidR="00790948">
        <w:t>yeni</w:t>
      </w:r>
      <w:proofErr w:type="spellEnd"/>
      <w:r w:rsidR="00790948">
        <w:t xml:space="preserve"> </w:t>
      </w:r>
      <w:proofErr w:type="spellStart"/>
      <w:r w:rsidR="00790948">
        <w:t>basbakan</w:t>
      </w:r>
      <w:proofErr w:type="spellEnd"/>
      <w:r w:rsidR="00790948">
        <w:t xml:space="preserve"> Ciller ne yap ne et </w:t>
      </w:r>
      <w:proofErr w:type="spellStart"/>
      <w:r w:rsidR="00790948">
        <w:t>onle</w:t>
      </w:r>
      <w:proofErr w:type="spellEnd"/>
      <w:r w:rsidR="00790948">
        <w:t xml:space="preserve"> </w:t>
      </w:r>
      <w:proofErr w:type="spellStart"/>
      <w:r w:rsidR="00790948">
        <w:t>demis</w:t>
      </w:r>
      <w:proofErr w:type="spellEnd"/>
      <w:r w:rsidR="00790948">
        <w:t xml:space="preserve"> </w:t>
      </w:r>
      <w:proofErr w:type="spellStart"/>
      <w:r w:rsidR="00790948">
        <w:t>Valiye</w:t>
      </w:r>
      <w:proofErr w:type="spellEnd"/>
      <w:r w:rsidR="00790948">
        <w:t>.</w:t>
      </w:r>
    </w:p>
    <w:p w14:paraId="66640F2A" w14:textId="0AC173E0" w:rsidR="00790948" w:rsidRDefault="00EA7329" w:rsidP="00B12E1A">
      <w:pPr>
        <w:pStyle w:val="ListBullet"/>
      </w:pPr>
      <w:proofErr w:type="spellStart"/>
      <w:r>
        <w:t>Saat</w:t>
      </w:r>
      <w:proofErr w:type="spellEnd"/>
      <w:r>
        <w:t xml:space="preserve"> 7 ye </w:t>
      </w:r>
      <w:proofErr w:type="spellStart"/>
      <w:r>
        <w:t>yaklasirken</w:t>
      </w:r>
      <w:proofErr w:type="spellEnd"/>
      <w:r>
        <w:t xml:space="preserve"> </w:t>
      </w:r>
      <w:proofErr w:type="spellStart"/>
      <w:r>
        <w:t>sokulen</w:t>
      </w:r>
      <w:proofErr w:type="spellEnd"/>
      <w:r>
        <w:t xml:space="preserve"> </w:t>
      </w:r>
      <w:proofErr w:type="spellStart"/>
      <w:r>
        <w:t>heykel</w:t>
      </w:r>
      <w:proofErr w:type="spellEnd"/>
      <w:r>
        <w:t xml:space="preserve"> </w:t>
      </w:r>
      <w:proofErr w:type="spellStart"/>
      <w:r>
        <w:t>gostericilerce</w:t>
      </w:r>
      <w:proofErr w:type="spellEnd"/>
      <w:r>
        <w:t xml:space="preserve"> </w:t>
      </w:r>
      <w:proofErr w:type="spellStart"/>
      <w:r>
        <w:t>meydanda</w:t>
      </w:r>
      <w:proofErr w:type="spellEnd"/>
      <w:r>
        <w:t xml:space="preserve"> </w:t>
      </w:r>
      <w:proofErr w:type="spellStart"/>
      <w:r>
        <w:t>parcalanmis</w:t>
      </w:r>
      <w:proofErr w:type="spellEnd"/>
      <w:r>
        <w:t>.</w:t>
      </w:r>
    </w:p>
    <w:p w14:paraId="3A86FE37" w14:textId="35AF897B" w:rsidR="005242E2" w:rsidRDefault="005242E2" w:rsidP="00B12E1A">
      <w:pPr>
        <w:pStyle w:val="ListBullet"/>
      </w:pPr>
      <w:r>
        <w:t xml:space="preserve">Dogan </w:t>
      </w:r>
      <w:proofErr w:type="spellStart"/>
      <w:r>
        <w:t>Gunes</w:t>
      </w:r>
      <w:proofErr w:type="spellEnd"/>
      <w:r>
        <w:t xml:space="preserve">, </w:t>
      </w:r>
      <w:proofErr w:type="spellStart"/>
      <w:r>
        <w:t>genelkurmay</w:t>
      </w:r>
      <w:proofErr w:type="spellEnd"/>
      <w:r>
        <w:t xml:space="preserve"> </w:t>
      </w:r>
      <w:proofErr w:type="spellStart"/>
      <w:r>
        <w:t>baskani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gostericiler</w:t>
      </w:r>
      <w:proofErr w:type="spellEnd"/>
      <w:r>
        <w:t xml:space="preserve"> </w:t>
      </w:r>
      <w:proofErr w:type="spellStart"/>
      <w:r>
        <w:t>kara</w:t>
      </w:r>
      <w:proofErr w:type="spellEnd"/>
      <w:r>
        <w:t xml:space="preserve"> </w:t>
      </w:r>
      <w:proofErr w:type="spellStart"/>
      <w:r>
        <w:t>yobaz</w:t>
      </w:r>
      <w:proofErr w:type="spellEnd"/>
      <w:r>
        <w:t xml:space="preserve">, </w:t>
      </w:r>
      <w:proofErr w:type="spellStart"/>
      <w:r>
        <w:t>bunlari</w:t>
      </w:r>
      <w:proofErr w:type="spellEnd"/>
      <w:r>
        <w:t xml:space="preserve"> </w:t>
      </w:r>
      <w:proofErr w:type="spellStart"/>
      <w:r>
        <w:t>temizleyin</w:t>
      </w:r>
      <w:proofErr w:type="spellEnd"/>
      <w:r>
        <w:t xml:space="preserve"> </w:t>
      </w:r>
      <w:proofErr w:type="spellStart"/>
      <w:r>
        <w:t>demis</w:t>
      </w:r>
      <w:proofErr w:type="spellEnd"/>
      <w:r>
        <w:t xml:space="preserve">. </w:t>
      </w:r>
      <w:proofErr w:type="spellStart"/>
      <w:r>
        <w:t>tugay</w:t>
      </w:r>
      <w:proofErr w:type="spellEnd"/>
      <w:r>
        <w:t xml:space="preserve"> </w:t>
      </w:r>
      <w:proofErr w:type="spellStart"/>
      <w:r>
        <w:t>komutani</w:t>
      </w:r>
      <w:proofErr w:type="spellEnd"/>
      <w:r>
        <w:t xml:space="preserve"> Ahmet </w:t>
      </w:r>
      <w:proofErr w:type="spellStart"/>
      <w:r>
        <w:t>Yuceturk</w:t>
      </w:r>
      <w:proofErr w:type="spellEnd"/>
      <w:r>
        <w:t xml:space="preserve"> </w:t>
      </w:r>
      <w:proofErr w:type="spellStart"/>
      <w:r>
        <w:t>butun</w:t>
      </w:r>
      <w:proofErr w:type="spellEnd"/>
      <w:r>
        <w:t xml:space="preserve"> </w:t>
      </w:r>
      <w:proofErr w:type="spellStart"/>
      <w:r>
        <w:t>gucuyle</w:t>
      </w:r>
      <w:proofErr w:type="spellEnd"/>
      <w:r>
        <w:t xml:space="preserve"> </w:t>
      </w:r>
      <w:proofErr w:type="spellStart"/>
      <w:r>
        <w:t>yardimci</w:t>
      </w:r>
      <w:proofErr w:type="spellEnd"/>
      <w:r>
        <w:t xml:space="preserve"> </w:t>
      </w:r>
      <w:proofErr w:type="spellStart"/>
      <w:r>
        <w:t>olacagini</w:t>
      </w:r>
      <w:proofErr w:type="spellEnd"/>
      <w:r>
        <w:t xml:space="preserve"> </w:t>
      </w:r>
      <w:proofErr w:type="spellStart"/>
      <w:r>
        <w:t>soylemis</w:t>
      </w:r>
      <w:proofErr w:type="spellEnd"/>
      <w:r>
        <w:t xml:space="preserve">. 6000 </w:t>
      </w:r>
      <w:proofErr w:type="spellStart"/>
      <w:r>
        <w:t>mevcudum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demis</w:t>
      </w:r>
      <w:proofErr w:type="spellEnd"/>
      <w:r>
        <w:t xml:space="preserve">. </w:t>
      </w:r>
      <w:proofErr w:type="spellStart"/>
      <w:r>
        <w:t>Tugay</w:t>
      </w:r>
      <w:proofErr w:type="spellEnd"/>
      <w:r>
        <w:t xml:space="preserve"> </w:t>
      </w:r>
      <w:proofErr w:type="spellStart"/>
      <w:r>
        <w:t>komutani</w:t>
      </w:r>
      <w:proofErr w:type="spellEnd"/>
      <w:r>
        <w:t xml:space="preserve"> bas </w:t>
      </w:r>
      <w:proofErr w:type="spellStart"/>
      <w:r>
        <w:t>ustune</w:t>
      </w:r>
      <w:proofErr w:type="spellEnd"/>
      <w:r>
        <w:t xml:space="preserve"> bas </w:t>
      </w:r>
      <w:proofErr w:type="spellStart"/>
      <w:r>
        <w:t>ustune</w:t>
      </w:r>
      <w:proofErr w:type="spellEnd"/>
      <w:r>
        <w:t xml:space="preserve"> </w:t>
      </w:r>
      <w:proofErr w:type="spellStart"/>
      <w:r>
        <w:t>demis</w:t>
      </w:r>
      <w:proofErr w:type="spellEnd"/>
      <w:r>
        <w:t xml:space="preserve"> </w:t>
      </w:r>
      <w:proofErr w:type="spellStart"/>
      <w:r>
        <w:t>telefonu</w:t>
      </w:r>
      <w:proofErr w:type="spellEnd"/>
      <w:r>
        <w:t xml:space="preserve"> </w:t>
      </w:r>
      <w:proofErr w:type="spellStart"/>
      <w:r>
        <w:t>kapatmis</w:t>
      </w:r>
      <w:proofErr w:type="spellEnd"/>
      <w:r>
        <w:t>.</w:t>
      </w:r>
    </w:p>
    <w:p w14:paraId="2A39FD7D" w14:textId="1026BD0A" w:rsidR="005242E2" w:rsidRDefault="005242E2" w:rsidP="00B12E1A">
      <w:pPr>
        <w:pStyle w:val="ListBullet"/>
      </w:pPr>
      <w:r>
        <w:t xml:space="preserve">Dogan </w:t>
      </w:r>
      <w:proofErr w:type="spellStart"/>
      <w:r>
        <w:t>Gunes</w:t>
      </w:r>
      <w:proofErr w:type="spellEnd"/>
      <w:r>
        <w:t xml:space="preserve">, </w:t>
      </w:r>
      <w:proofErr w:type="spellStart"/>
      <w:r>
        <w:t>garnizon</w:t>
      </w:r>
      <w:proofErr w:type="spellEnd"/>
      <w:r>
        <w:t xml:space="preserve"> </w:t>
      </w:r>
      <w:proofErr w:type="spellStart"/>
      <w:r>
        <w:t>komutanina</w:t>
      </w:r>
      <w:proofErr w:type="spellEnd"/>
      <w:r>
        <w:t xml:space="preserve"> “</w:t>
      </w:r>
      <w:proofErr w:type="spellStart"/>
      <w:r>
        <w:t>senden</w:t>
      </w:r>
      <w:proofErr w:type="spellEnd"/>
      <w:r>
        <w:t xml:space="preserve"> Aziz </w:t>
      </w:r>
      <w:proofErr w:type="spellStart"/>
      <w:r>
        <w:t>Nesin’I</w:t>
      </w:r>
      <w:proofErr w:type="spellEnd"/>
      <w:r>
        <w:t xml:space="preserve"> sag </w:t>
      </w:r>
      <w:proofErr w:type="spellStart"/>
      <w:r>
        <w:t>istiyorum</w:t>
      </w:r>
      <w:proofErr w:type="spellEnd"/>
      <w:r>
        <w:t xml:space="preserve"> </w:t>
      </w:r>
      <w:proofErr w:type="spellStart"/>
      <w:r>
        <w:t>pasam</w:t>
      </w:r>
      <w:proofErr w:type="spellEnd"/>
      <w:r>
        <w:t xml:space="preserve">” </w:t>
      </w:r>
      <w:proofErr w:type="spellStart"/>
      <w:r>
        <w:t>demis</w:t>
      </w:r>
      <w:proofErr w:type="spellEnd"/>
      <w:r>
        <w:t xml:space="preserve">. </w:t>
      </w:r>
      <w:proofErr w:type="spellStart"/>
      <w:r>
        <w:t>Yuceturk</w:t>
      </w:r>
      <w:proofErr w:type="spellEnd"/>
      <w:r>
        <w:t xml:space="preserve"> de Aziz </w:t>
      </w:r>
      <w:proofErr w:type="spellStart"/>
      <w:r>
        <w:t>Nesin’in</w:t>
      </w:r>
      <w:proofErr w:type="spellEnd"/>
      <w:r>
        <w:t xml:space="preserve"> </w:t>
      </w:r>
      <w:proofErr w:type="spellStart"/>
      <w:r>
        <w:t>otelde</w:t>
      </w:r>
      <w:proofErr w:type="spellEnd"/>
      <w:r>
        <w:t xml:space="preserve"> </w:t>
      </w:r>
      <w:proofErr w:type="spellStart"/>
      <w:r>
        <w:t>oldgunu</w:t>
      </w:r>
      <w:proofErr w:type="spellEnd"/>
      <w:r>
        <w:t xml:space="preserve"> o an </w:t>
      </w:r>
      <w:proofErr w:type="spellStart"/>
      <w:r>
        <w:t>ogrenmis</w:t>
      </w:r>
      <w:proofErr w:type="spellEnd"/>
      <w:r>
        <w:t>.</w:t>
      </w:r>
    </w:p>
    <w:p w14:paraId="392ED870" w14:textId="5D287D68" w:rsidR="005242E2" w:rsidRDefault="005242E2" w:rsidP="00B12E1A">
      <w:pPr>
        <w:pStyle w:val="ListBullet"/>
      </w:pPr>
      <w:proofErr w:type="spellStart"/>
      <w:r>
        <w:t>Gostericiler</w:t>
      </w:r>
      <w:proofErr w:type="spellEnd"/>
      <w:r>
        <w:t xml:space="preserve"> o an </w:t>
      </w:r>
      <w:proofErr w:type="spellStart"/>
      <w:r>
        <w:t>otele</w:t>
      </w:r>
      <w:proofErr w:type="spellEnd"/>
      <w:r>
        <w:t xml:space="preserve"> </w:t>
      </w:r>
      <w:proofErr w:type="spellStart"/>
      <w:r>
        <w:t>tirmanmis</w:t>
      </w:r>
      <w:proofErr w:type="spellEnd"/>
      <w:r>
        <w:t xml:space="preserve">, </w:t>
      </w:r>
      <w:proofErr w:type="spellStart"/>
      <w:r>
        <w:t>yagmaya</w:t>
      </w:r>
      <w:proofErr w:type="spellEnd"/>
      <w:r>
        <w:t xml:space="preserve"> </w:t>
      </w:r>
      <w:proofErr w:type="spellStart"/>
      <w:r>
        <w:t>baslamis</w:t>
      </w:r>
      <w:proofErr w:type="spellEnd"/>
      <w:r>
        <w:t>.</w:t>
      </w:r>
    </w:p>
    <w:p w14:paraId="755FECA0" w14:textId="017EFB17" w:rsidR="005242E2" w:rsidRDefault="005242E2" w:rsidP="00B12E1A">
      <w:pPr>
        <w:pStyle w:val="ListBullet"/>
      </w:pPr>
      <w:proofErr w:type="spellStart"/>
      <w:r>
        <w:t>Oteldekiler</w:t>
      </w:r>
      <w:proofErr w:type="spellEnd"/>
      <w:r>
        <w:t xml:space="preserve"> </w:t>
      </w:r>
      <w:proofErr w:type="spellStart"/>
      <w:r>
        <w:t>askeri</w:t>
      </w:r>
      <w:proofErr w:type="spellEnd"/>
      <w:r>
        <w:t xml:space="preserve"> </w:t>
      </w:r>
      <w:proofErr w:type="spellStart"/>
      <w:r>
        <w:t>bekliyor</w:t>
      </w:r>
      <w:proofErr w:type="spellEnd"/>
      <w:r>
        <w:t xml:space="preserve"> o </w:t>
      </w:r>
      <w:proofErr w:type="spellStart"/>
      <w:r>
        <w:t>ara</w:t>
      </w:r>
      <w:proofErr w:type="spellEnd"/>
      <w:r>
        <w:t>.</w:t>
      </w:r>
    </w:p>
    <w:p w14:paraId="7F73404C" w14:textId="252F8CB2" w:rsidR="005242E2" w:rsidRDefault="005242E2" w:rsidP="00B12E1A">
      <w:pPr>
        <w:pStyle w:val="ListBullet"/>
      </w:pPr>
      <w:r>
        <w:t xml:space="preserve">20-30 </w:t>
      </w:r>
      <w:proofErr w:type="spellStart"/>
      <w:r>
        <w:t>kisilik</w:t>
      </w:r>
      <w:proofErr w:type="spellEnd"/>
      <w:r>
        <w:t xml:space="preserve"> </w:t>
      </w:r>
      <w:proofErr w:type="spellStart"/>
      <w:r>
        <w:t>askerler</w:t>
      </w:r>
      <w:proofErr w:type="spellEnd"/>
      <w:r>
        <w:t xml:space="preserve"> </w:t>
      </w:r>
      <w:proofErr w:type="spellStart"/>
      <w:r>
        <w:t>hukumet</w:t>
      </w:r>
      <w:proofErr w:type="spellEnd"/>
      <w:r>
        <w:t xml:space="preserve"> </w:t>
      </w:r>
      <w:proofErr w:type="spellStart"/>
      <w:r>
        <w:t>konagina</w:t>
      </w:r>
      <w:proofErr w:type="spellEnd"/>
      <w:r>
        <w:t xml:space="preserve"> </w:t>
      </w:r>
      <w:proofErr w:type="spellStart"/>
      <w:r>
        <w:t>gelmis</w:t>
      </w:r>
      <w:proofErr w:type="spellEnd"/>
      <w:r>
        <w:t xml:space="preserve">. </w:t>
      </w:r>
      <w:proofErr w:type="spellStart"/>
      <w:r>
        <w:t>Magaza</w:t>
      </w:r>
      <w:proofErr w:type="spellEnd"/>
      <w:r>
        <w:t xml:space="preserve"> </w:t>
      </w:r>
      <w:proofErr w:type="spellStart"/>
      <w:r>
        <w:t>onlerini</w:t>
      </w:r>
      <w:proofErr w:type="spellEnd"/>
      <w:r>
        <w:t xml:space="preserve"> </w:t>
      </w:r>
      <w:proofErr w:type="spellStart"/>
      <w:r>
        <w:t>korumus</w:t>
      </w:r>
      <w:proofErr w:type="spellEnd"/>
      <w:r>
        <w:t xml:space="preserve"> </w:t>
      </w:r>
      <w:proofErr w:type="spellStart"/>
      <w:r>
        <w:t>falan</w:t>
      </w:r>
      <w:proofErr w:type="spellEnd"/>
      <w:r>
        <w:t xml:space="preserve">. </w:t>
      </w:r>
      <w:proofErr w:type="spellStart"/>
      <w:r>
        <w:t>Kucuk</w:t>
      </w:r>
      <w:proofErr w:type="spellEnd"/>
      <w:r>
        <w:t xml:space="preserve"> bi </w:t>
      </w:r>
      <w:proofErr w:type="spellStart"/>
      <w:r>
        <w:t>askeri</w:t>
      </w:r>
      <w:proofErr w:type="spellEnd"/>
      <w:r>
        <w:t xml:space="preserve"> </w:t>
      </w:r>
      <w:proofErr w:type="spellStart"/>
      <w:r>
        <w:t>birlik</w:t>
      </w:r>
      <w:proofErr w:type="spellEnd"/>
      <w:r>
        <w:t xml:space="preserve"> </w:t>
      </w:r>
      <w:proofErr w:type="spellStart"/>
      <w:r>
        <w:t>Madimak</w:t>
      </w:r>
      <w:proofErr w:type="spellEnd"/>
      <w:r>
        <w:t xml:space="preserve"> </w:t>
      </w:r>
      <w:proofErr w:type="spellStart"/>
      <w:r>
        <w:t>meydanina</w:t>
      </w:r>
      <w:proofErr w:type="spellEnd"/>
      <w:r>
        <w:t xml:space="preserve"> </w:t>
      </w:r>
      <w:proofErr w:type="spellStart"/>
      <w:r>
        <w:t>girmis</w:t>
      </w:r>
      <w:proofErr w:type="spellEnd"/>
      <w:r>
        <w:t xml:space="preserve"> </w:t>
      </w:r>
      <w:proofErr w:type="spellStart"/>
      <w:r>
        <w:t>ama</w:t>
      </w:r>
      <w:proofErr w:type="spellEnd"/>
      <w:r>
        <w:t xml:space="preserve"> slogan </w:t>
      </w:r>
      <w:proofErr w:type="spellStart"/>
      <w:r>
        <w:t>atilmis</w:t>
      </w:r>
      <w:proofErr w:type="spellEnd"/>
      <w:r>
        <w:t xml:space="preserve">. “asker </w:t>
      </w:r>
      <w:proofErr w:type="spellStart"/>
      <w:r>
        <w:t>bosnaya</w:t>
      </w:r>
      <w:proofErr w:type="spellEnd"/>
      <w:r>
        <w:t xml:space="preserve">” </w:t>
      </w:r>
      <w:proofErr w:type="spellStart"/>
      <w:r>
        <w:t>slogani</w:t>
      </w:r>
      <w:proofErr w:type="spellEnd"/>
      <w:r>
        <w:t xml:space="preserve"> </w:t>
      </w:r>
      <w:proofErr w:type="spellStart"/>
      <w:r>
        <w:t>atilmis</w:t>
      </w:r>
      <w:proofErr w:type="spellEnd"/>
      <w:r>
        <w:t xml:space="preserve">. Bir </w:t>
      </w:r>
      <w:proofErr w:type="spellStart"/>
      <w:r>
        <w:t>albay</w:t>
      </w:r>
      <w:proofErr w:type="spellEnd"/>
      <w:r>
        <w:t xml:space="preserve"> </w:t>
      </w:r>
      <w:proofErr w:type="spellStart"/>
      <w:r>
        <w:t>gostericilerle</w:t>
      </w:r>
      <w:proofErr w:type="spellEnd"/>
      <w:r>
        <w:t xml:space="preserve"> </w:t>
      </w:r>
      <w:proofErr w:type="spellStart"/>
      <w:r>
        <w:t>konusmaya</w:t>
      </w:r>
      <w:proofErr w:type="spellEnd"/>
      <w:r>
        <w:t xml:space="preserve"> </w:t>
      </w:r>
      <w:proofErr w:type="spellStart"/>
      <w:r>
        <w:t>baslamis</w:t>
      </w:r>
      <w:proofErr w:type="spellEnd"/>
      <w:r>
        <w:t>.</w:t>
      </w:r>
    </w:p>
    <w:p w14:paraId="4B1392CC" w14:textId="38120508" w:rsidR="005242E2" w:rsidRDefault="005242E2" w:rsidP="00B12E1A">
      <w:pPr>
        <w:pStyle w:val="ListBullet"/>
      </w:pPr>
      <w:proofErr w:type="spellStart"/>
      <w:r>
        <w:t>Birkac</w:t>
      </w:r>
      <w:proofErr w:type="spellEnd"/>
      <w:r>
        <w:t xml:space="preserve"> </w:t>
      </w:r>
      <w:proofErr w:type="spellStart"/>
      <w:r>
        <w:t>dk</w:t>
      </w:r>
      <w:proofErr w:type="spellEnd"/>
      <w:r>
        <w:t xml:space="preserve"> </w:t>
      </w:r>
      <w:proofErr w:type="spellStart"/>
      <w:r>
        <w:t>lik</w:t>
      </w:r>
      <w:proofErr w:type="spellEnd"/>
      <w:r>
        <w:t xml:space="preserve"> </w:t>
      </w:r>
      <w:proofErr w:type="spellStart"/>
      <w:r>
        <w:t>pazarlik</w:t>
      </w:r>
      <w:proofErr w:type="spellEnd"/>
      <w:r>
        <w:t xml:space="preserve"> </w:t>
      </w:r>
      <w:proofErr w:type="spellStart"/>
      <w:r>
        <w:t>sonunda</w:t>
      </w:r>
      <w:proofErr w:type="spellEnd"/>
      <w:r>
        <w:t xml:space="preserve"> asker </w:t>
      </w:r>
      <w:proofErr w:type="spellStart"/>
      <w:r>
        <w:t>kalabalik</w:t>
      </w:r>
      <w:proofErr w:type="spellEnd"/>
      <w:r>
        <w:t xml:space="preserve"> </w:t>
      </w:r>
      <w:proofErr w:type="spellStart"/>
      <w:r>
        <w:t>karsisinda</w:t>
      </w:r>
      <w:proofErr w:type="spellEnd"/>
      <w:r>
        <w:t xml:space="preserve"> </w:t>
      </w:r>
      <w:proofErr w:type="spellStart"/>
      <w:r>
        <w:t>ciliz</w:t>
      </w:r>
      <w:proofErr w:type="spellEnd"/>
      <w:r>
        <w:t xml:space="preserve"> </w:t>
      </w:r>
      <w:proofErr w:type="spellStart"/>
      <w:r>
        <w:t>kaldigini</w:t>
      </w:r>
      <w:proofErr w:type="spellEnd"/>
      <w:r>
        <w:t xml:space="preserve"> </w:t>
      </w:r>
      <w:proofErr w:type="spellStart"/>
      <w:r>
        <w:t>gormus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goz</w:t>
      </w:r>
      <w:proofErr w:type="spellEnd"/>
      <w:r>
        <w:t xml:space="preserve"> gore </w:t>
      </w:r>
      <w:proofErr w:type="spellStart"/>
      <w:r>
        <w:t>gore</w:t>
      </w:r>
      <w:proofErr w:type="spellEnd"/>
      <w:r>
        <w:t xml:space="preserve"> </w:t>
      </w:r>
      <w:proofErr w:type="spellStart"/>
      <w:r>
        <w:t>geri</w:t>
      </w:r>
      <w:proofErr w:type="spellEnd"/>
      <w:r>
        <w:t xml:space="preserve"> </w:t>
      </w:r>
      <w:proofErr w:type="spellStart"/>
      <w:r>
        <w:t>cekilmis</w:t>
      </w:r>
      <w:proofErr w:type="spellEnd"/>
      <w:r>
        <w:t>. “</w:t>
      </w:r>
      <w:proofErr w:type="spellStart"/>
      <w:r>
        <w:t>en</w:t>
      </w:r>
      <w:proofErr w:type="spellEnd"/>
      <w:r>
        <w:t xml:space="preserve"> </w:t>
      </w:r>
      <w:proofErr w:type="spellStart"/>
      <w:r>
        <w:t>buyuk</w:t>
      </w:r>
      <w:proofErr w:type="spellEnd"/>
      <w:r>
        <w:t xml:space="preserve"> asker </w:t>
      </w:r>
      <w:proofErr w:type="spellStart"/>
      <w:r>
        <w:t>bizim</w:t>
      </w:r>
      <w:proofErr w:type="spellEnd"/>
      <w:r>
        <w:t xml:space="preserve"> asker” </w:t>
      </w:r>
      <w:proofErr w:type="spellStart"/>
      <w:r>
        <w:t>sloganlari</w:t>
      </w:r>
      <w:proofErr w:type="spellEnd"/>
      <w:r>
        <w:t xml:space="preserve"> </w:t>
      </w:r>
      <w:proofErr w:type="spellStart"/>
      <w:r>
        <w:t>atilmis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da.</w:t>
      </w:r>
    </w:p>
    <w:p w14:paraId="2657C28C" w14:textId="688F6192" w:rsidR="005242E2" w:rsidRDefault="005242E2" w:rsidP="00B12E1A">
      <w:pPr>
        <w:pStyle w:val="ListBullet"/>
      </w:pPr>
      <w:r>
        <w:t xml:space="preserve">Tam </w:t>
      </w:r>
      <w:proofErr w:type="spellStart"/>
      <w:r>
        <w:t>askerin</w:t>
      </w:r>
      <w:proofErr w:type="spellEnd"/>
      <w:r>
        <w:t xml:space="preserve"> </w:t>
      </w:r>
      <w:proofErr w:type="spellStart"/>
      <w:r>
        <w:t>cekildigi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otelin</w:t>
      </w:r>
      <w:proofErr w:type="spellEnd"/>
      <w:r>
        <w:t xml:space="preserve"> </w:t>
      </w:r>
      <w:proofErr w:type="spellStart"/>
      <w:r>
        <w:t>onundeki</w:t>
      </w:r>
      <w:proofErr w:type="spellEnd"/>
      <w:r>
        <w:t xml:space="preserve"> </w:t>
      </w:r>
      <w:proofErr w:type="spellStart"/>
      <w:r>
        <w:t>arabalar</w:t>
      </w:r>
      <w:proofErr w:type="spellEnd"/>
      <w:r>
        <w:t xml:space="preserve"> </w:t>
      </w:r>
      <w:proofErr w:type="spellStart"/>
      <w:r>
        <w:t>atese</w:t>
      </w:r>
      <w:proofErr w:type="spellEnd"/>
      <w:r>
        <w:t xml:space="preserve"> </w:t>
      </w:r>
      <w:proofErr w:type="spellStart"/>
      <w:r>
        <w:t>verilmis</w:t>
      </w:r>
      <w:proofErr w:type="spellEnd"/>
      <w:r>
        <w:t xml:space="preserve">. Asker </w:t>
      </w:r>
      <w:proofErr w:type="spellStart"/>
      <w:r>
        <w:t>uzaktan</w:t>
      </w:r>
      <w:proofErr w:type="spellEnd"/>
      <w:r>
        <w:t xml:space="preserve"> </w:t>
      </w:r>
      <w:proofErr w:type="spellStart"/>
      <w:r>
        <w:t>izliyormus</w:t>
      </w:r>
      <w:proofErr w:type="spellEnd"/>
      <w:r>
        <w:t xml:space="preserve">. </w:t>
      </w:r>
    </w:p>
    <w:p w14:paraId="5F9F0D28" w14:textId="44B7E5D4" w:rsidR="005242E2" w:rsidRDefault="005242E2" w:rsidP="00B12E1A">
      <w:pPr>
        <w:pStyle w:val="ListBullet"/>
      </w:pPr>
      <w:proofErr w:type="spellStart"/>
      <w:r>
        <w:t>Artik</w:t>
      </w:r>
      <w:proofErr w:type="spellEnd"/>
      <w:r>
        <w:t xml:space="preserve"> </w:t>
      </w:r>
      <w:proofErr w:type="spellStart"/>
      <w:r>
        <w:t>icerdekiler</w:t>
      </w:r>
      <w:proofErr w:type="spellEnd"/>
      <w:r>
        <w:t xml:space="preserve"> </w:t>
      </w:r>
      <w:proofErr w:type="spellStart"/>
      <w:r>
        <w:t>icin</w:t>
      </w:r>
      <w:proofErr w:type="spellEnd"/>
      <w:r>
        <w:t xml:space="preserve"> </w:t>
      </w:r>
      <w:proofErr w:type="spellStart"/>
      <w:r>
        <w:t>kurtulus</w:t>
      </w:r>
      <w:proofErr w:type="spellEnd"/>
      <w:r>
        <w:t xml:space="preserve"> </w:t>
      </w:r>
      <w:proofErr w:type="spellStart"/>
      <w:r>
        <w:t>kalmamis</w:t>
      </w:r>
      <w:proofErr w:type="spellEnd"/>
      <w:r>
        <w:t xml:space="preserve">. 10 </w:t>
      </w:r>
      <w:proofErr w:type="spellStart"/>
      <w:r>
        <w:t>dk</w:t>
      </w:r>
      <w:proofErr w:type="spellEnd"/>
      <w:r>
        <w:t xml:space="preserve"> de her </w:t>
      </w:r>
      <w:proofErr w:type="spellStart"/>
      <w:r>
        <w:t>sey</w:t>
      </w:r>
      <w:proofErr w:type="spellEnd"/>
      <w:r>
        <w:t xml:space="preserve"> </w:t>
      </w:r>
      <w:proofErr w:type="spellStart"/>
      <w:r>
        <w:t>bitcekmis</w:t>
      </w:r>
      <w:proofErr w:type="spellEnd"/>
      <w:r>
        <w:t>.</w:t>
      </w:r>
    </w:p>
    <w:p w14:paraId="11E131BD" w14:textId="3ACCC8B5" w:rsidR="005242E2" w:rsidRDefault="005242E2" w:rsidP="00174A3A">
      <w:pPr>
        <w:pStyle w:val="ListBullet"/>
      </w:pPr>
      <w:proofErr w:type="spellStart"/>
      <w:r>
        <w:t>Dumanlar</w:t>
      </w:r>
      <w:proofErr w:type="spellEnd"/>
      <w:r>
        <w:t xml:space="preserve"> </w:t>
      </w:r>
      <w:proofErr w:type="spellStart"/>
      <w:r>
        <w:t>koridorlara</w:t>
      </w:r>
      <w:proofErr w:type="spellEnd"/>
      <w:r>
        <w:t xml:space="preserve"> </w:t>
      </w:r>
      <w:proofErr w:type="spellStart"/>
      <w:r>
        <w:t>sizmaya</w:t>
      </w:r>
      <w:proofErr w:type="spellEnd"/>
      <w:r>
        <w:t xml:space="preserve"> </w:t>
      </w:r>
      <w:proofErr w:type="spellStart"/>
      <w:r>
        <w:t>baslamis</w:t>
      </w:r>
      <w:proofErr w:type="spellEnd"/>
      <w:r>
        <w:t xml:space="preserve">, </w:t>
      </w:r>
      <w:proofErr w:type="spellStart"/>
      <w:r>
        <w:t>Elektrikler</w:t>
      </w:r>
      <w:proofErr w:type="spellEnd"/>
      <w:r>
        <w:t xml:space="preserve"> </w:t>
      </w:r>
      <w:proofErr w:type="spellStart"/>
      <w:r>
        <w:t>kesilmis</w:t>
      </w:r>
      <w:proofErr w:type="spellEnd"/>
      <w:r>
        <w:t xml:space="preserve"> </w:t>
      </w:r>
      <w:proofErr w:type="spellStart"/>
      <w:r>
        <w:t>otelde</w:t>
      </w:r>
      <w:proofErr w:type="spellEnd"/>
      <w:r>
        <w:t>.</w:t>
      </w:r>
    </w:p>
    <w:p w14:paraId="5D3C9E98" w14:textId="211F48D2" w:rsidR="00174A3A" w:rsidRDefault="00174A3A" w:rsidP="00174A3A">
      <w:pPr>
        <w:pStyle w:val="ListBullet"/>
      </w:pPr>
      <w:proofErr w:type="spellStart"/>
      <w:r>
        <w:t>Merdiven</w:t>
      </w:r>
      <w:proofErr w:type="spellEnd"/>
      <w:r>
        <w:t xml:space="preserve"> </w:t>
      </w:r>
      <w:proofErr w:type="spellStart"/>
      <w:r>
        <w:t>boslugunu</w:t>
      </w:r>
      <w:proofErr w:type="spellEnd"/>
      <w:r>
        <w:t xml:space="preserve"> </w:t>
      </w:r>
      <w:proofErr w:type="spellStart"/>
      <w:r>
        <w:t>alev</w:t>
      </w:r>
      <w:proofErr w:type="spellEnd"/>
      <w:r>
        <w:t xml:space="preserve"> </w:t>
      </w:r>
      <w:proofErr w:type="spellStart"/>
      <w:r>
        <w:t>sarmis</w:t>
      </w:r>
      <w:proofErr w:type="spellEnd"/>
      <w:r>
        <w:t>.</w:t>
      </w:r>
    </w:p>
    <w:p w14:paraId="48396E37" w14:textId="6BC6CD65" w:rsidR="00174A3A" w:rsidRDefault="00174A3A" w:rsidP="00174A3A">
      <w:pPr>
        <w:pStyle w:val="ListBullet"/>
      </w:pPr>
      <w:r>
        <w:t xml:space="preserve">3-5 </w:t>
      </w:r>
      <w:proofErr w:type="spellStart"/>
      <w:r>
        <w:t>dk</w:t>
      </w:r>
      <w:proofErr w:type="spellEnd"/>
      <w:r>
        <w:t xml:space="preserve"> </w:t>
      </w:r>
      <w:proofErr w:type="spellStart"/>
      <w:r>
        <w:t>devam</w:t>
      </w:r>
      <w:proofErr w:type="spellEnd"/>
      <w:r>
        <w:t xml:space="preserve"> </w:t>
      </w:r>
      <w:proofErr w:type="spellStart"/>
      <w:r>
        <w:t>eden</w:t>
      </w:r>
      <w:proofErr w:type="spellEnd"/>
      <w:r>
        <w:t xml:space="preserve"> </w:t>
      </w:r>
      <w:proofErr w:type="spellStart"/>
      <w:r>
        <w:t>ciglik</w:t>
      </w:r>
      <w:proofErr w:type="spellEnd"/>
      <w:r>
        <w:t xml:space="preserve"> </w:t>
      </w:r>
      <w:proofErr w:type="spellStart"/>
      <w:r>
        <w:t>sesleri</w:t>
      </w:r>
      <w:proofErr w:type="spellEnd"/>
      <w:r>
        <w:t xml:space="preserve"> </w:t>
      </w:r>
      <w:proofErr w:type="spellStart"/>
      <w:r>
        <w:t>kesilmis</w:t>
      </w:r>
      <w:proofErr w:type="spellEnd"/>
      <w:r>
        <w:t xml:space="preserve">. </w:t>
      </w:r>
      <w:proofErr w:type="spellStart"/>
      <w:r>
        <w:t>Cati</w:t>
      </w:r>
      <w:proofErr w:type="spellEnd"/>
      <w:r>
        <w:t xml:space="preserve"> Katina </w:t>
      </w:r>
      <w:proofErr w:type="spellStart"/>
      <w:r>
        <w:t>hava</w:t>
      </w:r>
      <w:proofErr w:type="spellEnd"/>
      <w:r>
        <w:t xml:space="preserve"> </w:t>
      </w:r>
      <w:proofErr w:type="spellStart"/>
      <w:r>
        <w:t>almaya</w:t>
      </w:r>
      <w:proofErr w:type="spellEnd"/>
      <w:r>
        <w:t xml:space="preserve"> </w:t>
      </w:r>
      <w:proofErr w:type="spellStart"/>
      <w:r>
        <w:t>cikamamislar</w:t>
      </w:r>
      <w:proofErr w:type="spellEnd"/>
      <w:r>
        <w:t xml:space="preserve">. </w:t>
      </w:r>
    </w:p>
    <w:p w14:paraId="44C285D4" w14:textId="3716FB68" w:rsidR="00174A3A" w:rsidRDefault="00174A3A" w:rsidP="00174A3A">
      <w:pPr>
        <w:pStyle w:val="ListBullet"/>
      </w:pPr>
      <w:r>
        <w:t xml:space="preserve">O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tek</w:t>
      </w:r>
      <w:proofErr w:type="spellEnd"/>
      <w:r>
        <w:t xml:space="preserve"> </w:t>
      </w:r>
      <w:proofErr w:type="spellStart"/>
      <w:r>
        <w:t>itfaiye</w:t>
      </w:r>
      <w:proofErr w:type="spellEnd"/>
      <w:r>
        <w:t xml:space="preserve"> </w:t>
      </w:r>
      <w:proofErr w:type="spellStart"/>
      <w:r>
        <w:t>otelin</w:t>
      </w:r>
      <w:proofErr w:type="spellEnd"/>
      <w:r>
        <w:t xml:space="preserve"> </w:t>
      </w:r>
      <w:proofErr w:type="spellStart"/>
      <w:r>
        <w:t>onune</w:t>
      </w:r>
      <w:proofErr w:type="spellEnd"/>
      <w:r>
        <w:t xml:space="preserve"> </w:t>
      </w:r>
      <w:proofErr w:type="spellStart"/>
      <w:r>
        <w:t>ulastirilamamis</w:t>
      </w:r>
      <w:proofErr w:type="spellEnd"/>
      <w:r>
        <w:t xml:space="preserve">. </w:t>
      </w:r>
      <w:proofErr w:type="spellStart"/>
      <w:r>
        <w:t>Itfaiye</w:t>
      </w:r>
      <w:proofErr w:type="spellEnd"/>
      <w:r>
        <w:t xml:space="preserve"> de </w:t>
      </w:r>
      <w:proofErr w:type="spellStart"/>
      <w:r>
        <w:t>isteksizmis</w:t>
      </w:r>
      <w:proofErr w:type="spellEnd"/>
      <w:r>
        <w:t xml:space="preserve">. </w:t>
      </w:r>
    </w:p>
    <w:p w14:paraId="5BA812DD" w14:textId="6B539E9D" w:rsidR="00614054" w:rsidRDefault="00174A3A" w:rsidP="00614054">
      <w:pPr>
        <w:pStyle w:val="ListBullet"/>
      </w:pPr>
      <w:r>
        <w:lastRenderedPageBreak/>
        <w:t xml:space="preserve">31 </w:t>
      </w:r>
      <w:proofErr w:type="spellStart"/>
      <w:r>
        <w:t>kisi</w:t>
      </w:r>
      <w:proofErr w:type="spellEnd"/>
      <w:r>
        <w:t xml:space="preserve"> </w:t>
      </w:r>
      <w:proofErr w:type="spellStart"/>
      <w:r>
        <w:t>yan</w:t>
      </w:r>
      <w:proofErr w:type="spellEnd"/>
      <w:r>
        <w:t xml:space="preserve"> </w:t>
      </w:r>
      <w:proofErr w:type="spellStart"/>
      <w:r>
        <w:t>binaya</w:t>
      </w:r>
      <w:proofErr w:type="spellEnd"/>
      <w:r>
        <w:t xml:space="preserve"> </w:t>
      </w:r>
      <w:proofErr w:type="spellStart"/>
      <w:r>
        <w:t>atlayarak</w:t>
      </w:r>
      <w:proofErr w:type="spellEnd"/>
      <w:r>
        <w:t xml:space="preserve"> </w:t>
      </w:r>
      <w:proofErr w:type="spellStart"/>
      <w:r>
        <w:t>kurtulmaya</w:t>
      </w:r>
      <w:proofErr w:type="spellEnd"/>
      <w:r>
        <w:t xml:space="preserve"> </w:t>
      </w:r>
      <w:proofErr w:type="spellStart"/>
      <w:r>
        <w:t>calismis</w:t>
      </w:r>
      <w:proofErr w:type="spellEnd"/>
      <w:r>
        <w:t xml:space="preserve">. </w:t>
      </w:r>
      <w:proofErr w:type="spellStart"/>
      <w:r>
        <w:t>Cikmaya</w:t>
      </w:r>
      <w:proofErr w:type="spellEnd"/>
      <w:r>
        <w:t xml:space="preserve"> </w:t>
      </w:r>
      <w:proofErr w:type="spellStart"/>
      <w:r>
        <w:t>calistiklari</w:t>
      </w:r>
      <w:proofErr w:type="spellEnd"/>
      <w:r>
        <w:t xml:space="preserve"> </w:t>
      </w:r>
      <w:proofErr w:type="spellStart"/>
      <w:r>
        <w:t>karsi</w:t>
      </w:r>
      <w:proofErr w:type="spellEnd"/>
      <w:r>
        <w:t xml:space="preserve"> </w:t>
      </w:r>
      <w:proofErr w:type="spellStart"/>
      <w:r>
        <w:t>bina</w:t>
      </w:r>
      <w:proofErr w:type="spellEnd"/>
      <w:r>
        <w:t xml:space="preserve"> BBP </w:t>
      </w:r>
      <w:proofErr w:type="spellStart"/>
      <w:r>
        <w:t>partisinin</w:t>
      </w:r>
      <w:proofErr w:type="spellEnd"/>
      <w:r>
        <w:t xml:space="preserve"> </w:t>
      </w:r>
      <w:proofErr w:type="spellStart"/>
      <w:r>
        <w:t>ilce</w:t>
      </w:r>
      <w:proofErr w:type="spellEnd"/>
      <w:r>
        <w:t xml:space="preserve"> </w:t>
      </w:r>
      <w:proofErr w:type="spellStart"/>
      <w:r>
        <w:t>merkeziymis</w:t>
      </w:r>
      <w:proofErr w:type="spellEnd"/>
      <w:r>
        <w:t xml:space="preserve">. </w:t>
      </w:r>
      <w:proofErr w:type="spellStart"/>
      <w:r>
        <w:t>Sopali</w:t>
      </w:r>
      <w:proofErr w:type="spellEnd"/>
      <w:r>
        <w:t xml:space="preserve"> </w:t>
      </w:r>
      <w:proofErr w:type="spellStart"/>
      <w:r>
        <w:t>insanlar</w:t>
      </w:r>
      <w:proofErr w:type="spellEnd"/>
      <w:r>
        <w:t xml:space="preserve"> </w:t>
      </w:r>
      <w:proofErr w:type="spellStart"/>
      <w:r>
        <w:t>bekliyormus</w:t>
      </w:r>
      <w:proofErr w:type="spellEnd"/>
      <w:r>
        <w:t>.</w:t>
      </w:r>
      <w:r w:rsidR="00614054">
        <w:t xml:space="preserve"> “</w:t>
      </w:r>
      <w:proofErr w:type="spellStart"/>
      <w:r w:rsidR="00614054">
        <w:t>gidin</w:t>
      </w:r>
      <w:proofErr w:type="spellEnd"/>
      <w:r w:rsidR="00614054">
        <w:t xml:space="preserve"> </w:t>
      </w:r>
      <w:proofErr w:type="spellStart"/>
      <w:r w:rsidR="00614054">
        <w:t>yanin</w:t>
      </w:r>
      <w:proofErr w:type="spellEnd"/>
      <w:r w:rsidR="00614054">
        <w:t xml:space="preserve"> </w:t>
      </w:r>
      <w:proofErr w:type="spellStart"/>
      <w:r w:rsidR="00614054">
        <w:t>geberin</w:t>
      </w:r>
      <w:proofErr w:type="spellEnd"/>
      <w:r w:rsidR="00614054">
        <w:t xml:space="preserve">” </w:t>
      </w:r>
      <w:proofErr w:type="spellStart"/>
      <w:r w:rsidR="00614054">
        <w:t>diyorlarmis</w:t>
      </w:r>
      <w:proofErr w:type="spellEnd"/>
      <w:r w:rsidR="00614054">
        <w:t>.</w:t>
      </w:r>
    </w:p>
    <w:p w14:paraId="69FF926D" w14:textId="42F9DF44" w:rsidR="00614054" w:rsidRDefault="00614054" w:rsidP="00614054">
      <w:pPr>
        <w:pStyle w:val="ListBullet"/>
      </w:pPr>
      <w:proofErr w:type="spellStart"/>
      <w:r>
        <w:t>Saldirganlar</w:t>
      </w:r>
      <w:proofErr w:type="spellEnd"/>
      <w:r>
        <w:t xml:space="preserve"> </w:t>
      </w:r>
      <w:proofErr w:type="spellStart"/>
      <w:r>
        <w:t>asil</w:t>
      </w:r>
      <w:proofErr w:type="spellEnd"/>
      <w:r>
        <w:t xml:space="preserve"> </w:t>
      </w:r>
      <w:proofErr w:type="spellStart"/>
      <w:r>
        <w:t>hedefi</w:t>
      </w:r>
      <w:proofErr w:type="spellEnd"/>
      <w:r>
        <w:t xml:space="preserve"> Aziz </w:t>
      </w:r>
      <w:proofErr w:type="spellStart"/>
      <w:r>
        <w:t>Nesin</w:t>
      </w:r>
      <w:proofErr w:type="spellEnd"/>
      <w:r>
        <w:t xml:space="preserve">, </w:t>
      </w:r>
      <w:proofErr w:type="spellStart"/>
      <w:r>
        <w:t>odada</w:t>
      </w:r>
      <w:proofErr w:type="spellEnd"/>
      <w:r>
        <w:t xml:space="preserve"> </w:t>
      </w:r>
      <w:proofErr w:type="spellStart"/>
      <w:r>
        <w:t>mahsur</w:t>
      </w:r>
      <w:proofErr w:type="spellEnd"/>
      <w:r>
        <w:t xml:space="preserve"> </w:t>
      </w:r>
      <w:proofErr w:type="spellStart"/>
      <w:r>
        <w:t>kalmis</w:t>
      </w:r>
      <w:proofErr w:type="spellEnd"/>
      <w:r>
        <w:t xml:space="preserve">. </w:t>
      </w:r>
      <w:proofErr w:type="spellStart"/>
      <w:r>
        <w:t>Lutfi</w:t>
      </w:r>
      <w:proofErr w:type="spellEnd"/>
      <w:r>
        <w:t xml:space="preserve"> </w:t>
      </w:r>
      <w:proofErr w:type="spellStart"/>
      <w:r>
        <w:t>Kaleli’yle</w:t>
      </w:r>
      <w:proofErr w:type="spellEnd"/>
      <w:r>
        <w:t xml:space="preserve"> </w:t>
      </w:r>
      <w:proofErr w:type="spellStart"/>
      <w:r>
        <w:t>odaya</w:t>
      </w:r>
      <w:proofErr w:type="spellEnd"/>
      <w:r>
        <w:t xml:space="preserve"> </w:t>
      </w:r>
      <w:proofErr w:type="spellStart"/>
      <w:r>
        <w:t>hapsetmisler</w:t>
      </w:r>
      <w:proofErr w:type="spellEnd"/>
      <w:r>
        <w:t xml:space="preserve"> </w:t>
      </w:r>
      <w:proofErr w:type="spellStart"/>
      <w:r>
        <w:t>kendini</w:t>
      </w:r>
      <w:proofErr w:type="spellEnd"/>
      <w:r>
        <w:t>.</w:t>
      </w:r>
    </w:p>
    <w:p w14:paraId="06F712CA" w14:textId="0DC53E65" w:rsidR="00614054" w:rsidRDefault="00614054" w:rsidP="00614054">
      <w:pPr>
        <w:pStyle w:val="ListBullet"/>
      </w:pPr>
      <w:proofErr w:type="spellStart"/>
      <w:r>
        <w:t>Hava</w:t>
      </w:r>
      <w:proofErr w:type="spellEnd"/>
      <w:r>
        <w:t xml:space="preserve"> </w:t>
      </w:r>
      <w:proofErr w:type="spellStart"/>
      <w:r>
        <w:t>kararmis</w:t>
      </w:r>
      <w:proofErr w:type="spellEnd"/>
      <w:r>
        <w:t xml:space="preserve">, </w:t>
      </w:r>
      <w:proofErr w:type="spellStart"/>
      <w:r>
        <w:t>itfaiye</w:t>
      </w:r>
      <w:proofErr w:type="spellEnd"/>
      <w:r>
        <w:t xml:space="preserve"> </w:t>
      </w:r>
      <w:proofErr w:type="spellStart"/>
      <w:r>
        <w:t>mudahele</w:t>
      </w:r>
      <w:proofErr w:type="spellEnd"/>
      <w:r>
        <w:t xml:space="preserve"> </w:t>
      </w:r>
      <w:proofErr w:type="spellStart"/>
      <w:r>
        <w:t>etmeye</w:t>
      </w:r>
      <w:proofErr w:type="spellEnd"/>
      <w:r>
        <w:t xml:space="preserve"> </w:t>
      </w:r>
      <w:proofErr w:type="spellStart"/>
      <w:r>
        <w:t>baslamis</w:t>
      </w:r>
      <w:proofErr w:type="spellEnd"/>
      <w:r>
        <w:t xml:space="preserve">. </w:t>
      </w:r>
      <w:proofErr w:type="spellStart"/>
      <w:r>
        <w:t>Asagidakiler</w:t>
      </w:r>
      <w:proofErr w:type="spellEnd"/>
      <w:r>
        <w:t xml:space="preserve"> </w:t>
      </w:r>
      <w:proofErr w:type="spellStart"/>
      <w:r>
        <w:t>kurtarilacak</w:t>
      </w:r>
      <w:proofErr w:type="spellEnd"/>
      <w:r>
        <w:t xml:space="preserve"> </w:t>
      </w:r>
      <w:proofErr w:type="spellStart"/>
      <w:r>
        <w:t>kisileri</w:t>
      </w:r>
      <w:proofErr w:type="spellEnd"/>
      <w:r>
        <w:t xml:space="preserve"> polis </w:t>
      </w:r>
      <w:proofErr w:type="spellStart"/>
      <w:r>
        <w:t>memuru</w:t>
      </w:r>
      <w:proofErr w:type="spellEnd"/>
      <w:r>
        <w:t xml:space="preserve"> </w:t>
      </w:r>
      <w:proofErr w:type="spellStart"/>
      <w:r>
        <w:t>sanmis</w:t>
      </w:r>
      <w:proofErr w:type="spellEnd"/>
      <w:r>
        <w:t xml:space="preserve">. </w:t>
      </w:r>
      <w:proofErr w:type="spellStart"/>
      <w:r>
        <w:t>Aslinda</w:t>
      </w:r>
      <w:proofErr w:type="spellEnd"/>
      <w:r>
        <w:t xml:space="preserve"> </w:t>
      </w:r>
      <w:proofErr w:type="spellStart"/>
      <w:r>
        <w:t>Lutfi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Aziz.</w:t>
      </w:r>
    </w:p>
    <w:p w14:paraId="62F75F16" w14:textId="3BA5949E" w:rsidR="00614054" w:rsidRDefault="00416DD7" w:rsidP="00614054">
      <w:pPr>
        <w:pStyle w:val="ListBullet"/>
      </w:pPr>
      <w:r>
        <w:t xml:space="preserve">40-50 </w:t>
      </w:r>
      <w:proofErr w:type="spellStart"/>
      <w:r>
        <w:t>yaslarinda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adam</w:t>
      </w:r>
      <w:proofErr w:type="spellEnd"/>
      <w:r>
        <w:t xml:space="preserve"> Aziz </w:t>
      </w:r>
      <w:proofErr w:type="spellStart"/>
      <w:r>
        <w:t>Nesin’I</w:t>
      </w:r>
      <w:proofErr w:type="spellEnd"/>
      <w:r>
        <w:t xml:space="preserve"> </w:t>
      </w:r>
      <w:proofErr w:type="spellStart"/>
      <w:r>
        <w:t>tanimis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kurtarmayin</w:t>
      </w:r>
      <w:proofErr w:type="spellEnd"/>
      <w:r>
        <w:t xml:space="preserve"> </w:t>
      </w:r>
      <w:proofErr w:type="spellStart"/>
      <w:r>
        <w:t>demis</w:t>
      </w:r>
      <w:proofErr w:type="spellEnd"/>
      <w:r>
        <w:t>.</w:t>
      </w:r>
    </w:p>
    <w:p w14:paraId="5A4343E5" w14:textId="49185A51" w:rsidR="00416DD7" w:rsidRDefault="00416DD7" w:rsidP="00614054">
      <w:pPr>
        <w:pStyle w:val="ListBullet"/>
      </w:pPr>
      <w:proofErr w:type="spellStart"/>
      <w:r>
        <w:t>Refah</w:t>
      </w:r>
      <w:proofErr w:type="spellEnd"/>
      <w:r>
        <w:t xml:space="preserve"> </w:t>
      </w:r>
      <w:proofErr w:type="spellStart"/>
      <w:r>
        <w:t>Partili</w:t>
      </w:r>
      <w:proofErr w:type="spellEnd"/>
      <w:r>
        <w:t xml:space="preserve"> </w:t>
      </w:r>
      <w:proofErr w:type="spellStart"/>
      <w:r>
        <w:t>belediye</w:t>
      </w:r>
      <w:proofErr w:type="spellEnd"/>
      <w:r>
        <w:t xml:space="preserve"> </w:t>
      </w:r>
      <w:proofErr w:type="spellStart"/>
      <w:r>
        <w:t>meclisi</w:t>
      </w:r>
      <w:proofErr w:type="spellEnd"/>
      <w:r>
        <w:t xml:space="preserve"> </w:t>
      </w:r>
      <w:proofErr w:type="spellStart"/>
      <w:r>
        <w:t>uyesi</w:t>
      </w:r>
      <w:proofErr w:type="spellEnd"/>
      <w:r>
        <w:t xml:space="preserve"> </w:t>
      </w:r>
      <w:proofErr w:type="spellStart"/>
      <w:r>
        <w:t>Cafer</w:t>
      </w:r>
      <w:proofErr w:type="spellEnd"/>
      <w:r>
        <w:t xml:space="preserve"> </w:t>
      </w:r>
      <w:proofErr w:type="spellStart"/>
      <w:r>
        <w:t>Ozcakmak</w:t>
      </w:r>
      <w:proofErr w:type="spellEnd"/>
      <w:r>
        <w:t xml:space="preserve"> </w:t>
      </w:r>
      <w:proofErr w:type="spellStart"/>
      <w:r>
        <w:t>merdivenin</w:t>
      </w:r>
      <w:proofErr w:type="spellEnd"/>
      <w:r>
        <w:t xml:space="preserve"> </w:t>
      </w:r>
      <w:proofErr w:type="spellStart"/>
      <w:r>
        <w:t>hemen</w:t>
      </w:r>
      <w:proofErr w:type="spellEnd"/>
      <w:r>
        <w:t xml:space="preserve"> </w:t>
      </w:r>
      <w:proofErr w:type="spellStart"/>
      <w:r>
        <w:t>altinda</w:t>
      </w:r>
      <w:proofErr w:type="spellEnd"/>
      <w:r>
        <w:t xml:space="preserve"> </w:t>
      </w:r>
      <w:proofErr w:type="spellStart"/>
      <w:r>
        <w:t>durmus</w:t>
      </w:r>
      <w:proofErr w:type="spellEnd"/>
      <w:r>
        <w:t xml:space="preserve"> </w:t>
      </w:r>
      <w:proofErr w:type="spellStart"/>
      <w:r>
        <w:t>esas</w:t>
      </w:r>
      <w:proofErr w:type="spellEnd"/>
      <w:r>
        <w:t xml:space="preserve"> </w:t>
      </w:r>
      <w:proofErr w:type="spellStart"/>
      <w:r>
        <w:t>oldurulecek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proofErr w:type="gramStart"/>
      <w:r>
        <w:t>demis</w:t>
      </w:r>
      <w:proofErr w:type="spellEnd"/>
      <w:r>
        <w:t>.(</w:t>
      </w:r>
      <w:proofErr w:type="spellStart"/>
      <w:proofErr w:type="gramEnd"/>
      <w:r>
        <w:t>Ilerde</w:t>
      </w:r>
      <w:proofErr w:type="spellEnd"/>
      <w:r>
        <w:t xml:space="preserve"> </w:t>
      </w:r>
      <w:proofErr w:type="spellStart"/>
      <w:r>
        <w:t>linc</w:t>
      </w:r>
      <w:proofErr w:type="spellEnd"/>
      <w:r>
        <w:t xml:space="preserve">, </w:t>
      </w:r>
      <w:proofErr w:type="spellStart"/>
      <w:r>
        <w:t>geride</w:t>
      </w:r>
      <w:proofErr w:type="spellEnd"/>
      <w:r>
        <w:t xml:space="preserve"> </w:t>
      </w:r>
      <w:proofErr w:type="spellStart"/>
      <w:r>
        <w:t>cehennem</w:t>
      </w:r>
      <w:proofErr w:type="spellEnd"/>
      <w:r>
        <w:t>)</w:t>
      </w:r>
    </w:p>
    <w:p w14:paraId="464DB70F" w14:textId="0F1D873F" w:rsidR="00416DD7" w:rsidRDefault="00ED6C4A" w:rsidP="00614054">
      <w:pPr>
        <w:pStyle w:val="ListBullet"/>
      </w:pPr>
      <w:proofErr w:type="spellStart"/>
      <w:r>
        <w:t>Itfaiye</w:t>
      </w:r>
      <w:proofErr w:type="spellEnd"/>
      <w:r>
        <w:t xml:space="preserve"> </w:t>
      </w:r>
      <w:proofErr w:type="spellStart"/>
      <w:r>
        <w:t>eri</w:t>
      </w:r>
      <w:proofErr w:type="spellEnd"/>
      <w:r>
        <w:t xml:space="preserve">, </w:t>
      </w:r>
      <w:proofErr w:type="spellStart"/>
      <w:r>
        <w:t>merdivenden</w:t>
      </w:r>
      <w:proofErr w:type="spellEnd"/>
      <w:r>
        <w:t xml:space="preserve"> </w:t>
      </w:r>
      <w:proofErr w:type="spellStart"/>
      <w:r>
        <w:t>indirirken</w:t>
      </w:r>
      <w:proofErr w:type="spellEnd"/>
      <w:r>
        <w:t xml:space="preserve"> </w:t>
      </w:r>
      <w:proofErr w:type="spellStart"/>
      <w:r>
        <w:t>kolundan</w:t>
      </w:r>
      <w:proofErr w:type="spellEnd"/>
      <w:r>
        <w:t xml:space="preserve"> </w:t>
      </w:r>
      <w:proofErr w:type="spellStart"/>
      <w:r>
        <w:t>tutup</w:t>
      </w:r>
      <w:proofErr w:type="spellEnd"/>
      <w:r>
        <w:t xml:space="preserve"> </w:t>
      </w:r>
      <w:proofErr w:type="spellStart"/>
      <w:r>
        <w:t>itmis</w:t>
      </w:r>
      <w:proofErr w:type="spellEnd"/>
      <w:r>
        <w:t xml:space="preserve"> Aziz </w:t>
      </w:r>
      <w:proofErr w:type="spellStart"/>
      <w:r>
        <w:t>Nesin’i</w:t>
      </w:r>
      <w:proofErr w:type="spellEnd"/>
      <w:r>
        <w:t xml:space="preserve">. </w:t>
      </w:r>
      <w:proofErr w:type="spellStart"/>
      <w:r>
        <w:t>Dovmusler</w:t>
      </w:r>
      <w:proofErr w:type="spellEnd"/>
      <w:r>
        <w:t xml:space="preserve"> </w:t>
      </w:r>
      <w:proofErr w:type="spellStart"/>
      <w:r>
        <w:t>orda</w:t>
      </w:r>
      <w:proofErr w:type="spellEnd"/>
      <w:r>
        <w:t xml:space="preserve">. Polis </w:t>
      </w:r>
      <w:proofErr w:type="spellStart"/>
      <w:r>
        <w:t>arabasina</w:t>
      </w:r>
      <w:proofErr w:type="spellEnd"/>
      <w:r>
        <w:t xml:space="preserve"> </w:t>
      </w:r>
      <w:proofErr w:type="spellStart"/>
      <w:r>
        <w:t>binmis</w:t>
      </w:r>
      <w:proofErr w:type="spellEnd"/>
      <w:r>
        <w:t xml:space="preserve"> </w:t>
      </w:r>
      <w:proofErr w:type="spellStart"/>
      <w:r>
        <w:t>sonra</w:t>
      </w:r>
      <w:proofErr w:type="spellEnd"/>
      <w:r>
        <w:t>.</w:t>
      </w:r>
    </w:p>
    <w:p w14:paraId="7ADA3700" w14:textId="55F0A70E" w:rsidR="00ED6C4A" w:rsidRDefault="00ED6C4A" w:rsidP="00614054">
      <w:pPr>
        <w:pStyle w:val="ListBullet"/>
      </w:pPr>
      <w:proofErr w:type="spellStart"/>
      <w:r>
        <w:t>Cift</w:t>
      </w:r>
      <w:proofErr w:type="spellEnd"/>
      <w:r>
        <w:t xml:space="preserve"> </w:t>
      </w:r>
      <w:proofErr w:type="spellStart"/>
      <w:r>
        <w:t>yildizli</w:t>
      </w:r>
      <w:proofErr w:type="spellEnd"/>
      <w:r>
        <w:t xml:space="preserve"> </w:t>
      </w:r>
      <w:proofErr w:type="spellStart"/>
      <w:r>
        <w:t>resmi</w:t>
      </w:r>
      <w:proofErr w:type="spellEnd"/>
      <w:r>
        <w:t xml:space="preserve"> </w:t>
      </w:r>
      <w:proofErr w:type="spellStart"/>
      <w:r>
        <w:t>kiyafetli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komiser</w:t>
      </w:r>
      <w:proofErr w:type="spellEnd"/>
      <w:r>
        <w:t xml:space="preserve">, </w:t>
      </w:r>
      <w:proofErr w:type="spellStart"/>
      <w:r>
        <w:t>Aziz’I</w:t>
      </w:r>
      <w:proofErr w:type="spellEnd"/>
      <w:r>
        <w:t xml:space="preserve"> </w:t>
      </w:r>
      <w:proofErr w:type="spellStart"/>
      <w:r>
        <w:t>saldirganlarin</w:t>
      </w:r>
      <w:proofErr w:type="spellEnd"/>
      <w:r>
        <w:t xml:space="preserve"> </w:t>
      </w:r>
      <w:proofErr w:type="spellStart"/>
      <w:r>
        <w:t>elinden</w:t>
      </w:r>
      <w:proofErr w:type="spellEnd"/>
      <w:r>
        <w:t xml:space="preserve"> </w:t>
      </w:r>
      <w:proofErr w:type="spellStart"/>
      <w:r>
        <w:t>kurtarmis</w:t>
      </w:r>
      <w:proofErr w:type="spellEnd"/>
      <w:r>
        <w:t xml:space="preserve">. </w:t>
      </w:r>
    </w:p>
    <w:p w14:paraId="0C459BFB" w14:textId="1D9FDAE1" w:rsidR="00DD79F1" w:rsidRDefault="00DD79F1" w:rsidP="00614054">
      <w:pPr>
        <w:pStyle w:val="ListBullet"/>
      </w:pPr>
      <w:proofErr w:type="spellStart"/>
      <w:r>
        <w:t>Avini</w:t>
      </w:r>
      <w:proofErr w:type="spellEnd"/>
      <w:r>
        <w:t xml:space="preserve"> </w:t>
      </w:r>
      <w:proofErr w:type="spellStart"/>
      <w:r>
        <w:t>elinden</w:t>
      </w:r>
      <w:proofErr w:type="spellEnd"/>
      <w:r>
        <w:t xml:space="preserve"> </w:t>
      </w:r>
      <w:proofErr w:type="spellStart"/>
      <w:r>
        <w:t>kaciran</w:t>
      </w:r>
      <w:proofErr w:type="spellEnd"/>
      <w:r>
        <w:t xml:space="preserve"> </w:t>
      </w:r>
      <w:proofErr w:type="spellStart"/>
      <w:r>
        <w:t>ofkeli</w:t>
      </w:r>
      <w:proofErr w:type="spellEnd"/>
      <w:r>
        <w:t xml:space="preserve"> </w:t>
      </w:r>
      <w:proofErr w:type="spellStart"/>
      <w:r>
        <w:t>kalabalik</w:t>
      </w:r>
      <w:proofErr w:type="spellEnd"/>
      <w:r>
        <w:t xml:space="preserve"> </w:t>
      </w:r>
      <w:proofErr w:type="spellStart"/>
      <w:r>
        <w:t>vilayete</w:t>
      </w:r>
      <w:proofErr w:type="spellEnd"/>
      <w:r>
        <w:t>(</w:t>
      </w:r>
      <w:proofErr w:type="spellStart"/>
      <w:r>
        <w:t>valilik</w:t>
      </w:r>
      <w:proofErr w:type="spellEnd"/>
      <w:r>
        <w:t xml:space="preserve">) </w:t>
      </w:r>
      <w:proofErr w:type="spellStart"/>
      <w:r>
        <w:t>yurumete</w:t>
      </w:r>
      <w:proofErr w:type="spellEnd"/>
      <w:r>
        <w:t xml:space="preserve"> </w:t>
      </w:r>
      <w:proofErr w:type="spellStart"/>
      <w:r>
        <w:t>baslamis</w:t>
      </w:r>
      <w:proofErr w:type="spellEnd"/>
      <w:r>
        <w:t>.</w:t>
      </w:r>
    </w:p>
    <w:p w14:paraId="189C9F2A" w14:textId="6C2A6C0F" w:rsidR="00DD79F1" w:rsidRDefault="002C036F" w:rsidP="00614054">
      <w:pPr>
        <w:pStyle w:val="ListBullet"/>
      </w:pPr>
      <w:proofErr w:type="spellStart"/>
      <w:r>
        <w:t>Saat</w:t>
      </w:r>
      <w:proofErr w:type="spellEnd"/>
      <w:r>
        <w:t xml:space="preserve"> 8.40’da </w:t>
      </w:r>
      <w:proofErr w:type="spellStart"/>
      <w:r>
        <w:t>vali</w:t>
      </w:r>
      <w:proofErr w:type="spellEnd"/>
      <w:r>
        <w:t xml:space="preserve"> </w:t>
      </w:r>
      <w:proofErr w:type="spellStart"/>
      <w:r>
        <w:t>istifa</w:t>
      </w:r>
      <w:proofErr w:type="spellEnd"/>
      <w:r>
        <w:t xml:space="preserve"> </w:t>
      </w:r>
      <w:proofErr w:type="spellStart"/>
      <w:r>
        <w:t>diye</w:t>
      </w:r>
      <w:proofErr w:type="spellEnd"/>
      <w:r>
        <w:t xml:space="preserve"> </w:t>
      </w:r>
      <w:proofErr w:type="spellStart"/>
      <w:r>
        <w:t>bagirmaya</w:t>
      </w:r>
      <w:proofErr w:type="spellEnd"/>
      <w:r>
        <w:t xml:space="preserve"> </w:t>
      </w:r>
      <w:proofErr w:type="spellStart"/>
      <w:r>
        <w:t>baslamislar</w:t>
      </w:r>
      <w:proofErr w:type="spellEnd"/>
      <w:r>
        <w:t xml:space="preserve">. Vali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ara</w:t>
      </w:r>
      <w:proofErr w:type="spellEnd"/>
      <w:r>
        <w:t xml:space="preserve"> </w:t>
      </w:r>
      <w:proofErr w:type="spellStart"/>
      <w:r>
        <w:t>kendi</w:t>
      </w:r>
      <w:proofErr w:type="spellEnd"/>
      <w:r>
        <w:t xml:space="preserve"> </w:t>
      </w:r>
      <w:proofErr w:type="spellStart"/>
      <w:r>
        <w:t>canina</w:t>
      </w:r>
      <w:proofErr w:type="spellEnd"/>
      <w:r>
        <w:t xml:space="preserve"> </w:t>
      </w:r>
      <w:proofErr w:type="spellStart"/>
      <w:r>
        <w:t>kiymayi</w:t>
      </w:r>
      <w:proofErr w:type="spellEnd"/>
      <w:r>
        <w:t xml:space="preserve"> bile </w:t>
      </w:r>
      <w:proofErr w:type="spellStart"/>
      <w:r>
        <w:t>dusunmus</w:t>
      </w:r>
      <w:proofErr w:type="spellEnd"/>
      <w:r>
        <w:t>.</w:t>
      </w:r>
    </w:p>
    <w:p w14:paraId="260D5FF6" w14:textId="1F62EEA9" w:rsidR="00161DAB" w:rsidRDefault="002C036F" w:rsidP="00E51C19">
      <w:pPr>
        <w:pStyle w:val="ListBullet"/>
      </w:pPr>
      <w:proofErr w:type="spellStart"/>
      <w:r>
        <w:t>Umutlarin</w:t>
      </w:r>
      <w:proofErr w:type="spellEnd"/>
      <w:r>
        <w:t xml:space="preserve"> </w:t>
      </w:r>
      <w:proofErr w:type="spellStart"/>
      <w:r>
        <w:t>tamamen</w:t>
      </w:r>
      <w:proofErr w:type="spellEnd"/>
      <w:r>
        <w:t xml:space="preserve"> </w:t>
      </w:r>
      <w:proofErr w:type="spellStart"/>
      <w:r>
        <w:t>tukendigi</w:t>
      </w:r>
      <w:proofErr w:type="spellEnd"/>
      <w:r>
        <w:t xml:space="preserve"> o </w:t>
      </w:r>
      <w:proofErr w:type="spellStart"/>
      <w:r>
        <w:t>anda</w:t>
      </w:r>
      <w:proofErr w:type="spellEnd"/>
      <w:r>
        <w:t xml:space="preserve">, </w:t>
      </w:r>
      <w:proofErr w:type="spellStart"/>
      <w:r>
        <w:t>jandarma</w:t>
      </w:r>
      <w:proofErr w:type="spellEnd"/>
      <w:r>
        <w:t xml:space="preserve"> </w:t>
      </w:r>
      <w:proofErr w:type="spellStart"/>
      <w:r>
        <w:t>alay</w:t>
      </w:r>
      <w:proofErr w:type="spellEnd"/>
      <w:r>
        <w:t xml:space="preserve"> </w:t>
      </w:r>
      <w:proofErr w:type="spellStart"/>
      <w:r>
        <w:t>komutani</w:t>
      </w:r>
      <w:proofErr w:type="spellEnd"/>
      <w:r>
        <w:t xml:space="preserve">, </w:t>
      </w:r>
      <w:proofErr w:type="spellStart"/>
      <w:r>
        <w:t>alayi</w:t>
      </w:r>
      <w:proofErr w:type="spellEnd"/>
      <w:r>
        <w:t xml:space="preserve"> </w:t>
      </w:r>
      <w:proofErr w:type="spellStart"/>
      <w:r>
        <w:t>korumakla</w:t>
      </w:r>
      <w:proofErr w:type="spellEnd"/>
      <w:r>
        <w:t xml:space="preserve"> </w:t>
      </w:r>
      <w:proofErr w:type="spellStart"/>
      <w:r>
        <w:t>yukumlu</w:t>
      </w:r>
      <w:proofErr w:type="spellEnd"/>
      <w:r>
        <w:t xml:space="preserve"> 18 </w:t>
      </w:r>
      <w:proofErr w:type="spellStart"/>
      <w:r>
        <w:t>kisilik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team I </w:t>
      </w:r>
      <w:proofErr w:type="spellStart"/>
      <w:r>
        <w:t>oldugnu</w:t>
      </w:r>
      <w:proofErr w:type="spellEnd"/>
      <w:r>
        <w:t xml:space="preserve"> </w:t>
      </w:r>
      <w:proofErr w:type="spellStart"/>
      <w:r>
        <w:t>soylemis</w:t>
      </w:r>
      <w:proofErr w:type="spellEnd"/>
      <w:r>
        <w:t xml:space="preserve">/ Emir </w:t>
      </w:r>
      <w:proofErr w:type="spellStart"/>
      <w:r>
        <w:t>veriyorum</w:t>
      </w:r>
      <w:proofErr w:type="spellEnd"/>
      <w:r>
        <w:t xml:space="preserve"> </w:t>
      </w:r>
      <w:proofErr w:type="spellStart"/>
      <w:r>
        <w:t>buraya</w:t>
      </w:r>
      <w:proofErr w:type="spellEnd"/>
      <w:r>
        <w:t xml:space="preserve"> </w:t>
      </w:r>
      <w:proofErr w:type="spellStart"/>
      <w:r>
        <w:t>ates</w:t>
      </w:r>
      <w:proofErr w:type="spellEnd"/>
      <w:r>
        <w:t xml:space="preserve"> </w:t>
      </w:r>
      <w:proofErr w:type="spellStart"/>
      <w:r>
        <w:t>ederek</w:t>
      </w:r>
      <w:proofErr w:type="spellEnd"/>
      <w:r>
        <w:t xml:space="preserve"> </w:t>
      </w:r>
      <w:proofErr w:type="spellStart"/>
      <w:r>
        <w:t>gelecekler</w:t>
      </w:r>
      <w:proofErr w:type="spellEnd"/>
      <w:r>
        <w:t xml:space="preserve"> </w:t>
      </w:r>
      <w:proofErr w:type="spellStart"/>
      <w:r>
        <w:t>demis</w:t>
      </w:r>
      <w:proofErr w:type="spellEnd"/>
      <w:r>
        <w:t xml:space="preserve">. </w:t>
      </w:r>
      <w:r w:rsidR="00CC7292">
        <w:t xml:space="preserve">18 </w:t>
      </w:r>
      <w:proofErr w:type="spellStart"/>
      <w:r w:rsidR="00CC7292">
        <w:t>tane</w:t>
      </w:r>
      <w:proofErr w:type="spellEnd"/>
      <w:r w:rsidR="00CC7292">
        <w:t xml:space="preserve"> e rates </w:t>
      </w:r>
      <w:proofErr w:type="spellStart"/>
      <w:r w:rsidR="00CC7292">
        <w:t>ederek</w:t>
      </w:r>
      <w:proofErr w:type="spellEnd"/>
      <w:r w:rsidR="00CC7292">
        <w:t xml:space="preserve"> </w:t>
      </w:r>
      <w:proofErr w:type="spellStart"/>
      <w:r w:rsidR="00CC7292">
        <w:t>hukumetin</w:t>
      </w:r>
      <w:proofErr w:type="spellEnd"/>
      <w:r w:rsidR="00CC7292">
        <w:t xml:space="preserve"> </w:t>
      </w:r>
      <w:proofErr w:type="spellStart"/>
      <w:r w:rsidR="00CC7292">
        <w:t>onune</w:t>
      </w:r>
      <w:proofErr w:type="spellEnd"/>
      <w:r w:rsidR="00CC7292">
        <w:t xml:space="preserve"> </w:t>
      </w:r>
      <w:proofErr w:type="spellStart"/>
      <w:r w:rsidR="00CC7292">
        <w:t>gelmis</w:t>
      </w:r>
      <w:proofErr w:type="spellEnd"/>
      <w:r w:rsidR="00CC7292">
        <w:t xml:space="preserve">. </w:t>
      </w:r>
      <w:proofErr w:type="spellStart"/>
      <w:r w:rsidR="00CC7292">
        <w:t>Kademe</w:t>
      </w:r>
      <w:proofErr w:type="spellEnd"/>
      <w:r w:rsidR="00CC7292">
        <w:t xml:space="preserve"> </w:t>
      </w:r>
      <w:proofErr w:type="spellStart"/>
      <w:r w:rsidR="00CC7292">
        <w:t>kademe</w:t>
      </w:r>
      <w:proofErr w:type="spellEnd"/>
      <w:r w:rsidR="00CC7292">
        <w:t xml:space="preserve"> </w:t>
      </w:r>
      <w:proofErr w:type="spellStart"/>
      <w:r w:rsidR="00CC7292">
        <w:t>gerilemisler</w:t>
      </w:r>
      <w:proofErr w:type="spellEnd"/>
      <w:r w:rsidR="00CC7292">
        <w:t>.</w:t>
      </w:r>
    </w:p>
    <w:p w14:paraId="316A815E" w14:textId="4A308FCA" w:rsidR="00947566" w:rsidRDefault="00947566" w:rsidP="00E51C19">
      <w:pPr>
        <w:pStyle w:val="ListBullet"/>
      </w:pPr>
      <w:r>
        <w:t xml:space="preserve">18 </w:t>
      </w:r>
      <w:proofErr w:type="spellStart"/>
      <w:r>
        <w:t>er</w:t>
      </w:r>
      <w:proofErr w:type="spellEnd"/>
      <w:r>
        <w:t xml:space="preserve"> </w:t>
      </w:r>
      <w:proofErr w:type="spellStart"/>
      <w:r>
        <w:t>resmen</w:t>
      </w:r>
      <w:proofErr w:type="spellEnd"/>
      <w:r>
        <w:t xml:space="preserve"> </w:t>
      </w:r>
      <w:proofErr w:type="spellStart"/>
      <w:r>
        <w:t>valiligi</w:t>
      </w:r>
      <w:proofErr w:type="spellEnd"/>
      <w:r>
        <w:t xml:space="preserve"> </w:t>
      </w:r>
      <w:proofErr w:type="spellStart"/>
      <w:r>
        <w:t>kurtarmis</w:t>
      </w:r>
      <w:proofErr w:type="spellEnd"/>
      <w:r>
        <w:t>.</w:t>
      </w:r>
    </w:p>
    <w:p w14:paraId="44090842" w14:textId="10EEF363" w:rsidR="007F58E3" w:rsidRDefault="007F58E3" w:rsidP="00E51C19">
      <w:pPr>
        <w:pStyle w:val="ListBullet"/>
      </w:pPr>
      <w:proofErr w:type="spellStart"/>
      <w:r>
        <w:t>Gece</w:t>
      </w:r>
      <w:proofErr w:type="spellEnd"/>
      <w:r>
        <w:t xml:space="preserve"> </w:t>
      </w:r>
      <w:proofErr w:type="spellStart"/>
      <w:r>
        <w:t>sokaga</w:t>
      </w:r>
      <w:proofErr w:type="spellEnd"/>
      <w:r>
        <w:t xml:space="preserve"> </w:t>
      </w:r>
      <w:proofErr w:type="spellStart"/>
      <w:r>
        <w:t>cikma</w:t>
      </w:r>
      <w:proofErr w:type="spellEnd"/>
      <w:r>
        <w:t xml:space="preserve"> </w:t>
      </w:r>
      <w:proofErr w:type="spellStart"/>
      <w:r>
        <w:t>yasagi</w:t>
      </w:r>
      <w:proofErr w:type="spellEnd"/>
      <w:r>
        <w:t xml:space="preserve"> </w:t>
      </w:r>
      <w:proofErr w:type="spellStart"/>
      <w:r>
        <w:t>ilan</w:t>
      </w:r>
      <w:proofErr w:type="spellEnd"/>
      <w:r>
        <w:t xml:space="preserve"> </w:t>
      </w:r>
      <w:proofErr w:type="spellStart"/>
      <w:r>
        <w:t>edilmis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Sivas control </w:t>
      </w:r>
      <w:proofErr w:type="spellStart"/>
      <w:r>
        <w:t>altina</w:t>
      </w:r>
      <w:proofErr w:type="spellEnd"/>
      <w:r>
        <w:t xml:space="preserve"> </w:t>
      </w:r>
      <w:proofErr w:type="spellStart"/>
      <w:r>
        <w:t>alinmis</w:t>
      </w:r>
      <w:proofErr w:type="spellEnd"/>
      <w:r>
        <w:t xml:space="preserve">. </w:t>
      </w:r>
      <w:proofErr w:type="spellStart"/>
      <w:r>
        <w:t>Geride</w:t>
      </w:r>
      <w:proofErr w:type="spellEnd"/>
      <w:r>
        <w:t xml:space="preserve"> 36 </w:t>
      </w:r>
      <w:proofErr w:type="spellStart"/>
      <w:r>
        <w:t>ceset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60 </w:t>
      </w:r>
      <w:proofErr w:type="spellStart"/>
      <w:r>
        <w:t>yarali</w:t>
      </w:r>
      <w:proofErr w:type="spellEnd"/>
      <w:r>
        <w:t xml:space="preserve"> </w:t>
      </w:r>
      <w:proofErr w:type="spellStart"/>
      <w:r>
        <w:t>kalmis</w:t>
      </w:r>
      <w:proofErr w:type="spellEnd"/>
      <w:r>
        <w:t xml:space="preserve">. </w:t>
      </w:r>
    </w:p>
    <w:p w14:paraId="39FBCC2C" w14:textId="771023E1" w:rsidR="007F58E3" w:rsidRDefault="004734EF" w:rsidP="00E51C19">
      <w:pPr>
        <w:pStyle w:val="ListBullet"/>
      </w:pPr>
      <w:proofErr w:type="spellStart"/>
      <w:r>
        <w:t>Metin</w:t>
      </w:r>
      <w:proofErr w:type="spellEnd"/>
      <w:r>
        <w:t xml:space="preserve"> </w:t>
      </w:r>
      <w:proofErr w:type="spellStart"/>
      <w:r>
        <w:t>altiok</w:t>
      </w:r>
      <w:proofErr w:type="spellEnd"/>
      <w:r>
        <w:t xml:space="preserve"> da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sonradan</w:t>
      </w:r>
      <w:proofErr w:type="spellEnd"/>
      <w:r>
        <w:t xml:space="preserve"> </w:t>
      </w:r>
      <w:proofErr w:type="spellStart"/>
      <w:r>
        <w:t>olmus</w:t>
      </w:r>
      <w:proofErr w:type="spellEnd"/>
      <w:r>
        <w:t>.</w:t>
      </w:r>
    </w:p>
    <w:p w14:paraId="413D6A98" w14:textId="3286641C" w:rsidR="004734EF" w:rsidRDefault="004734EF" w:rsidP="00E51C19">
      <w:pPr>
        <w:pStyle w:val="ListBullet"/>
      </w:pPr>
      <w:r>
        <w:t xml:space="preserve">Ankara </w:t>
      </w:r>
      <w:proofErr w:type="spellStart"/>
      <w:r>
        <w:t>bu</w:t>
      </w:r>
      <w:proofErr w:type="spellEnd"/>
      <w:r>
        <w:t xml:space="preserve"> </w:t>
      </w:r>
      <w:proofErr w:type="spellStart"/>
      <w:r>
        <w:t>sonucu</w:t>
      </w:r>
      <w:proofErr w:type="spellEnd"/>
      <w:r>
        <w:t xml:space="preserve"> </w:t>
      </w:r>
      <w:proofErr w:type="spellStart"/>
      <w:r>
        <w:t>ogrendiginde</w:t>
      </w:r>
      <w:proofErr w:type="spellEnd"/>
      <w:r>
        <w:t xml:space="preserve"> </w:t>
      </w:r>
      <w:proofErr w:type="spellStart"/>
      <w:r>
        <w:t>sok</w:t>
      </w:r>
      <w:proofErr w:type="spellEnd"/>
      <w:r>
        <w:t xml:space="preserve"> </w:t>
      </w:r>
      <w:proofErr w:type="spellStart"/>
      <w:r>
        <w:t>olmus</w:t>
      </w:r>
      <w:proofErr w:type="spellEnd"/>
      <w:r>
        <w:t>.</w:t>
      </w:r>
    </w:p>
    <w:p w14:paraId="531945B9" w14:textId="0CB671BA" w:rsidR="004C2B17" w:rsidRDefault="009F6C4E" w:rsidP="004C2B17">
      <w:pPr>
        <w:pStyle w:val="ListBullet"/>
      </w:pPr>
      <w:proofErr w:type="spellStart"/>
      <w:r>
        <w:t>Demirel</w:t>
      </w:r>
      <w:proofErr w:type="spellEnd"/>
      <w:r>
        <w:t xml:space="preserve"> o </w:t>
      </w:r>
      <w:proofErr w:type="spellStart"/>
      <w:r>
        <w:t>sirada</w:t>
      </w:r>
      <w:proofErr w:type="spellEnd"/>
      <w:r>
        <w:t xml:space="preserve"> </w:t>
      </w:r>
      <w:proofErr w:type="spellStart"/>
      <w:r>
        <w:t>Ankara’da</w:t>
      </w:r>
      <w:proofErr w:type="spellEnd"/>
      <w:r>
        <w:t xml:space="preserve"> </w:t>
      </w:r>
      <w:proofErr w:type="spellStart"/>
      <w:r>
        <w:t>degilmis</w:t>
      </w:r>
      <w:proofErr w:type="spellEnd"/>
      <w:r>
        <w:t xml:space="preserve">, </w:t>
      </w:r>
      <w:proofErr w:type="spellStart"/>
      <w:r>
        <w:t>TSK’nin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tatbikatindaymis</w:t>
      </w:r>
      <w:proofErr w:type="spellEnd"/>
      <w:r>
        <w:t xml:space="preserve">. Ilk </w:t>
      </w:r>
      <w:proofErr w:type="spellStart"/>
      <w:r>
        <w:t>duydugu</w:t>
      </w:r>
      <w:proofErr w:type="spellEnd"/>
      <w:r>
        <w:t xml:space="preserve"> </w:t>
      </w:r>
      <w:proofErr w:type="spellStart"/>
      <w:r>
        <w:t>andan</w:t>
      </w:r>
      <w:proofErr w:type="spellEnd"/>
      <w:r>
        <w:t xml:space="preserve"> </w:t>
      </w:r>
      <w:proofErr w:type="spellStart"/>
      <w:r>
        <w:t>itibaren</w:t>
      </w:r>
      <w:proofErr w:type="spellEnd"/>
      <w:r>
        <w:t xml:space="preserve"> facia </w:t>
      </w:r>
      <w:proofErr w:type="spellStart"/>
      <w:r>
        <w:t>demis</w:t>
      </w:r>
      <w:proofErr w:type="spellEnd"/>
      <w:r>
        <w:t>.</w:t>
      </w:r>
    </w:p>
    <w:p w14:paraId="4E35999A" w14:textId="6CE9DB5E" w:rsidR="004C2B17" w:rsidRDefault="004C2B17" w:rsidP="004C2B17">
      <w:pPr>
        <w:pStyle w:val="ListBullet"/>
      </w:pPr>
      <w:proofErr w:type="spellStart"/>
      <w:r>
        <w:lastRenderedPageBreak/>
        <w:t>Erdal</w:t>
      </w:r>
      <w:proofErr w:type="spellEnd"/>
      <w:r>
        <w:t xml:space="preserve"> </w:t>
      </w:r>
      <w:proofErr w:type="gramStart"/>
      <w:r>
        <w:t>Inonu</w:t>
      </w:r>
      <w:r w:rsidR="006539E7">
        <w:t>(</w:t>
      </w:r>
      <w:proofErr w:type="spellStart"/>
      <w:proofErr w:type="gramEnd"/>
      <w:r w:rsidR="006539E7">
        <w:t>basbakan</w:t>
      </w:r>
      <w:proofErr w:type="spellEnd"/>
      <w:r w:rsidR="006539E7">
        <w:t xml:space="preserve"> </w:t>
      </w:r>
      <w:proofErr w:type="spellStart"/>
      <w:r w:rsidR="006539E7">
        <w:t>yardimcisi</w:t>
      </w:r>
      <w:proofErr w:type="spellEnd"/>
      <w:r w:rsidR="006539E7">
        <w:t>)</w:t>
      </w:r>
      <w:r>
        <w:t xml:space="preserve"> </w:t>
      </w:r>
      <w:proofErr w:type="spellStart"/>
      <w:r>
        <w:t>devletin</w:t>
      </w:r>
      <w:proofErr w:type="spellEnd"/>
      <w:r>
        <w:t xml:space="preserve"> </w:t>
      </w:r>
      <w:proofErr w:type="spellStart"/>
      <w:r>
        <w:t>guclerinin</w:t>
      </w:r>
      <w:proofErr w:type="spellEnd"/>
      <w:r>
        <w:t xml:space="preserve"> </w:t>
      </w:r>
      <w:proofErr w:type="spellStart"/>
      <w:r>
        <w:t>eksikligini</w:t>
      </w:r>
      <w:proofErr w:type="spellEnd"/>
      <w:r>
        <w:t xml:space="preserve"> </w:t>
      </w:r>
      <w:proofErr w:type="spellStart"/>
      <w:r>
        <w:t>kabul</w:t>
      </w:r>
      <w:proofErr w:type="spellEnd"/>
      <w:r>
        <w:t xml:space="preserve"> </w:t>
      </w:r>
      <w:proofErr w:type="spellStart"/>
      <w:r>
        <w:t>etmis</w:t>
      </w:r>
      <w:proofErr w:type="spellEnd"/>
      <w:r>
        <w:t>.</w:t>
      </w:r>
    </w:p>
    <w:p w14:paraId="764060D9" w14:textId="3EA9AF77" w:rsidR="004C2B17" w:rsidRDefault="004C2B17" w:rsidP="004C2B17">
      <w:pPr>
        <w:pStyle w:val="ListBullet"/>
      </w:pPr>
      <w:proofErr w:type="spellStart"/>
      <w:r>
        <w:t>Onceki</w:t>
      </w:r>
      <w:proofErr w:type="spellEnd"/>
      <w:r>
        <w:t xml:space="preserve"> </w:t>
      </w:r>
      <w:proofErr w:type="spellStart"/>
      <w:r>
        <w:t>Kahramanmaras</w:t>
      </w:r>
      <w:proofErr w:type="spellEnd"/>
      <w:r>
        <w:t xml:space="preserve"> </w:t>
      </w:r>
      <w:proofErr w:type="spellStart"/>
      <w:r>
        <w:t>olaylarini</w:t>
      </w:r>
      <w:proofErr w:type="spellEnd"/>
      <w:r>
        <w:t xml:space="preserve"> </w:t>
      </w:r>
      <w:proofErr w:type="spellStart"/>
      <w:r>
        <w:t>animsatan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sey</w:t>
      </w:r>
      <w:proofErr w:type="spellEnd"/>
      <w:r>
        <w:t>.</w:t>
      </w:r>
    </w:p>
    <w:p w14:paraId="0EBD2F6A" w14:textId="1E183568" w:rsidR="004C2B17" w:rsidRDefault="00203237" w:rsidP="004C2B17">
      <w:pPr>
        <w:pStyle w:val="ListBullet"/>
      </w:pPr>
      <w:proofErr w:type="spellStart"/>
      <w:r>
        <w:t>Behcet</w:t>
      </w:r>
      <w:proofErr w:type="spellEnd"/>
      <w:r>
        <w:t xml:space="preserve"> </w:t>
      </w:r>
      <w:proofErr w:type="spellStart"/>
      <w:r>
        <w:t>Sefa</w:t>
      </w:r>
      <w:proofErr w:type="spellEnd"/>
      <w:r>
        <w:t xml:space="preserve"> </w:t>
      </w:r>
      <w:proofErr w:type="spellStart"/>
      <w:r>
        <w:t>Aysen</w:t>
      </w:r>
      <w:proofErr w:type="spellEnd"/>
      <w:r>
        <w:t xml:space="preserve"> -&gt; </w:t>
      </w:r>
      <w:proofErr w:type="spellStart"/>
      <w:r>
        <w:t>olenlerden</w:t>
      </w:r>
      <w:proofErr w:type="spellEnd"/>
    </w:p>
    <w:p w14:paraId="21C5A562" w14:textId="6291A859" w:rsidR="00B57079" w:rsidRDefault="0003456E" w:rsidP="004C2B17">
      <w:pPr>
        <w:pStyle w:val="ListBullet"/>
      </w:pPr>
      <w:proofErr w:type="spellStart"/>
      <w:r>
        <w:t>Metin</w:t>
      </w:r>
      <w:proofErr w:type="spellEnd"/>
      <w:r>
        <w:t xml:space="preserve"> </w:t>
      </w:r>
      <w:proofErr w:type="spellStart"/>
      <w:r>
        <w:t>Atiok</w:t>
      </w:r>
      <w:proofErr w:type="spellEnd"/>
      <w:r>
        <w:t xml:space="preserve"> -&gt; </w:t>
      </w:r>
      <w:proofErr w:type="spellStart"/>
      <w:r>
        <w:t>olenleden</w:t>
      </w:r>
      <w:proofErr w:type="spellEnd"/>
    </w:p>
    <w:p w14:paraId="08F43A46" w14:textId="76ADE8F4" w:rsidR="006539E7" w:rsidRDefault="006539E7" w:rsidP="004C2B17">
      <w:pPr>
        <w:pStyle w:val="ListBullet"/>
      </w:pPr>
      <w:r>
        <w:t xml:space="preserve">6 </w:t>
      </w:r>
      <w:proofErr w:type="spellStart"/>
      <w:r>
        <w:t>temmuzda</w:t>
      </w:r>
      <w:proofErr w:type="spellEnd"/>
      <w:r>
        <w:t xml:space="preserve"> </w:t>
      </w:r>
      <w:proofErr w:type="spellStart"/>
      <w:r>
        <w:t>cenaze</w:t>
      </w:r>
      <w:proofErr w:type="spellEnd"/>
      <w:r>
        <w:t xml:space="preserve"> </w:t>
      </w:r>
      <w:proofErr w:type="spellStart"/>
      <w:r>
        <w:t>toreni</w:t>
      </w:r>
      <w:proofErr w:type="spellEnd"/>
      <w:r>
        <w:t xml:space="preserve"> </w:t>
      </w:r>
      <w:proofErr w:type="spellStart"/>
      <w:r>
        <w:t>sirasinda</w:t>
      </w:r>
      <w:proofErr w:type="spellEnd"/>
      <w:r>
        <w:t xml:space="preserve"> </w:t>
      </w:r>
      <w:proofErr w:type="spellStart"/>
      <w:r>
        <w:t>hukumet</w:t>
      </w:r>
      <w:proofErr w:type="spellEnd"/>
      <w:r>
        <w:t xml:space="preserve"> </w:t>
      </w:r>
      <w:proofErr w:type="spellStart"/>
      <w:r>
        <w:t>protesto</w:t>
      </w:r>
      <w:proofErr w:type="spellEnd"/>
      <w:r>
        <w:t xml:space="preserve"> </w:t>
      </w:r>
      <w:proofErr w:type="spellStart"/>
      <w:r>
        <w:t>edilmis</w:t>
      </w:r>
      <w:proofErr w:type="spellEnd"/>
      <w:r>
        <w:t>.</w:t>
      </w:r>
    </w:p>
    <w:p w14:paraId="5289B652" w14:textId="17D26BB8" w:rsidR="00724EE1" w:rsidRDefault="00724EE1" w:rsidP="00FF346F">
      <w:pPr>
        <w:pStyle w:val="ListBullet"/>
      </w:pPr>
      <w:proofErr w:type="spellStart"/>
      <w:r>
        <w:t>Ekim</w:t>
      </w:r>
      <w:proofErr w:type="spellEnd"/>
      <w:r>
        <w:t xml:space="preserve"> 1993’te </w:t>
      </w:r>
      <w:proofErr w:type="spellStart"/>
      <w:r>
        <w:t>baslayan</w:t>
      </w:r>
      <w:proofErr w:type="spellEnd"/>
      <w:r>
        <w:t xml:space="preserve"> 124 </w:t>
      </w:r>
      <w:proofErr w:type="spellStart"/>
      <w:r>
        <w:t>sanikli</w:t>
      </w:r>
      <w:proofErr w:type="spellEnd"/>
      <w:r>
        <w:t xml:space="preserve"> Sivas </w:t>
      </w:r>
      <w:proofErr w:type="spellStart"/>
      <w:r>
        <w:t>davasi</w:t>
      </w:r>
      <w:proofErr w:type="spellEnd"/>
      <w:r>
        <w:t xml:space="preserve">, 2001 </w:t>
      </w:r>
      <w:proofErr w:type="spellStart"/>
      <w:r>
        <w:t>temmuzunda</w:t>
      </w:r>
      <w:proofErr w:type="spellEnd"/>
      <w:r>
        <w:t xml:space="preserve"> </w:t>
      </w:r>
      <w:proofErr w:type="spellStart"/>
      <w:r>
        <w:t>kesinlesmis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31 </w:t>
      </w:r>
      <w:proofErr w:type="spellStart"/>
      <w:r>
        <w:t>sanik</w:t>
      </w:r>
      <w:proofErr w:type="spellEnd"/>
      <w:r>
        <w:t xml:space="preserve"> </w:t>
      </w:r>
      <w:proofErr w:type="spellStart"/>
      <w:r>
        <w:t>idam</w:t>
      </w:r>
      <w:proofErr w:type="spellEnd"/>
      <w:r>
        <w:t xml:space="preserve"> </w:t>
      </w:r>
      <w:proofErr w:type="spellStart"/>
      <w:r>
        <w:t>cezasina</w:t>
      </w:r>
      <w:proofErr w:type="spellEnd"/>
      <w:r>
        <w:t xml:space="preserve"> </w:t>
      </w:r>
      <w:proofErr w:type="spellStart"/>
      <w:r>
        <w:t>carptirilmis</w:t>
      </w:r>
      <w:proofErr w:type="spellEnd"/>
      <w:r>
        <w:t xml:space="preserve">. </w:t>
      </w:r>
      <w:proofErr w:type="spellStart"/>
      <w:r>
        <w:t>Gorevden</w:t>
      </w:r>
      <w:proofErr w:type="spellEnd"/>
      <w:r>
        <w:t xml:space="preserve"> </w:t>
      </w:r>
      <w:proofErr w:type="spellStart"/>
      <w:r>
        <w:t>alinanlardan</w:t>
      </w:r>
      <w:proofErr w:type="spellEnd"/>
      <w:r>
        <w:t xml:space="preserve"> </w:t>
      </w:r>
      <w:proofErr w:type="spellStart"/>
      <w:r>
        <w:t>biri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belediye</w:t>
      </w:r>
      <w:proofErr w:type="spellEnd"/>
      <w:r>
        <w:t xml:space="preserve"> </w:t>
      </w:r>
      <w:proofErr w:type="spellStart"/>
      <w:r>
        <w:t>baskani</w:t>
      </w:r>
      <w:proofErr w:type="spellEnd"/>
      <w:r>
        <w:t xml:space="preserve"> </w:t>
      </w:r>
      <w:proofErr w:type="spellStart"/>
      <w:r>
        <w:t>Temel</w:t>
      </w:r>
      <w:proofErr w:type="spellEnd"/>
      <w:r>
        <w:t xml:space="preserve"> </w:t>
      </w:r>
      <w:proofErr w:type="spellStart"/>
      <w:r>
        <w:t>dede</w:t>
      </w:r>
      <w:proofErr w:type="spellEnd"/>
      <w:r>
        <w:t xml:space="preserve"> </w:t>
      </w:r>
      <w:proofErr w:type="spellStart"/>
      <w:r>
        <w:t>Refah</w:t>
      </w:r>
      <w:proofErr w:type="spellEnd"/>
      <w:r>
        <w:t xml:space="preserve"> </w:t>
      </w:r>
      <w:proofErr w:type="spellStart"/>
      <w:r>
        <w:t>partisinden</w:t>
      </w:r>
      <w:proofErr w:type="spellEnd"/>
      <w:r>
        <w:t xml:space="preserve"> </w:t>
      </w:r>
      <w:proofErr w:type="spellStart"/>
      <w:r>
        <w:t>milletvekili</w:t>
      </w:r>
      <w:proofErr w:type="spellEnd"/>
      <w:r>
        <w:t xml:space="preserve"> </w:t>
      </w:r>
      <w:proofErr w:type="spellStart"/>
      <w:r>
        <w:t>secilerek</w:t>
      </w:r>
      <w:proofErr w:type="spellEnd"/>
      <w:r>
        <w:t xml:space="preserve"> </w:t>
      </w:r>
      <w:proofErr w:type="spellStart"/>
      <w:r>
        <w:t>meclise</w:t>
      </w:r>
      <w:proofErr w:type="spellEnd"/>
      <w:r>
        <w:t xml:space="preserve"> </w:t>
      </w:r>
      <w:proofErr w:type="spellStart"/>
      <w:r>
        <w:t>girmis</w:t>
      </w:r>
      <w:proofErr w:type="spellEnd"/>
      <w:r>
        <w:t xml:space="preserve">. </w:t>
      </w:r>
      <w:r w:rsidR="00FF346F">
        <w:t>(</w:t>
      </w:r>
      <w:proofErr w:type="spellStart"/>
      <w:r w:rsidR="00FF346F">
        <w:t>Ozet</w:t>
      </w:r>
      <w:proofErr w:type="spellEnd"/>
      <w:r w:rsidR="00FF346F">
        <w:t xml:space="preserve">: </w:t>
      </w:r>
      <w:proofErr w:type="spellStart"/>
      <w:r w:rsidR="00FF346F">
        <w:t>Temel</w:t>
      </w:r>
      <w:proofErr w:type="spellEnd"/>
      <w:r w:rsidR="00FF346F">
        <w:t xml:space="preserve"> </w:t>
      </w:r>
      <w:proofErr w:type="spellStart"/>
      <w:r w:rsidR="00FF346F">
        <w:t>dede</w:t>
      </w:r>
      <w:proofErr w:type="spellEnd"/>
      <w:r w:rsidR="00FF346F">
        <w:t xml:space="preserve"> serefsiz)</w:t>
      </w:r>
      <w:bookmarkStart w:id="0" w:name="_GoBack"/>
      <w:bookmarkEnd w:id="0"/>
    </w:p>
    <w:p w14:paraId="7AAA1DED" w14:textId="77777777" w:rsidR="0003456E" w:rsidRDefault="0003456E" w:rsidP="004C2B17">
      <w:pPr>
        <w:pStyle w:val="ListBullet"/>
      </w:pPr>
    </w:p>
    <w:p w14:paraId="3232BB23" w14:textId="77777777" w:rsidR="00FF72D0" w:rsidRDefault="00FF72D0" w:rsidP="006539E7">
      <w:pPr>
        <w:pStyle w:val="ListBullet"/>
        <w:numPr>
          <w:ilvl w:val="0"/>
          <w:numId w:val="0"/>
        </w:numPr>
        <w:ind w:left="432"/>
      </w:pPr>
    </w:p>
    <w:sectPr w:rsidR="00FF72D0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C853BC" w14:textId="77777777" w:rsidR="002D550F" w:rsidRDefault="002D550F">
      <w:r>
        <w:separator/>
      </w:r>
    </w:p>
    <w:p w14:paraId="4E410606" w14:textId="77777777" w:rsidR="002D550F" w:rsidRDefault="002D550F"/>
  </w:endnote>
  <w:endnote w:type="continuationSeparator" w:id="0">
    <w:p w14:paraId="65DCE96D" w14:textId="77777777" w:rsidR="002D550F" w:rsidRDefault="002D550F">
      <w:r>
        <w:continuationSeparator/>
      </w:r>
    </w:p>
    <w:p w14:paraId="66F3EB70" w14:textId="77777777" w:rsidR="002D550F" w:rsidRDefault="002D5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A3B4D0" w14:textId="77777777" w:rsidR="00092699" w:rsidRDefault="005E13C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BAD418" w14:textId="77777777" w:rsidR="002D550F" w:rsidRDefault="002D550F">
      <w:r>
        <w:separator/>
      </w:r>
    </w:p>
    <w:p w14:paraId="6E678744" w14:textId="77777777" w:rsidR="002D550F" w:rsidRDefault="002D550F"/>
  </w:footnote>
  <w:footnote w:type="continuationSeparator" w:id="0">
    <w:p w14:paraId="369F73D8" w14:textId="77777777" w:rsidR="002D550F" w:rsidRDefault="002D550F">
      <w:r>
        <w:continuationSeparator/>
      </w:r>
    </w:p>
    <w:p w14:paraId="1E2C017C" w14:textId="77777777" w:rsidR="002D550F" w:rsidRDefault="002D550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E92"/>
    <w:rsid w:val="000033F8"/>
    <w:rsid w:val="000063E9"/>
    <w:rsid w:val="00007F29"/>
    <w:rsid w:val="00007F5D"/>
    <w:rsid w:val="000107B0"/>
    <w:rsid w:val="00011335"/>
    <w:rsid w:val="00015E1F"/>
    <w:rsid w:val="00022AD6"/>
    <w:rsid w:val="00022B6F"/>
    <w:rsid w:val="000312DF"/>
    <w:rsid w:val="00031488"/>
    <w:rsid w:val="00033634"/>
    <w:rsid w:val="000338AD"/>
    <w:rsid w:val="0003456E"/>
    <w:rsid w:val="000358FE"/>
    <w:rsid w:val="00036DF4"/>
    <w:rsid w:val="00041614"/>
    <w:rsid w:val="000426A7"/>
    <w:rsid w:val="00042E82"/>
    <w:rsid w:val="000435ED"/>
    <w:rsid w:val="00043862"/>
    <w:rsid w:val="00054714"/>
    <w:rsid w:val="0005659E"/>
    <w:rsid w:val="00056CF7"/>
    <w:rsid w:val="00060B3A"/>
    <w:rsid w:val="00061DF2"/>
    <w:rsid w:val="0006438F"/>
    <w:rsid w:val="00067E55"/>
    <w:rsid w:val="00071140"/>
    <w:rsid w:val="00073857"/>
    <w:rsid w:val="0007479F"/>
    <w:rsid w:val="00080133"/>
    <w:rsid w:val="00081793"/>
    <w:rsid w:val="00081D0D"/>
    <w:rsid w:val="00082C97"/>
    <w:rsid w:val="0008582B"/>
    <w:rsid w:val="00086063"/>
    <w:rsid w:val="00086A4A"/>
    <w:rsid w:val="00086A94"/>
    <w:rsid w:val="00087521"/>
    <w:rsid w:val="00087B2D"/>
    <w:rsid w:val="00092699"/>
    <w:rsid w:val="000927AF"/>
    <w:rsid w:val="0009300F"/>
    <w:rsid w:val="00095182"/>
    <w:rsid w:val="00096B06"/>
    <w:rsid w:val="000976EA"/>
    <w:rsid w:val="0009773C"/>
    <w:rsid w:val="00097FA3"/>
    <w:rsid w:val="000A222A"/>
    <w:rsid w:val="000A2966"/>
    <w:rsid w:val="000A305C"/>
    <w:rsid w:val="000A3714"/>
    <w:rsid w:val="000A5FA6"/>
    <w:rsid w:val="000A6486"/>
    <w:rsid w:val="000A6740"/>
    <w:rsid w:val="000A74E3"/>
    <w:rsid w:val="000A7B5E"/>
    <w:rsid w:val="000A7CD5"/>
    <w:rsid w:val="000B0103"/>
    <w:rsid w:val="000B11A5"/>
    <w:rsid w:val="000B12C9"/>
    <w:rsid w:val="000B1E61"/>
    <w:rsid w:val="000B3118"/>
    <w:rsid w:val="000B32A9"/>
    <w:rsid w:val="000B76C5"/>
    <w:rsid w:val="000C04FA"/>
    <w:rsid w:val="000C300F"/>
    <w:rsid w:val="000C3093"/>
    <w:rsid w:val="000C48ED"/>
    <w:rsid w:val="000C72B9"/>
    <w:rsid w:val="000C7718"/>
    <w:rsid w:val="000D0411"/>
    <w:rsid w:val="000D3F57"/>
    <w:rsid w:val="000D51A3"/>
    <w:rsid w:val="000D5ACE"/>
    <w:rsid w:val="000D61C1"/>
    <w:rsid w:val="000E053B"/>
    <w:rsid w:val="000E16F5"/>
    <w:rsid w:val="000E182D"/>
    <w:rsid w:val="000E5F12"/>
    <w:rsid w:val="000E63F1"/>
    <w:rsid w:val="000E67D0"/>
    <w:rsid w:val="000E730A"/>
    <w:rsid w:val="000F23B3"/>
    <w:rsid w:val="000F3EEC"/>
    <w:rsid w:val="000F5784"/>
    <w:rsid w:val="000F5934"/>
    <w:rsid w:val="000F73C3"/>
    <w:rsid w:val="00100288"/>
    <w:rsid w:val="00102EC9"/>
    <w:rsid w:val="001037AF"/>
    <w:rsid w:val="001050A4"/>
    <w:rsid w:val="00105228"/>
    <w:rsid w:val="00105318"/>
    <w:rsid w:val="001114FF"/>
    <w:rsid w:val="00111CC1"/>
    <w:rsid w:val="00112616"/>
    <w:rsid w:val="00113106"/>
    <w:rsid w:val="00114810"/>
    <w:rsid w:val="0011511D"/>
    <w:rsid w:val="0011590C"/>
    <w:rsid w:val="001162BF"/>
    <w:rsid w:val="001164EB"/>
    <w:rsid w:val="00117719"/>
    <w:rsid w:val="00121D78"/>
    <w:rsid w:val="00124772"/>
    <w:rsid w:val="001255D9"/>
    <w:rsid w:val="0012649C"/>
    <w:rsid w:val="00127652"/>
    <w:rsid w:val="0012788A"/>
    <w:rsid w:val="00130CE4"/>
    <w:rsid w:val="001353DF"/>
    <w:rsid w:val="001378E1"/>
    <w:rsid w:val="00140796"/>
    <w:rsid w:val="001410F4"/>
    <w:rsid w:val="00141390"/>
    <w:rsid w:val="00142C1B"/>
    <w:rsid w:val="001457D7"/>
    <w:rsid w:val="00145DE0"/>
    <w:rsid w:val="0014646A"/>
    <w:rsid w:val="00146946"/>
    <w:rsid w:val="0015069F"/>
    <w:rsid w:val="001518B5"/>
    <w:rsid w:val="0015354C"/>
    <w:rsid w:val="00154EF9"/>
    <w:rsid w:val="00156DF7"/>
    <w:rsid w:val="00161DAB"/>
    <w:rsid w:val="00167919"/>
    <w:rsid w:val="00170EC1"/>
    <w:rsid w:val="00172C97"/>
    <w:rsid w:val="0017387D"/>
    <w:rsid w:val="00174A3A"/>
    <w:rsid w:val="00175270"/>
    <w:rsid w:val="00175527"/>
    <w:rsid w:val="00175EFD"/>
    <w:rsid w:val="00176283"/>
    <w:rsid w:val="00176E2B"/>
    <w:rsid w:val="0017750A"/>
    <w:rsid w:val="001779CD"/>
    <w:rsid w:val="00180E44"/>
    <w:rsid w:val="0018452C"/>
    <w:rsid w:val="00185FBF"/>
    <w:rsid w:val="001942FA"/>
    <w:rsid w:val="00196FC9"/>
    <w:rsid w:val="001A1C52"/>
    <w:rsid w:val="001A1CAD"/>
    <w:rsid w:val="001A265E"/>
    <w:rsid w:val="001A2A1C"/>
    <w:rsid w:val="001A374C"/>
    <w:rsid w:val="001A3B19"/>
    <w:rsid w:val="001A4D48"/>
    <w:rsid w:val="001A4E7C"/>
    <w:rsid w:val="001A50C4"/>
    <w:rsid w:val="001A5692"/>
    <w:rsid w:val="001A5DA3"/>
    <w:rsid w:val="001A5F43"/>
    <w:rsid w:val="001A7050"/>
    <w:rsid w:val="001B015B"/>
    <w:rsid w:val="001B043D"/>
    <w:rsid w:val="001B2129"/>
    <w:rsid w:val="001B2792"/>
    <w:rsid w:val="001B53EE"/>
    <w:rsid w:val="001B53FE"/>
    <w:rsid w:val="001B70D7"/>
    <w:rsid w:val="001B7AD8"/>
    <w:rsid w:val="001C0725"/>
    <w:rsid w:val="001C3B9E"/>
    <w:rsid w:val="001C41F8"/>
    <w:rsid w:val="001C423C"/>
    <w:rsid w:val="001C54EF"/>
    <w:rsid w:val="001C5674"/>
    <w:rsid w:val="001C5EB6"/>
    <w:rsid w:val="001C6625"/>
    <w:rsid w:val="001C785F"/>
    <w:rsid w:val="001D15A3"/>
    <w:rsid w:val="001D301D"/>
    <w:rsid w:val="001D3BDE"/>
    <w:rsid w:val="001E074A"/>
    <w:rsid w:val="001E0BDA"/>
    <w:rsid w:val="001E0D19"/>
    <w:rsid w:val="001E26C8"/>
    <w:rsid w:val="001E2E12"/>
    <w:rsid w:val="001E3253"/>
    <w:rsid w:val="001E38BB"/>
    <w:rsid w:val="001E4927"/>
    <w:rsid w:val="001E4B1C"/>
    <w:rsid w:val="001E4C6D"/>
    <w:rsid w:val="001E4DC6"/>
    <w:rsid w:val="001E5D31"/>
    <w:rsid w:val="001E7853"/>
    <w:rsid w:val="001F014E"/>
    <w:rsid w:val="001F0760"/>
    <w:rsid w:val="001F0C2E"/>
    <w:rsid w:val="001F0ED5"/>
    <w:rsid w:val="001F0EDE"/>
    <w:rsid w:val="001F26DD"/>
    <w:rsid w:val="001F39C8"/>
    <w:rsid w:val="001F41EA"/>
    <w:rsid w:val="001F54C1"/>
    <w:rsid w:val="001F6511"/>
    <w:rsid w:val="001F7DDA"/>
    <w:rsid w:val="00202C20"/>
    <w:rsid w:val="00203237"/>
    <w:rsid w:val="00205095"/>
    <w:rsid w:val="00206180"/>
    <w:rsid w:val="0020679E"/>
    <w:rsid w:val="00206B12"/>
    <w:rsid w:val="00210133"/>
    <w:rsid w:val="00210196"/>
    <w:rsid w:val="0021036A"/>
    <w:rsid w:val="00216966"/>
    <w:rsid w:val="00220CF8"/>
    <w:rsid w:val="00221854"/>
    <w:rsid w:val="00222348"/>
    <w:rsid w:val="00224C30"/>
    <w:rsid w:val="00225C73"/>
    <w:rsid w:val="00227FDF"/>
    <w:rsid w:val="00235CCF"/>
    <w:rsid w:val="002360A8"/>
    <w:rsid w:val="00236AAE"/>
    <w:rsid w:val="00242473"/>
    <w:rsid w:val="00244599"/>
    <w:rsid w:val="00245A55"/>
    <w:rsid w:val="00247F66"/>
    <w:rsid w:val="002503E0"/>
    <w:rsid w:val="00250848"/>
    <w:rsid w:val="00254500"/>
    <w:rsid w:val="00260BD8"/>
    <w:rsid w:val="0026271B"/>
    <w:rsid w:val="0026472F"/>
    <w:rsid w:val="00273DFB"/>
    <w:rsid w:val="002803CF"/>
    <w:rsid w:val="00281967"/>
    <w:rsid w:val="00281E20"/>
    <w:rsid w:val="00281F8D"/>
    <w:rsid w:val="0028434C"/>
    <w:rsid w:val="0028503C"/>
    <w:rsid w:val="00285387"/>
    <w:rsid w:val="002856DC"/>
    <w:rsid w:val="00286DC9"/>
    <w:rsid w:val="00290702"/>
    <w:rsid w:val="00290A53"/>
    <w:rsid w:val="00290D7E"/>
    <w:rsid w:val="002913EB"/>
    <w:rsid w:val="002923A8"/>
    <w:rsid w:val="00292BF6"/>
    <w:rsid w:val="00295C82"/>
    <w:rsid w:val="0029601B"/>
    <w:rsid w:val="002A563F"/>
    <w:rsid w:val="002A7491"/>
    <w:rsid w:val="002B16B9"/>
    <w:rsid w:val="002B40E1"/>
    <w:rsid w:val="002B4CA8"/>
    <w:rsid w:val="002B4DE1"/>
    <w:rsid w:val="002B54A0"/>
    <w:rsid w:val="002B6B25"/>
    <w:rsid w:val="002B72B5"/>
    <w:rsid w:val="002B776D"/>
    <w:rsid w:val="002C036F"/>
    <w:rsid w:val="002C69BA"/>
    <w:rsid w:val="002C7CBA"/>
    <w:rsid w:val="002D21B7"/>
    <w:rsid w:val="002D4590"/>
    <w:rsid w:val="002D550F"/>
    <w:rsid w:val="002E06AE"/>
    <w:rsid w:val="002E29B9"/>
    <w:rsid w:val="002E39AE"/>
    <w:rsid w:val="002E3F1B"/>
    <w:rsid w:val="002E4CD9"/>
    <w:rsid w:val="002F013F"/>
    <w:rsid w:val="002F3AED"/>
    <w:rsid w:val="002F4AD0"/>
    <w:rsid w:val="002F6637"/>
    <w:rsid w:val="002F7146"/>
    <w:rsid w:val="00300AD7"/>
    <w:rsid w:val="00303E56"/>
    <w:rsid w:val="00305862"/>
    <w:rsid w:val="003064EE"/>
    <w:rsid w:val="0030692B"/>
    <w:rsid w:val="00306F49"/>
    <w:rsid w:val="00311657"/>
    <w:rsid w:val="0031241D"/>
    <w:rsid w:val="0031308C"/>
    <w:rsid w:val="00314718"/>
    <w:rsid w:val="00314C8B"/>
    <w:rsid w:val="00315421"/>
    <w:rsid w:val="003168FA"/>
    <w:rsid w:val="00317699"/>
    <w:rsid w:val="003218D5"/>
    <w:rsid w:val="0032273B"/>
    <w:rsid w:val="00323E5F"/>
    <w:rsid w:val="00324042"/>
    <w:rsid w:val="00326E08"/>
    <w:rsid w:val="00326E25"/>
    <w:rsid w:val="00327445"/>
    <w:rsid w:val="00330E5C"/>
    <w:rsid w:val="00335892"/>
    <w:rsid w:val="003403D6"/>
    <w:rsid w:val="0034212C"/>
    <w:rsid w:val="003433B0"/>
    <w:rsid w:val="003449DA"/>
    <w:rsid w:val="00350467"/>
    <w:rsid w:val="003511E8"/>
    <w:rsid w:val="0035197A"/>
    <w:rsid w:val="00354398"/>
    <w:rsid w:val="00356577"/>
    <w:rsid w:val="003610D1"/>
    <w:rsid w:val="00363438"/>
    <w:rsid w:val="003655A4"/>
    <w:rsid w:val="003656D4"/>
    <w:rsid w:val="00372D5A"/>
    <w:rsid w:val="00373960"/>
    <w:rsid w:val="00376B94"/>
    <w:rsid w:val="00376DF2"/>
    <w:rsid w:val="00381C02"/>
    <w:rsid w:val="003832F0"/>
    <w:rsid w:val="003857AF"/>
    <w:rsid w:val="003903C9"/>
    <w:rsid w:val="00390726"/>
    <w:rsid w:val="00391035"/>
    <w:rsid w:val="00391F28"/>
    <w:rsid w:val="00392F26"/>
    <w:rsid w:val="00393013"/>
    <w:rsid w:val="00393975"/>
    <w:rsid w:val="00396D09"/>
    <w:rsid w:val="003A1C81"/>
    <w:rsid w:val="003A4546"/>
    <w:rsid w:val="003A62F7"/>
    <w:rsid w:val="003A7758"/>
    <w:rsid w:val="003B0B31"/>
    <w:rsid w:val="003B28E4"/>
    <w:rsid w:val="003B3191"/>
    <w:rsid w:val="003B50BE"/>
    <w:rsid w:val="003B69F4"/>
    <w:rsid w:val="003B6A92"/>
    <w:rsid w:val="003C0395"/>
    <w:rsid w:val="003C4665"/>
    <w:rsid w:val="003C4A19"/>
    <w:rsid w:val="003C5CF5"/>
    <w:rsid w:val="003C6249"/>
    <w:rsid w:val="003C6D45"/>
    <w:rsid w:val="003C7AFE"/>
    <w:rsid w:val="003D1900"/>
    <w:rsid w:val="003D43FF"/>
    <w:rsid w:val="003D7322"/>
    <w:rsid w:val="003D7D3F"/>
    <w:rsid w:val="003E096A"/>
    <w:rsid w:val="003E1DAC"/>
    <w:rsid w:val="003E1F10"/>
    <w:rsid w:val="003E2BEE"/>
    <w:rsid w:val="003E3826"/>
    <w:rsid w:val="003E3EB5"/>
    <w:rsid w:val="003E455F"/>
    <w:rsid w:val="003E4D55"/>
    <w:rsid w:val="003E66F2"/>
    <w:rsid w:val="003E76C2"/>
    <w:rsid w:val="003E785E"/>
    <w:rsid w:val="003E79B9"/>
    <w:rsid w:val="003E7B84"/>
    <w:rsid w:val="003F15BD"/>
    <w:rsid w:val="003F2215"/>
    <w:rsid w:val="003F22A8"/>
    <w:rsid w:val="003F25A0"/>
    <w:rsid w:val="003F3EB3"/>
    <w:rsid w:val="003F470B"/>
    <w:rsid w:val="003F5B06"/>
    <w:rsid w:val="003F665F"/>
    <w:rsid w:val="003F749A"/>
    <w:rsid w:val="00400A24"/>
    <w:rsid w:val="004028F4"/>
    <w:rsid w:val="00406617"/>
    <w:rsid w:val="00406AEA"/>
    <w:rsid w:val="00406BEA"/>
    <w:rsid w:val="0040707D"/>
    <w:rsid w:val="00410A9B"/>
    <w:rsid w:val="00410F11"/>
    <w:rsid w:val="00411AF8"/>
    <w:rsid w:val="00412646"/>
    <w:rsid w:val="00413DBA"/>
    <w:rsid w:val="0041576C"/>
    <w:rsid w:val="00416458"/>
    <w:rsid w:val="00416578"/>
    <w:rsid w:val="00416DD7"/>
    <w:rsid w:val="00417DD1"/>
    <w:rsid w:val="004222D1"/>
    <w:rsid w:val="00422380"/>
    <w:rsid w:val="00422D9A"/>
    <w:rsid w:val="00424028"/>
    <w:rsid w:val="004308D3"/>
    <w:rsid w:val="00430BA3"/>
    <w:rsid w:val="004310FC"/>
    <w:rsid w:val="00431BD2"/>
    <w:rsid w:val="00431F75"/>
    <w:rsid w:val="00432BB6"/>
    <w:rsid w:val="00435050"/>
    <w:rsid w:val="00435B62"/>
    <w:rsid w:val="00435D14"/>
    <w:rsid w:val="00437BCC"/>
    <w:rsid w:val="00437CA9"/>
    <w:rsid w:val="004400FB"/>
    <w:rsid w:val="0044111D"/>
    <w:rsid w:val="00441C55"/>
    <w:rsid w:val="00443109"/>
    <w:rsid w:val="004439EC"/>
    <w:rsid w:val="004451C8"/>
    <w:rsid w:val="00445649"/>
    <w:rsid w:val="00445AB0"/>
    <w:rsid w:val="00445B24"/>
    <w:rsid w:val="00446290"/>
    <w:rsid w:val="00451480"/>
    <w:rsid w:val="00451B8D"/>
    <w:rsid w:val="00451E88"/>
    <w:rsid w:val="00452EF8"/>
    <w:rsid w:val="00453743"/>
    <w:rsid w:val="00454AE7"/>
    <w:rsid w:val="004555E1"/>
    <w:rsid w:val="004559E9"/>
    <w:rsid w:val="0045792D"/>
    <w:rsid w:val="00457D2C"/>
    <w:rsid w:val="00463FD4"/>
    <w:rsid w:val="0046490C"/>
    <w:rsid w:val="00465997"/>
    <w:rsid w:val="00466F6F"/>
    <w:rsid w:val="00470B57"/>
    <w:rsid w:val="00471F40"/>
    <w:rsid w:val="00472FFB"/>
    <w:rsid w:val="004734EF"/>
    <w:rsid w:val="00473686"/>
    <w:rsid w:val="0047369D"/>
    <w:rsid w:val="00480E53"/>
    <w:rsid w:val="00482208"/>
    <w:rsid w:val="004852BA"/>
    <w:rsid w:val="00486276"/>
    <w:rsid w:val="00487A2B"/>
    <w:rsid w:val="004919AF"/>
    <w:rsid w:val="0049261C"/>
    <w:rsid w:val="00492AC6"/>
    <w:rsid w:val="0049439C"/>
    <w:rsid w:val="004951DB"/>
    <w:rsid w:val="004972D4"/>
    <w:rsid w:val="004A03E3"/>
    <w:rsid w:val="004A5945"/>
    <w:rsid w:val="004A7B11"/>
    <w:rsid w:val="004B0E4D"/>
    <w:rsid w:val="004B2AEE"/>
    <w:rsid w:val="004B5DD4"/>
    <w:rsid w:val="004B6A1B"/>
    <w:rsid w:val="004B6A83"/>
    <w:rsid w:val="004B6B04"/>
    <w:rsid w:val="004C115A"/>
    <w:rsid w:val="004C2B17"/>
    <w:rsid w:val="004C2D89"/>
    <w:rsid w:val="004C4CC2"/>
    <w:rsid w:val="004C61D1"/>
    <w:rsid w:val="004C6322"/>
    <w:rsid w:val="004C69F1"/>
    <w:rsid w:val="004C79DC"/>
    <w:rsid w:val="004D10C2"/>
    <w:rsid w:val="004D24A2"/>
    <w:rsid w:val="004D25D8"/>
    <w:rsid w:val="004D3A78"/>
    <w:rsid w:val="004D4516"/>
    <w:rsid w:val="004D48AE"/>
    <w:rsid w:val="004E3A2A"/>
    <w:rsid w:val="004E4C35"/>
    <w:rsid w:val="004E674A"/>
    <w:rsid w:val="004F15D7"/>
    <w:rsid w:val="004F181C"/>
    <w:rsid w:val="004F2089"/>
    <w:rsid w:val="004F24DE"/>
    <w:rsid w:val="004F4CBC"/>
    <w:rsid w:val="004F57FC"/>
    <w:rsid w:val="005014B3"/>
    <w:rsid w:val="005041EF"/>
    <w:rsid w:val="00505242"/>
    <w:rsid w:val="00505EF0"/>
    <w:rsid w:val="00506A71"/>
    <w:rsid w:val="00507B89"/>
    <w:rsid w:val="00507CD2"/>
    <w:rsid w:val="005237A8"/>
    <w:rsid w:val="005242AA"/>
    <w:rsid w:val="005242E2"/>
    <w:rsid w:val="00525489"/>
    <w:rsid w:val="0052551D"/>
    <w:rsid w:val="00525EEF"/>
    <w:rsid w:val="00526CED"/>
    <w:rsid w:val="0052714B"/>
    <w:rsid w:val="00531B1D"/>
    <w:rsid w:val="00532F4A"/>
    <w:rsid w:val="005345CE"/>
    <w:rsid w:val="005405CF"/>
    <w:rsid w:val="005416F3"/>
    <w:rsid w:val="0054323B"/>
    <w:rsid w:val="00543C14"/>
    <w:rsid w:val="00544FC0"/>
    <w:rsid w:val="005511BF"/>
    <w:rsid w:val="00553146"/>
    <w:rsid w:val="00553AA3"/>
    <w:rsid w:val="00554A61"/>
    <w:rsid w:val="00557A34"/>
    <w:rsid w:val="00563A37"/>
    <w:rsid w:val="00564652"/>
    <w:rsid w:val="0056683E"/>
    <w:rsid w:val="00567E4B"/>
    <w:rsid w:val="0057039D"/>
    <w:rsid w:val="00570A34"/>
    <w:rsid w:val="00571A7C"/>
    <w:rsid w:val="005725FC"/>
    <w:rsid w:val="00575BDF"/>
    <w:rsid w:val="00577331"/>
    <w:rsid w:val="005828C9"/>
    <w:rsid w:val="005859C5"/>
    <w:rsid w:val="00591786"/>
    <w:rsid w:val="005918E6"/>
    <w:rsid w:val="0059334D"/>
    <w:rsid w:val="005974AB"/>
    <w:rsid w:val="00597BA7"/>
    <w:rsid w:val="005A254B"/>
    <w:rsid w:val="005A284F"/>
    <w:rsid w:val="005A3AAB"/>
    <w:rsid w:val="005A3CEE"/>
    <w:rsid w:val="005A7F6A"/>
    <w:rsid w:val="005B189F"/>
    <w:rsid w:val="005B2F48"/>
    <w:rsid w:val="005B3BDC"/>
    <w:rsid w:val="005B55B7"/>
    <w:rsid w:val="005C00FA"/>
    <w:rsid w:val="005C1B9C"/>
    <w:rsid w:val="005C1CDB"/>
    <w:rsid w:val="005C1CF1"/>
    <w:rsid w:val="005C49EA"/>
    <w:rsid w:val="005C61A3"/>
    <w:rsid w:val="005C6540"/>
    <w:rsid w:val="005C69E0"/>
    <w:rsid w:val="005C729B"/>
    <w:rsid w:val="005C78DD"/>
    <w:rsid w:val="005D2282"/>
    <w:rsid w:val="005D4777"/>
    <w:rsid w:val="005D5575"/>
    <w:rsid w:val="005E05AD"/>
    <w:rsid w:val="005E0875"/>
    <w:rsid w:val="005E13CA"/>
    <w:rsid w:val="005E2F8C"/>
    <w:rsid w:val="005E4BE2"/>
    <w:rsid w:val="005E5E28"/>
    <w:rsid w:val="005F39E1"/>
    <w:rsid w:val="005F6138"/>
    <w:rsid w:val="005F7FA0"/>
    <w:rsid w:val="00603D05"/>
    <w:rsid w:val="006041ED"/>
    <w:rsid w:val="00604276"/>
    <w:rsid w:val="00605E6F"/>
    <w:rsid w:val="006063BB"/>
    <w:rsid w:val="00606E4F"/>
    <w:rsid w:val="00614054"/>
    <w:rsid w:val="00614B1B"/>
    <w:rsid w:val="00615E81"/>
    <w:rsid w:val="0061636B"/>
    <w:rsid w:val="00620397"/>
    <w:rsid w:val="00620511"/>
    <w:rsid w:val="00622D92"/>
    <w:rsid w:val="00623FCD"/>
    <w:rsid w:val="006253AF"/>
    <w:rsid w:val="00625D3E"/>
    <w:rsid w:val="00630FE1"/>
    <w:rsid w:val="006316C8"/>
    <w:rsid w:val="00632318"/>
    <w:rsid w:val="006326A4"/>
    <w:rsid w:val="0063745D"/>
    <w:rsid w:val="006406AF"/>
    <w:rsid w:val="006410D6"/>
    <w:rsid w:val="00642F50"/>
    <w:rsid w:val="0064440E"/>
    <w:rsid w:val="006466AD"/>
    <w:rsid w:val="00652CAD"/>
    <w:rsid w:val="00652CEA"/>
    <w:rsid w:val="006539E7"/>
    <w:rsid w:val="006547D2"/>
    <w:rsid w:val="00656382"/>
    <w:rsid w:val="006615D3"/>
    <w:rsid w:val="00664BEB"/>
    <w:rsid w:val="00664BEE"/>
    <w:rsid w:val="00664DA9"/>
    <w:rsid w:val="00667F72"/>
    <w:rsid w:val="00670528"/>
    <w:rsid w:val="0067197E"/>
    <w:rsid w:val="006731DA"/>
    <w:rsid w:val="00673214"/>
    <w:rsid w:val="00673601"/>
    <w:rsid w:val="00675844"/>
    <w:rsid w:val="006811D0"/>
    <w:rsid w:val="00681C4D"/>
    <w:rsid w:val="00683024"/>
    <w:rsid w:val="00683A6D"/>
    <w:rsid w:val="006870D1"/>
    <w:rsid w:val="00687E2E"/>
    <w:rsid w:val="00691289"/>
    <w:rsid w:val="006924F1"/>
    <w:rsid w:val="006938AE"/>
    <w:rsid w:val="00697390"/>
    <w:rsid w:val="00697A78"/>
    <w:rsid w:val="006A097F"/>
    <w:rsid w:val="006A3301"/>
    <w:rsid w:val="006A52FB"/>
    <w:rsid w:val="006A6856"/>
    <w:rsid w:val="006A7B90"/>
    <w:rsid w:val="006B0587"/>
    <w:rsid w:val="006B38F4"/>
    <w:rsid w:val="006B3DCB"/>
    <w:rsid w:val="006B3E63"/>
    <w:rsid w:val="006B4027"/>
    <w:rsid w:val="006B537A"/>
    <w:rsid w:val="006B5887"/>
    <w:rsid w:val="006B5A15"/>
    <w:rsid w:val="006B6956"/>
    <w:rsid w:val="006C1C36"/>
    <w:rsid w:val="006C22AD"/>
    <w:rsid w:val="006C5374"/>
    <w:rsid w:val="006C5C90"/>
    <w:rsid w:val="006C7145"/>
    <w:rsid w:val="006D03F0"/>
    <w:rsid w:val="006D2B41"/>
    <w:rsid w:val="006D5C7A"/>
    <w:rsid w:val="006D5E63"/>
    <w:rsid w:val="006D70A0"/>
    <w:rsid w:val="006E017D"/>
    <w:rsid w:val="006E0A8B"/>
    <w:rsid w:val="006E0CB0"/>
    <w:rsid w:val="006E26BA"/>
    <w:rsid w:val="006F1389"/>
    <w:rsid w:val="006F1FE5"/>
    <w:rsid w:val="006F21B1"/>
    <w:rsid w:val="006F29BF"/>
    <w:rsid w:val="006F3CD9"/>
    <w:rsid w:val="006F4810"/>
    <w:rsid w:val="006F6F5E"/>
    <w:rsid w:val="006F7C6F"/>
    <w:rsid w:val="007070A8"/>
    <w:rsid w:val="0070737E"/>
    <w:rsid w:val="00707FDE"/>
    <w:rsid w:val="007103E5"/>
    <w:rsid w:val="00711E10"/>
    <w:rsid w:val="007139E9"/>
    <w:rsid w:val="0071460E"/>
    <w:rsid w:val="007148CB"/>
    <w:rsid w:val="00715229"/>
    <w:rsid w:val="00715644"/>
    <w:rsid w:val="007177E5"/>
    <w:rsid w:val="007179A3"/>
    <w:rsid w:val="00720CC7"/>
    <w:rsid w:val="00723C6A"/>
    <w:rsid w:val="00723CD2"/>
    <w:rsid w:val="00724857"/>
    <w:rsid w:val="00724EE1"/>
    <w:rsid w:val="00725A14"/>
    <w:rsid w:val="0072759D"/>
    <w:rsid w:val="00727724"/>
    <w:rsid w:val="0073006B"/>
    <w:rsid w:val="00730761"/>
    <w:rsid w:val="007331BE"/>
    <w:rsid w:val="00733752"/>
    <w:rsid w:val="00735874"/>
    <w:rsid w:val="007367BC"/>
    <w:rsid w:val="0074158F"/>
    <w:rsid w:val="007448D2"/>
    <w:rsid w:val="00745521"/>
    <w:rsid w:val="007478A7"/>
    <w:rsid w:val="00747973"/>
    <w:rsid w:val="00753708"/>
    <w:rsid w:val="00753ED5"/>
    <w:rsid w:val="0075514C"/>
    <w:rsid w:val="00755342"/>
    <w:rsid w:val="007565EE"/>
    <w:rsid w:val="0075711D"/>
    <w:rsid w:val="00757CBE"/>
    <w:rsid w:val="00760730"/>
    <w:rsid w:val="007621C3"/>
    <w:rsid w:val="00762F71"/>
    <w:rsid w:val="00763F69"/>
    <w:rsid w:val="0076500D"/>
    <w:rsid w:val="0077034F"/>
    <w:rsid w:val="00771A6F"/>
    <w:rsid w:val="00772744"/>
    <w:rsid w:val="007758FA"/>
    <w:rsid w:val="00775AE0"/>
    <w:rsid w:val="00781712"/>
    <w:rsid w:val="00781C90"/>
    <w:rsid w:val="0078266F"/>
    <w:rsid w:val="00783A59"/>
    <w:rsid w:val="00784EA1"/>
    <w:rsid w:val="0078511C"/>
    <w:rsid w:val="007904E0"/>
    <w:rsid w:val="00790948"/>
    <w:rsid w:val="007910C5"/>
    <w:rsid w:val="00793714"/>
    <w:rsid w:val="007938AC"/>
    <w:rsid w:val="007958D1"/>
    <w:rsid w:val="00797D00"/>
    <w:rsid w:val="007A0702"/>
    <w:rsid w:val="007A0A54"/>
    <w:rsid w:val="007A3756"/>
    <w:rsid w:val="007A4BD1"/>
    <w:rsid w:val="007A58A5"/>
    <w:rsid w:val="007A61EB"/>
    <w:rsid w:val="007A6475"/>
    <w:rsid w:val="007B06C2"/>
    <w:rsid w:val="007B19EF"/>
    <w:rsid w:val="007B2F18"/>
    <w:rsid w:val="007B5CBC"/>
    <w:rsid w:val="007B6832"/>
    <w:rsid w:val="007B6F7A"/>
    <w:rsid w:val="007B7361"/>
    <w:rsid w:val="007C2360"/>
    <w:rsid w:val="007C2992"/>
    <w:rsid w:val="007C3AB0"/>
    <w:rsid w:val="007D1DCB"/>
    <w:rsid w:val="007D29D3"/>
    <w:rsid w:val="007D37CF"/>
    <w:rsid w:val="007D4906"/>
    <w:rsid w:val="007D52D2"/>
    <w:rsid w:val="007D55F3"/>
    <w:rsid w:val="007D7BFD"/>
    <w:rsid w:val="007E1D88"/>
    <w:rsid w:val="007E34E1"/>
    <w:rsid w:val="007E3D9B"/>
    <w:rsid w:val="007E51C7"/>
    <w:rsid w:val="007E612E"/>
    <w:rsid w:val="007F0A63"/>
    <w:rsid w:val="007F33CC"/>
    <w:rsid w:val="007F3548"/>
    <w:rsid w:val="007F56E2"/>
    <w:rsid w:val="007F58E3"/>
    <w:rsid w:val="007F7AF4"/>
    <w:rsid w:val="00801F8B"/>
    <w:rsid w:val="008027A0"/>
    <w:rsid w:val="00802E73"/>
    <w:rsid w:val="00803B56"/>
    <w:rsid w:val="00804771"/>
    <w:rsid w:val="00805A6C"/>
    <w:rsid w:val="00810267"/>
    <w:rsid w:val="00811998"/>
    <w:rsid w:val="00813903"/>
    <w:rsid w:val="00813B5F"/>
    <w:rsid w:val="00814404"/>
    <w:rsid w:val="008158BC"/>
    <w:rsid w:val="008201B7"/>
    <w:rsid w:val="00821EBD"/>
    <w:rsid w:val="00822A07"/>
    <w:rsid w:val="00823D47"/>
    <w:rsid w:val="00825E35"/>
    <w:rsid w:val="008323BE"/>
    <w:rsid w:val="00833B95"/>
    <w:rsid w:val="00834BBD"/>
    <w:rsid w:val="008366E5"/>
    <w:rsid w:val="00837F52"/>
    <w:rsid w:val="00841CCB"/>
    <w:rsid w:val="00842F0A"/>
    <w:rsid w:val="0084393A"/>
    <w:rsid w:val="008444B9"/>
    <w:rsid w:val="00846995"/>
    <w:rsid w:val="0084707B"/>
    <w:rsid w:val="008516B0"/>
    <w:rsid w:val="00852D65"/>
    <w:rsid w:val="00855F8E"/>
    <w:rsid w:val="00857E48"/>
    <w:rsid w:val="00860FB8"/>
    <w:rsid w:val="00861F34"/>
    <w:rsid w:val="00864C25"/>
    <w:rsid w:val="008652AA"/>
    <w:rsid w:val="0086677D"/>
    <w:rsid w:val="00867014"/>
    <w:rsid w:val="00874136"/>
    <w:rsid w:val="00876539"/>
    <w:rsid w:val="008778EC"/>
    <w:rsid w:val="008805CF"/>
    <w:rsid w:val="00880896"/>
    <w:rsid w:val="00882166"/>
    <w:rsid w:val="00882751"/>
    <w:rsid w:val="00882CA1"/>
    <w:rsid w:val="00884416"/>
    <w:rsid w:val="008851AA"/>
    <w:rsid w:val="00890272"/>
    <w:rsid w:val="008911AD"/>
    <w:rsid w:val="00892D1B"/>
    <w:rsid w:val="008970E4"/>
    <w:rsid w:val="00897678"/>
    <w:rsid w:val="008A1D38"/>
    <w:rsid w:val="008A3FB7"/>
    <w:rsid w:val="008A4021"/>
    <w:rsid w:val="008A522E"/>
    <w:rsid w:val="008A6324"/>
    <w:rsid w:val="008A69E8"/>
    <w:rsid w:val="008A6B0E"/>
    <w:rsid w:val="008B0EC0"/>
    <w:rsid w:val="008B0F78"/>
    <w:rsid w:val="008B120B"/>
    <w:rsid w:val="008B3D6B"/>
    <w:rsid w:val="008B49A2"/>
    <w:rsid w:val="008B4BB1"/>
    <w:rsid w:val="008B5C4D"/>
    <w:rsid w:val="008B6167"/>
    <w:rsid w:val="008C0547"/>
    <w:rsid w:val="008C0BE7"/>
    <w:rsid w:val="008C2D27"/>
    <w:rsid w:val="008C3385"/>
    <w:rsid w:val="008C4DDA"/>
    <w:rsid w:val="008C50A6"/>
    <w:rsid w:val="008C6621"/>
    <w:rsid w:val="008C70F5"/>
    <w:rsid w:val="008D1882"/>
    <w:rsid w:val="008D2D69"/>
    <w:rsid w:val="008D6D6A"/>
    <w:rsid w:val="008D7095"/>
    <w:rsid w:val="008D7C85"/>
    <w:rsid w:val="008E5D70"/>
    <w:rsid w:val="008E65E2"/>
    <w:rsid w:val="008F17E9"/>
    <w:rsid w:val="008F1F6C"/>
    <w:rsid w:val="008F29FD"/>
    <w:rsid w:val="008F5743"/>
    <w:rsid w:val="00900978"/>
    <w:rsid w:val="00900F9A"/>
    <w:rsid w:val="00905B0D"/>
    <w:rsid w:val="0090621E"/>
    <w:rsid w:val="00907B54"/>
    <w:rsid w:val="0091230A"/>
    <w:rsid w:val="009124EA"/>
    <w:rsid w:val="0091269D"/>
    <w:rsid w:val="009137B9"/>
    <w:rsid w:val="00914B84"/>
    <w:rsid w:val="00916AA2"/>
    <w:rsid w:val="00916FDB"/>
    <w:rsid w:val="00917A48"/>
    <w:rsid w:val="00920A5F"/>
    <w:rsid w:val="0092276D"/>
    <w:rsid w:val="009256CA"/>
    <w:rsid w:val="0092677E"/>
    <w:rsid w:val="009301E5"/>
    <w:rsid w:val="00933858"/>
    <w:rsid w:val="00934AA2"/>
    <w:rsid w:val="009354B3"/>
    <w:rsid w:val="0093557B"/>
    <w:rsid w:val="009355BE"/>
    <w:rsid w:val="0093690B"/>
    <w:rsid w:val="00937554"/>
    <w:rsid w:val="0093762C"/>
    <w:rsid w:val="00937BB6"/>
    <w:rsid w:val="009403E3"/>
    <w:rsid w:val="00940578"/>
    <w:rsid w:val="00943097"/>
    <w:rsid w:val="00945B51"/>
    <w:rsid w:val="00947566"/>
    <w:rsid w:val="0095032F"/>
    <w:rsid w:val="009504C7"/>
    <w:rsid w:val="009504D6"/>
    <w:rsid w:val="009508E4"/>
    <w:rsid w:val="00950913"/>
    <w:rsid w:val="00951E25"/>
    <w:rsid w:val="00953638"/>
    <w:rsid w:val="00953EAE"/>
    <w:rsid w:val="009552AB"/>
    <w:rsid w:val="009604F9"/>
    <w:rsid w:val="00960990"/>
    <w:rsid w:val="00960CC5"/>
    <w:rsid w:val="0096255D"/>
    <w:rsid w:val="009628E4"/>
    <w:rsid w:val="00964960"/>
    <w:rsid w:val="0096757E"/>
    <w:rsid w:val="00970C8A"/>
    <w:rsid w:val="00972E98"/>
    <w:rsid w:val="00974181"/>
    <w:rsid w:val="00975700"/>
    <w:rsid w:val="00980E6C"/>
    <w:rsid w:val="0098355C"/>
    <w:rsid w:val="009859D6"/>
    <w:rsid w:val="0098630E"/>
    <w:rsid w:val="00987551"/>
    <w:rsid w:val="00991F70"/>
    <w:rsid w:val="00992D8E"/>
    <w:rsid w:val="00993529"/>
    <w:rsid w:val="00993ABC"/>
    <w:rsid w:val="00994551"/>
    <w:rsid w:val="009A1745"/>
    <w:rsid w:val="009A55FA"/>
    <w:rsid w:val="009A5848"/>
    <w:rsid w:val="009A612E"/>
    <w:rsid w:val="009A67BF"/>
    <w:rsid w:val="009A67D1"/>
    <w:rsid w:val="009A7417"/>
    <w:rsid w:val="009A7E48"/>
    <w:rsid w:val="009B0251"/>
    <w:rsid w:val="009B11B3"/>
    <w:rsid w:val="009B3B73"/>
    <w:rsid w:val="009B3F37"/>
    <w:rsid w:val="009B4DEF"/>
    <w:rsid w:val="009B73DE"/>
    <w:rsid w:val="009B7508"/>
    <w:rsid w:val="009C139D"/>
    <w:rsid w:val="009C1EDC"/>
    <w:rsid w:val="009C271E"/>
    <w:rsid w:val="009C3437"/>
    <w:rsid w:val="009C6763"/>
    <w:rsid w:val="009C6ACA"/>
    <w:rsid w:val="009C71AD"/>
    <w:rsid w:val="009C79D5"/>
    <w:rsid w:val="009C7FED"/>
    <w:rsid w:val="009D1DA0"/>
    <w:rsid w:val="009D300A"/>
    <w:rsid w:val="009D45D9"/>
    <w:rsid w:val="009D494C"/>
    <w:rsid w:val="009D4E0F"/>
    <w:rsid w:val="009D6366"/>
    <w:rsid w:val="009E27B0"/>
    <w:rsid w:val="009E51BA"/>
    <w:rsid w:val="009E64B0"/>
    <w:rsid w:val="009E6DCC"/>
    <w:rsid w:val="009E7E56"/>
    <w:rsid w:val="009F1DED"/>
    <w:rsid w:val="009F1E59"/>
    <w:rsid w:val="009F1E79"/>
    <w:rsid w:val="009F38AB"/>
    <w:rsid w:val="009F5735"/>
    <w:rsid w:val="009F6142"/>
    <w:rsid w:val="009F6655"/>
    <w:rsid w:val="009F6C4E"/>
    <w:rsid w:val="009F7962"/>
    <w:rsid w:val="00A010D6"/>
    <w:rsid w:val="00A018BD"/>
    <w:rsid w:val="00A02B9E"/>
    <w:rsid w:val="00A03E56"/>
    <w:rsid w:val="00A04199"/>
    <w:rsid w:val="00A04FDE"/>
    <w:rsid w:val="00A07A3E"/>
    <w:rsid w:val="00A12ECD"/>
    <w:rsid w:val="00A16895"/>
    <w:rsid w:val="00A201EB"/>
    <w:rsid w:val="00A204E6"/>
    <w:rsid w:val="00A206D4"/>
    <w:rsid w:val="00A20EFB"/>
    <w:rsid w:val="00A219A3"/>
    <w:rsid w:val="00A22144"/>
    <w:rsid w:val="00A22A80"/>
    <w:rsid w:val="00A239DA"/>
    <w:rsid w:val="00A23FF2"/>
    <w:rsid w:val="00A25AFD"/>
    <w:rsid w:val="00A2610A"/>
    <w:rsid w:val="00A34DE5"/>
    <w:rsid w:val="00A362D1"/>
    <w:rsid w:val="00A3674E"/>
    <w:rsid w:val="00A402D6"/>
    <w:rsid w:val="00A407DC"/>
    <w:rsid w:val="00A43C0F"/>
    <w:rsid w:val="00A527C8"/>
    <w:rsid w:val="00A53EFE"/>
    <w:rsid w:val="00A545C5"/>
    <w:rsid w:val="00A57534"/>
    <w:rsid w:val="00A5776B"/>
    <w:rsid w:val="00A60C68"/>
    <w:rsid w:val="00A6175F"/>
    <w:rsid w:val="00A61C10"/>
    <w:rsid w:val="00A61D2D"/>
    <w:rsid w:val="00A62610"/>
    <w:rsid w:val="00A6379A"/>
    <w:rsid w:val="00A64452"/>
    <w:rsid w:val="00A67034"/>
    <w:rsid w:val="00A76204"/>
    <w:rsid w:val="00A765BF"/>
    <w:rsid w:val="00A768CE"/>
    <w:rsid w:val="00A8032F"/>
    <w:rsid w:val="00A809C1"/>
    <w:rsid w:val="00A81D41"/>
    <w:rsid w:val="00A8365E"/>
    <w:rsid w:val="00A838A1"/>
    <w:rsid w:val="00A83933"/>
    <w:rsid w:val="00A84603"/>
    <w:rsid w:val="00A84B43"/>
    <w:rsid w:val="00A87A9A"/>
    <w:rsid w:val="00A945A0"/>
    <w:rsid w:val="00A9798E"/>
    <w:rsid w:val="00AA6767"/>
    <w:rsid w:val="00AB2FF1"/>
    <w:rsid w:val="00AB322B"/>
    <w:rsid w:val="00AB6BBA"/>
    <w:rsid w:val="00AB723E"/>
    <w:rsid w:val="00AB749C"/>
    <w:rsid w:val="00AC3B27"/>
    <w:rsid w:val="00AC4432"/>
    <w:rsid w:val="00AC4AAA"/>
    <w:rsid w:val="00AC7B3A"/>
    <w:rsid w:val="00AD16EE"/>
    <w:rsid w:val="00AD1845"/>
    <w:rsid w:val="00AD18DB"/>
    <w:rsid w:val="00AD2751"/>
    <w:rsid w:val="00AD445A"/>
    <w:rsid w:val="00AD525C"/>
    <w:rsid w:val="00AD63F6"/>
    <w:rsid w:val="00AD718F"/>
    <w:rsid w:val="00AD7262"/>
    <w:rsid w:val="00AE03EF"/>
    <w:rsid w:val="00AE27C2"/>
    <w:rsid w:val="00AE32F2"/>
    <w:rsid w:val="00AE7EF3"/>
    <w:rsid w:val="00AF0721"/>
    <w:rsid w:val="00AF1934"/>
    <w:rsid w:val="00AF27E0"/>
    <w:rsid w:val="00B003D9"/>
    <w:rsid w:val="00B0163F"/>
    <w:rsid w:val="00B03762"/>
    <w:rsid w:val="00B113A7"/>
    <w:rsid w:val="00B11700"/>
    <w:rsid w:val="00B11CAD"/>
    <w:rsid w:val="00B12CAF"/>
    <w:rsid w:val="00B12E1A"/>
    <w:rsid w:val="00B1679A"/>
    <w:rsid w:val="00B17973"/>
    <w:rsid w:val="00B22ABC"/>
    <w:rsid w:val="00B22FFC"/>
    <w:rsid w:val="00B23D8D"/>
    <w:rsid w:val="00B26355"/>
    <w:rsid w:val="00B26567"/>
    <w:rsid w:val="00B310B9"/>
    <w:rsid w:val="00B3156C"/>
    <w:rsid w:val="00B31C6D"/>
    <w:rsid w:val="00B3445F"/>
    <w:rsid w:val="00B34515"/>
    <w:rsid w:val="00B3610C"/>
    <w:rsid w:val="00B36973"/>
    <w:rsid w:val="00B36FD6"/>
    <w:rsid w:val="00B4194C"/>
    <w:rsid w:val="00B4309F"/>
    <w:rsid w:val="00B43612"/>
    <w:rsid w:val="00B44B19"/>
    <w:rsid w:val="00B50D55"/>
    <w:rsid w:val="00B53D8D"/>
    <w:rsid w:val="00B53E4A"/>
    <w:rsid w:val="00B54112"/>
    <w:rsid w:val="00B57079"/>
    <w:rsid w:val="00B57471"/>
    <w:rsid w:val="00B57D14"/>
    <w:rsid w:val="00B60161"/>
    <w:rsid w:val="00B611EC"/>
    <w:rsid w:val="00B6148D"/>
    <w:rsid w:val="00B61544"/>
    <w:rsid w:val="00B6199A"/>
    <w:rsid w:val="00B62524"/>
    <w:rsid w:val="00B629F3"/>
    <w:rsid w:val="00B6583F"/>
    <w:rsid w:val="00B65892"/>
    <w:rsid w:val="00B659C7"/>
    <w:rsid w:val="00B70AAF"/>
    <w:rsid w:val="00B70E92"/>
    <w:rsid w:val="00B7193A"/>
    <w:rsid w:val="00B71CD6"/>
    <w:rsid w:val="00B72775"/>
    <w:rsid w:val="00B73F86"/>
    <w:rsid w:val="00B75009"/>
    <w:rsid w:val="00B77F53"/>
    <w:rsid w:val="00B8083B"/>
    <w:rsid w:val="00B81905"/>
    <w:rsid w:val="00B81CE7"/>
    <w:rsid w:val="00B82DA4"/>
    <w:rsid w:val="00B842F5"/>
    <w:rsid w:val="00B90432"/>
    <w:rsid w:val="00B914DB"/>
    <w:rsid w:val="00B91EE7"/>
    <w:rsid w:val="00B928EF"/>
    <w:rsid w:val="00B92D29"/>
    <w:rsid w:val="00B93A38"/>
    <w:rsid w:val="00B9679D"/>
    <w:rsid w:val="00BA10A8"/>
    <w:rsid w:val="00BA390C"/>
    <w:rsid w:val="00BA491D"/>
    <w:rsid w:val="00BA49C6"/>
    <w:rsid w:val="00BA5CBF"/>
    <w:rsid w:val="00BA65EF"/>
    <w:rsid w:val="00BB2051"/>
    <w:rsid w:val="00BB33D5"/>
    <w:rsid w:val="00BB3748"/>
    <w:rsid w:val="00BB4020"/>
    <w:rsid w:val="00BB6145"/>
    <w:rsid w:val="00BC096F"/>
    <w:rsid w:val="00BC0B23"/>
    <w:rsid w:val="00BC1B67"/>
    <w:rsid w:val="00BC3070"/>
    <w:rsid w:val="00BC5290"/>
    <w:rsid w:val="00BC6AE5"/>
    <w:rsid w:val="00BC7F90"/>
    <w:rsid w:val="00BD10DB"/>
    <w:rsid w:val="00BD53E4"/>
    <w:rsid w:val="00BD5407"/>
    <w:rsid w:val="00BD5C5C"/>
    <w:rsid w:val="00BD6B90"/>
    <w:rsid w:val="00BD7472"/>
    <w:rsid w:val="00BE025C"/>
    <w:rsid w:val="00BE46FE"/>
    <w:rsid w:val="00BE4B26"/>
    <w:rsid w:val="00BE7686"/>
    <w:rsid w:val="00BF00BF"/>
    <w:rsid w:val="00BF0CAB"/>
    <w:rsid w:val="00BF0DF8"/>
    <w:rsid w:val="00BF1850"/>
    <w:rsid w:val="00BF3B91"/>
    <w:rsid w:val="00BF446A"/>
    <w:rsid w:val="00BF49CB"/>
    <w:rsid w:val="00C025E4"/>
    <w:rsid w:val="00C03427"/>
    <w:rsid w:val="00C036F2"/>
    <w:rsid w:val="00C04D21"/>
    <w:rsid w:val="00C04F67"/>
    <w:rsid w:val="00C04F7A"/>
    <w:rsid w:val="00C05F99"/>
    <w:rsid w:val="00C06C4D"/>
    <w:rsid w:val="00C1079F"/>
    <w:rsid w:val="00C11794"/>
    <w:rsid w:val="00C11AC7"/>
    <w:rsid w:val="00C12584"/>
    <w:rsid w:val="00C1361F"/>
    <w:rsid w:val="00C1393A"/>
    <w:rsid w:val="00C14F76"/>
    <w:rsid w:val="00C15E1D"/>
    <w:rsid w:val="00C15E43"/>
    <w:rsid w:val="00C16831"/>
    <w:rsid w:val="00C16B07"/>
    <w:rsid w:val="00C173C6"/>
    <w:rsid w:val="00C2031B"/>
    <w:rsid w:val="00C21C67"/>
    <w:rsid w:val="00C22FEA"/>
    <w:rsid w:val="00C25D5F"/>
    <w:rsid w:val="00C25DE5"/>
    <w:rsid w:val="00C35239"/>
    <w:rsid w:val="00C4450B"/>
    <w:rsid w:val="00C45CC1"/>
    <w:rsid w:val="00C463C5"/>
    <w:rsid w:val="00C471BB"/>
    <w:rsid w:val="00C50015"/>
    <w:rsid w:val="00C50F0B"/>
    <w:rsid w:val="00C51FF1"/>
    <w:rsid w:val="00C523A0"/>
    <w:rsid w:val="00C52AB7"/>
    <w:rsid w:val="00C53005"/>
    <w:rsid w:val="00C61876"/>
    <w:rsid w:val="00C639D1"/>
    <w:rsid w:val="00C651F0"/>
    <w:rsid w:val="00C66DA8"/>
    <w:rsid w:val="00C72353"/>
    <w:rsid w:val="00C732D1"/>
    <w:rsid w:val="00C73DC3"/>
    <w:rsid w:val="00C755E3"/>
    <w:rsid w:val="00C801AE"/>
    <w:rsid w:val="00C81647"/>
    <w:rsid w:val="00C8272E"/>
    <w:rsid w:val="00C84453"/>
    <w:rsid w:val="00C91C13"/>
    <w:rsid w:val="00C93B45"/>
    <w:rsid w:val="00C93BD6"/>
    <w:rsid w:val="00C95755"/>
    <w:rsid w:val="00C95C8C"/>
    <w:rsid w:val="00C96C3F"/>
    <w:rsid w:val="00C96E68"/>
    <w:rsid w:val="00CA01CF"/>
    <w:rsid w:val="00CA4D7A"/>
    <w:rsid w:val="00CA5192"/>
    <w:rsid w:val="00CA66E9"/>
    <w:rsid w:val="00CA6CDF"/>
    <w:rsid w:val="00CA7352"/>
    <w:rsid w:val="00CA7B8F"/>
    <w:rsid w:val="00CB2EDB"/>
    <w:rsid w:val="00CB34E1"/>
    <w:rsid w:val="00CB4A89"/>
    <w:rsid w:val="00CB5E60"/>
    <w:rsid w:val="00CC098A"/>
    <w:rsid w:val="00CC159F"/>
    <w:rsid w:val="00CC3082"/>
    <w:rsid w:val="00CC3094"/>
    <w:rsid w:val="00CC4DC5"/>
    <w:rsid w:val="00CC6B14"/>
    <w:rsid w:val="00CC7292"/>
    <w:rsid w:val="00CD0FC2"/>
    <w:rsid w:val="00CD1667"/>
    <w:rsid w:val="00CD22DF"/>
    <w:rsid w:val="00CD4A48"/>
    <w:rsid w:val="00CD5E16"/>
    <w:rsid w:val="00CD7109"/>
    <w:rsid w:val="00CD7135"/>
    <w:rsid w:val="00CE0095"/>
    <w:rsid w:val="00CE1CB4"/>
    <w:rsid w:val="00CE2DC8"/>
    <w:rsid w:val="00CE45D4"/>
    <w:rsid w:val="00CE5269"/>
    <w:rsid w:val="00CF1B74"/>
    <w:rsid w:val="00CF2570"/>
    <w:rsid w:val="00CF2BEF"/>
    <w:rsid w:val="00CF447F"/>
    <w:rsid w:val="00CF7A44"/>
    <w:rsid w:val="00CF7FB2"/>
    <w:rsid w:val="00D00D00"/>
    <w:rsid w:val="00D01861"/>
    <w:rsid w:val="00D05371"/>
    <w:rsid w:val="00D057C9"/>
    <w:rsid w:val="00D11A50"/>
    <w:rsid w:val="00D177C4"/>
    <w:rsid w:val="00D209F9"/>
    <w:rsid w:val="00D22C48"/>
    <w:rsid w:val="00D23038"/>
    <w:rsid w:val="00D25012"/>
    <w:rsid w:val="00D27558"/>
    <w:rsid w:val="00D27755"/>
    <w:rsid w:val="00D319ED"/>
    <w:rsid w:val="00D31BDA"/>
    <w:rsid w:val="00D32882"/>
    <w:rsid w:val="00D3523B"/>
    <w:rsid w:val="00D362B4"/>
    <w:rsid w:val="00D364FD"/>
    <w:rsid w:val="00D40B6F"/>
    <w:rsid w:val="00D410A8"/>
    <w:rsid w:val="00D4320F"/>
    <w:rsid w:val="00D43E5F"/>
    <w:rsid w:val="00D44226"/>
    <w:rsid w:val="00D504FE"/>
    <w:rsid w:val="00D51C3B"/>
    <w:rsid w:val="00D536F1"/>
    <w:rsid w:val="00D53950"/>
    <w:rsid w:val="00D53CAE"/>
    <w:rsid w:val="00D5517B"/>
    <w:rsid w:val="00D5566A"/>
    <w:rsid w:val="00D56047"/>
    <w:rsid w:val="00D56884"/>
    <w:rsid w:val="00D62374"/>
    <w:rsid w:val="00D63F5B"/>
    <w:rsid w:val="00D71967"/>
    <w:rsid w:val="00D71998"/>
    <w:rsid w:val="00D71E6A"/>
    <w:rsid w:val="00D72335"/>
    <w:rsid w:val="00D73A43"/>
    <w:rsid w:val="00D73AEE"/>
    <w:rsid w:val="00D75113"/>
    <w:rsid w:val="00D752B9"/>
    <w:rsid w:val="00D76D01"/>
    <w:rsid w:val="00D80804"/>
    <w:rsid w:val="00D81429"/>
    <w:rsid w:val="00D82062"/>
    <w:rsid w:val="00D82E87"/>
    <w:rsid w:val="00D83522"/>
    <w:rsid w:val="00D92AF9"/>
    <w:rsid w:val="00D93DC3"/>
    <w:rsid w:val="00D9461B"/>
    <w:rsid w:val="00DA127C"/>
    <w:rsid w:val="00DA17F2"/>
    <w:rsid w:val="00DA26C2"/>
    <w:rsid w:val="00DA3A8E"/>
    <w:rsid w:val="00DA4463"/>
    <w:rsid w:val="00DA5953"/>
    <w:rsid w:val="00DA6199"/>
    <w:rsid w:val="00DA74AB"/>
    <w:rsid w:val="00DB0C75"/>
    <w:rsid w:val="00DB1CE9"/>
    <w:rsid w:val="00DB1D07"/>
    <w:rsid w:val="00DB282F"/>
    <w:rsid w:val="00DB402C"/>
    <w:rsid w:val="00DB45CC"/>
    <w:rsid w:val="00DB4EF0"/>
    <w:rsid w:val="00DB79F0"/>
    <w:rsid w:val="00DC0708"/>
    <w:rsid w:val="00DC13AB"/>
    <w:rsid w:val="00DC25F4"/>
    <w:rsid w:val="00DC30EC"/>
    <w:rsid w:val="00DC3A39"/>
    <w:rsid w:val="00DC56DF"/>
    <w:rsid w:val="00DC6A46"/>
    <w:rsid w:val="00DC70AA"/>
    <w:rsid w:val="00DC7CEC"/>
    <w:rsid w:val="00DD0622"/>
    <w:rsid w:val="00DD0E0C"/>
    <w:rsid w:val="00DD1DEB"/>
    <w:rsid w:val="00DD42C0"/>
    <w:rsid w:val="00DD49B1"/>
    <w:rsid w:val="00DD630B"/>
    <w:rsid w:val="00DD6906"/>
    <w:rsid w:val="00DD6F10"/>
    <w:rsid w:val="00DD7768"/>
    <w:rsid w:val="00DD79F1"/>
    <w:rsid w:val="00DE2166"/>
    <w:rsid w:val="00DE421B"/>
    <w:rsid w:val="00DE5747"/>
    <w:rsid w:val="00DE62C9"/>
    <w:rsid w:val="00DF1FD7"/>
    <w:rsid w:val="00DF202D"/>
    <w:rsid w:val="00DF2295"/>
    <w:rsid w:val="00DF491D"/>
    <w:rsid w:val="00DF4A32"/>
    <w:rsid w:val="00DF57F4"/>
    <w:rsid w:val="00E04AD5"/>
    <w:rsid w:val="00E05135"/>
    <w:rsid w:val="00E06A37"/>
    <w:rsid w:val="00E0711C"/>
    <w:rsid w:val="00E103BF"/>
    <w:rsid w:val="00E10CCA"/>
    <w:rsid w:val="00E13554"/>
    <w:rsid w:val="00E17065"/>
    <w:rsid w:val="00E17298"/>
    <w:rsid w:val="00E17EE5"/>
    <w:rsid w:val="00E20212"/>
    <w:rsid w:val="00E21B6A"/>
    <w:rsid w:val="00E21F87"/>
    <w:rsid w:val="00E2262B"/>
    <w:rsid w:val="00E23B93"/>
    <w:rsid w:val="00E246F6"/>
    <w:rsid w:val="00E276E9"/>
    <w:rsid w:val="00E30338"/>
    <w:rsid w:val="00E31201"/>
    <w:rsid w:val="00E31377"/>
    <w:rsid w:val="00E32A7D"/>
    <w:rsid w:val="00E32F15"/>
    <w:rsid w:val="00E33286"/>
    <w:rsid w:val="00E35456"/>
    <w:rsid w:val="00E3779E"/>
    <w:rsid w:val="00E41325"/>
    <w:rsid w:val="00E424EE"/>
    <w:rsid w:val="00E42E65"/>
    <w:rsid w:val="00E436B6"/>
    <w:rsid w:val="00E43B28"/>
    <w:rsid w:val="00E50ADB"/>
    <w:rsid w:val="00E51C19"/>
    <w:rsid w:val="00E52EE8"/>
    <w:rsid w:val="00E53F78"/>
    <w:rsid w:val="00E54AA5"/>
    <w:rsid w:val="00E55BC6"/>
    <w:rsid w:val="00E60441"/>
    <w:rsid w:val="00E60699"/>
    <w:rsid w:val="00E619C5"/>
    <w:rsid w:val="00E61B9F"/>
    <w:rsid w:val="00E61E88"/>
    <w:rsid w:val="00E63359"/>
    <w:rsid w:val="00E65407"/>
    <w:rsid w:val="00E669D0"/>
    <w:rsid w:val="00E700C8"/>
    <w:rsid w:val="00E706CE"/>
    <w:rsid w:val="00E72376"/>
    <w:rsid w:val="00E7318F"/>
    <w:rsid w:val="00E805A4"/>
    <w:rsid w:val="00E81C36"/>
    <w:rsid w:val="00E846BE"/>
    <w:rsid w:val="00E84827"/>
    <w:rsid w:val="00E84B5E"/>
    <w:rsid w:val="00E85748"/>
    <w:rsid w:val="00E85F4E"/>
    <w:rsid w:val="00E87996"/>
    <w:rsid w:val="00E91547"/>
    <w:rsid w:val="00E91CE3"/>
    <w:rsid w:val="00E937E9"/>
    <w:rsid w:val="00E966A1"/>
    <w:rsid w:val="00E97C1A"/>
    <w:rsid w:val="00EA02AF"/>
    <w:rsid w:val="00EA0EE8"/>
    <w:rsid w:val="00EA19E4"/>
    <w:rsid w:val="00EA1BD5"/>
    <w:rsid w:val="00EA2ECA"/>
    <w:rsid w:val="00EA402B"/>
    <w:rsid w:val="00EA43D7"/>
    <w:rsid w:val="00EA499A"/>
    <w:rsid w:val="00EA605A"/>
    <w:rsid w:val="00EA7329"/>
    <w:rsid w:val="00EA761A"/>
    <w:rsid w:val="00EA7839"/>
    <w:rsid w:val="00EB64AC"/>
    <w:rsid w:val="00EB7E55"/>
    <w:rsid w:val="00EC101D"/>
    <w:rsid w:val="00EC1A7A"/>
    <w:rsid w:val="00EC2818"/>
    <w:rsid w:val="00EC391B"/>
    <w:rsid w:val="00EC3FBF"/>
    <w:rsid w:val="00EC54CF"/>
    <w:rsid w:val="00EC5D09"/>
    <w:rsid w:val="00ED6C4A"/>
    <w:rsid w:val="00ED7C27"/>
    <w:rsid w:val="00ED7E71"/>
    <w:rsid w:val="00EE0413"/>
    <w:rsid w:val="00EE06B3"/>
    <w:rsid w:val="00EE329F"/>
    <w:rsid w:val="00EE465E"/>
    <w:rsid w:val="00EE5002"/>
    <w:rsid w:val="00EE6B02"/>
    <w:rsid w:val="00EF1160"/>
    <w:rsid w:val="00EF4F9E"/>
    <w:rsid w:val="00EF585B"/>
    <w:rsid w:val="00F00115"/>
    <w:rsid w:val="00F0130E"/>
    <w:rsid w:val="00F01513"/>
    <w:rsid w:val="00F01819"/>
    <w:rsid w:val="00F01F54"/>
    <w:rsid w:val="00F020E5"/>
    <w:rsid w:val="00F0388E"/>
    <w:rsid w:val="00F05809"/>
    <w:rsid w:val="00F06C2F"/>
    <w:rsid w:val="00F07075"/>
    <w:rsid w:val="00F11863"/>
    <w:rsid w:val="00F137C9"/>
    <w:rsid w:val="00F1602D"/>
    <w:rsid w:val="00F1606C"/>
    <w:rsid w:val="00F16481"/>
    <w:rsid w:val="00F16704"/>
    <w:rsid w:val="00F179B9"/>
    <w:rsid w:val="00F21909"/>
    <w:rsid w:val="00F21B33"/>
    <w:rsid w:val="00F22064"/>
    <w:rsid w:val="00F225F8"/>
    <w:rsid w:val="00F22E08"/>
    <w:rsid w:val="00F23279"/>
    <w:rsid w:val="00F25C6F"/>
    <w:rsid w:val="00F27293"/>
    <w:rsid w:val="00F3065E"/>
    <w:rsid w:val="00F3205D"/>
    <w:rsid w:val="00F3266B"/>
    <w:rsid w:val="00F33F4E"/>
    <w:rsid w:val="00F42BE4"/>
    <w:rsid w:val="00F431BA"/>
    <w:rsid w:val="00F46D9A"/>
    <w:rsid w:val="00F50BC4"/>
    <w:rsid w:val="00F55BD7"/>
    <w:rsid w:val="00F55F54"/>
    <w:rsid w:val="00F57B14"/>
    <w:rsid w:val="00F600C2"/>
    <w:rsid w:val="00F61508"/>
    <w:rsid w:val="00F61F3D"/>
    <w:rsid w:val="00F64305"/>
    <w:rsid w:val="00F64A7E"/>
    <w:rsid w:val="00F651D6"/>
    <w:rsid w:val="00F65687"/>
    <w:rsid w:val="00F66A9D"/>
    <w:rsid w:val="00F67014"/>
    <w:rsid w:val="00F67CC5"/>
    <w:rsid w:val="00F702F5"/>
    <w:rsid w:val="00F7240A"/>
    <w:rsid w:val="00F7369F"/>
    <w:rsid w:val="00F74A9E"/>
    <w:rsid w:val="00F76314"/>
    <w:rsid w:val="00F76722"/>
    <w:rsid w:val="00F7688A"/>
    <w:rsid w:val="00F800E5"/>
    <w:rsid w:val="00F80BD6"/>
    <w:rsid w:val="00F811F5"/>
    <w:rsid w:val="00F815E4"/>
    <w:rsid w:val="00F81803"/>
    <w:rsid w:val="00F8280E"/>
    <w:rsid w:val="00F82854"/>
    <w:rsid w:val="00F83FC4"/>
    <w:rsid w:val="00F8775B"/>
    <w:rsid w:val="00F91C1C"/>
    <w:rsid w:val="00F945A3"/>
    <w:rsid w:val="00F95302"/>
    <w:rsid w:val="00FA036F"/>
    <w:rsid w:val="00FA0F6B"/>
    <w:rsid w:val="00FA1DEC"/>
    <w:rsid w:val="00FA3E1C"/>
    <w:rsid w:val="00FA4D6B"/>
    <w:rsid w:val="00FA62E0"/>
    <w:rsid w:val="00FB01CC"/>
    <w:rsid w:val="00FB029F"/>
    <w:rsid w:val="00FB055E"/>
    <w:rsid w:val="00FB0A38"/>
    <w:rsid w:val="00FB1BDF"/>
    <w:rsid w:val="00FB6829"/>
    <w:rsid w:val="00FC09E7"/>
    <w:rsid w:val="00FC1A55"/>
    <w:rsid w:val="00FC1C0A"/>
    <w:rsid w:val="00FC41BB"/>
    <w:rsid w:val="00FC54C7"/>
    <w:rsid w:val="00FD35D2"/>
    <w:rsid w:val="00FD4056"/>
    <w:rsid w:val="00FD4312"/>
    <w:rsid w:val="00FD5501"/>
    <w:rsid w:val="00FD7B98"/>
    <w:rsid w:val="00FE086E"/>
    <w:rsid w:val="00FE1692"/>
    <w:rsid w:val="00FE1C8C"/>
    <w:rsid w:val="00FE28AA"/>
    <w:rsid w:val="00FE4466"/>
    <w:rsid w:val="00FE57E4"/>
    <w:rsid w:val="00FE6F8F"/>
    <w:rsid w:val="00FF0CB1"/>
    <w:rsid w:val="00FF2E7E"/>
    <w:rsid w:val="00FF346F"/>
    <w:rsid w:val="00FF3E64"/>
    <w:rsid w:val="00FF513D"/>
    <w:rsid w:val="00FF5AA0"/>
    <w:rsid w:val="00FF7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3E1F0E"/>
  <w15:chartTrackingRefBased/>
  <w15:docId w15:val="{F6DD0126-B534-C045-A916-C7B24FF5B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renlimon/Library/Containers/com.microsoft.Word/Data/Library/Application%20Support/Microsoft/Office/16.0/DTS/en-US%7b25274B11-DA83-AE49-982A-9E82F4931662%7d/%7b59D0B91B-20DA-E64F-A038-4A3E7FA8CBD4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{59D0B91B-20DA-E64F-A038-4A3E7FA8CBD4}tf10002086.dotx</Template>
  <TotalTime>1145</TotalTime>
  <Pages>5</Pages>
  <Words>1038</Words>
  <Characters>5920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LIMON</dc:creator>
  <cp:keywords/>
  <dc:description/>
  <cp:lastModifiedBy>EREN LIMON</cp:lastModifiedBy>
  <cp:revision>1429</cp:revision>
  <dcterms:created xsi:type="dcterms:W3CDTF">2019-02-05T09:58:00Z</dcterms:created>
  <dcterms:modified xsi:type="dcterms:W3CDTF">2019-05-14T22:05:00Z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