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22257" w14:textId="5CDB15EF" w:rsidR="00656382" w:rsidRDefault="00AC7B3A" w:rsidP="00F50BC4">
      <w:pPr>
        <w:pStyle w:val="Heading1"/>
      </w:pPr>
      <w:r>
        <w:t>14</w:t>
      </w:r>
      <w:r w:rsidR="00082C97">
        <w:t xml:space="preserve"> </w:t>
      </w:r>
      <w:r>
        <w:t>May</w:t>
      </w:r>
      <w:r w:rsidR="00082C97">
        <w:t xml:space="preserve"> 2019 – </w:t>
      </w:r>
      <w:proofErr w:type="spellStart"/>
      <w:r w:rsidR="00082C97">
        <w:t>Lec</w:t>
      </w:r>
      <w:proofErr w:type="spellEnd"/>
      <w:r w:rsidR="00082C97">
        <w:t xml:space="preserve"> </w:t>
      </w:r>
      <w:r w:rsidR="00994551">
        <w:t>2</w:t>
      </w:r>
      <w:r>
        <w:t>4</w:t>
      </w:r>
    </w:p>
    <w:p w14:paraId="49241B8C" w14:textId="585919D0" w:rsidR="00900F9A" w:rsidRDefault="00900F9A" w:rsidP="00E51C19">
      <w:pPr>
        <w:pStyle w:val="ListBullet"/>
      </w:pPr>
      <w:r>
        <w:t>October 2007 Referendum: We are studying until here.</w:t>
      </w:r>
    </w:p>
    <w:p w14:paraId="345A70E9" w14:textId="275DE741" w:rsidR="00900F9A" w:rsidRDefault="00E51C19" w:rsidP="00445649">
      <w:pPr>
        <w:pStyle w:val="ListBullet"/>
      </w:pPr>
      <w:r>
        <w:t>Previous gov</w:t>
      </w:r>
      <w:r w:rsidR="006316C8">
        <w:t>ernment</w:t>
      </w:r>
      <w:r>
        <w:t xml:space="preserve"> Ecevit, </w:t>
      </w:r>
      <w:proofErr w:type="spellStart"/>
      <w:r>
        <w:t>Bahceli</w:t>
      </w:r>
      <w:proofErr w:type="spellEnd"/>
      <w:r>
        <w:t xml:space="preserve"> Yilmaz -&gt; 1999- 2002: This coalition government drove the country into a deep economic crisis in 2001. Kemal </w:t>
      </w:r>
      <w:proofErr w:type="spellStart"/>
      <w:r>
        <w:t>Dervis</w:t>
      </w:r>
      <w:proofErr w:type="spellEnd"/>
      <w:r>
        <w:t xml:space="preserve"> came, did not want any political position. He had a technocratic position. Thanks to the structured system he introduced, Turkey’s economy strongly improved.</w:t>
      </w:r>
    </w:p>
    <w:p w14:paraId="769BE9A2" w14:textId="347F6104" w:rsidR="00E52EE8" w:rsidRDefault="006316C8" w:rsidP="00445649">
      <w:pPr>
        <w:pStyle w:val="ListBullet"/>
      </w:pPr>
      <w:r>
        <w:t xml:space="preserve">This coalition government paid a heavy price in 2002 elections. The newly risen JDP, when they came to power in late 2002, they actually found out that, economic structure is laid. Ali </w:t>
      </w:r>
      <w:proofErr w:type="spellStart"/>
      <w:r>
        <w:t>Babacan</w:t>
      </w:r>
      <w:proofErr w:type="spellEnd"/>
      <w:r>
        <w:t xml:space="preserve"> -&gt; </w:t>
      </w:r>
      <w:proofErr w:type="spellStart"/>
      <w:r>
        <w:t>Donemin</w:t>
      </w:r>
      <w:proofErr w:type="spellEnd"/>
      <w:r>
        <w:t xml:space="preserve"> </w:t>
      </w:r>
      <w:proofErr w:type="spellStart"/>
      <w:r>
        <w:t>ekonomi</w:t>
      </w:r>
      <w:proofErr w:type="spellEnd"/>
      <w:r>
        <w:t xml:space="preserve"> </w:t>
      </w:r>
      <w:proofErr w:type="spellStart"/>
      <w:r>
        <w:t>bakani</w:t>
      </w:r>
      <w:proofErr w:type="spellEnd"/>
      <w:r>
        <w:t>.</w:t>
      </w:r>
    </w:p>
    <w:p w14:paraId="2EE1762B" w14:textId="45BC54EC" w:rsidR="006316C8" w:rsidRDefault="006316C8" w:rsidP="006316C8">
      <w:pPr>
        <w:pStyle w:val="ListBullet"/>
      </w:pPr>
      <w:r>
        <w:t>Finding money is much easier in 2004, 2005. JDP used that as well.</w:t>
      </w:r>
    </w:p>
    <w:p w14:paraId="6512B8CD" w14:textId="2D2B6DF0" w:rsidR="006316C8" w:rsidRDefault="006316C8" w:rsidP="006316C8">
      <w:pPr>
        <w:pStyle w:val="ListBullet"/>
      </w:pPr>
      <w:r>
        <w:t>Global developments also played a role.</w:t>
      </w:r>
    </w:p>
    <w:p w14:paraId="79760B7D" w14:textId="28DC048A" w:rsidR="00466F6F" w:rsidRDefault="00466F6F" w:rsidP="00466F6F">
      <w:pPr>
        <w:pStyle w:val="ListBullet"/>
      </w:pPr>
      <w:r>
        <w:t>The world is shattered in 9/11. Twin towers attack in New York city. New political party with some Islamic background accepted the system and transformed the system.</w:t>
      </w:r>
    </w:p>
    <w:p w14:paraId="7FFEE4D7" w14:textId="0579FF1B" w:rsidR="00900F9A" w:rsidRDefault="00466F6F" w:rsidP="00445649">
      <w:pPr>
        <w:pStyle w:val="ListBullet"/>
      </w:pPr>
      <w:r>
        <w:t>Thanks to Turkey, Islam took a more democratic term.</w:t>
      </w:r>
    </w:p>
    <w:p w14:paraId="4F54AD01" w14:textId="77777777" w:rsidR="00466F6F" w:rsidRDefault="00466F6F" w:rsidP="00445649">
      <w:pPr>
        <w:pStyle w:val="ListBullet"/>
      </w:pPr>
      <w:r>
        <w:t xml:space="preserve">5 weeks after the elections, George W Bush, invited RTE to the white house they had a private conversation. This newly emerging political party and its charismatic leader took attention in the world. </w:t>
      </w:r>
    </w:p>
    <w:p w14:paraId="4D296486" w14:textId="3C6F11FC" w:rsidR="00466F6F" w:rsidRDefault="00466F6F" w:rsidP="00466F6F">
      <w:pPr>
        <w:pStyle w:val="ListBullet"/>
      </w:pPr>
      <w:r>
        <w:t>The new vision of the party was very effective increasing the legitimacy of this party.</w:t>
      </w:r>
    </w:p>
    <w:p w14:paraId="0C11B5EF" w14:textId="55EEB3DC" w:rsidR="00466F6F" w:rsidRDefault="00466F6F" w:rsidP="00466F6F">
      <w:pPr>
        <w:pStyle w:val="ListBullet"/>
      </w:pPr>
      <w:r>
        <w:t xml:space="preserve">JDP presented himself as a conservative democratic party. </w:t>
      </w:r>
      <w:proofErr w:type="spellStart"/>
      <w:r>
        <w:t>Yalcin</w:t>
      </w:r>
      <w:proofErr w:type="spellEnd"/>
      <w:r>
        <w:t xml:space="preserve"> </w:t>
      </w:r>
      <w:proofErr w:type="spellStart"/>
      <w:r>
        <w:t>Akdogan</w:t>
      </w:r>
      <w:proofErr w:type="spellEnd"/>
      <w:r>
        <w:t xml:space="preserve">: a special advisor to RTE, released a book and mentioned the term </w:t>
      </w:r>
      <w:r w:rsidRPr="008B0EC0">
        <w:rPr>
          <w:b/>
        </w:rPr>
        <w:t>conservative democracy</w:t>
      </w:r>
      <w:r>
        <w:t>.</w:t>
      </w:r>
    </w:p>
    <w:p w14:paraId="4176F439" w14:textId="27210A7E" w:rsidR="00F8280E" w:rsidRDefault="00F8280E" w:rsidP="00466F6F">
      <w:pPr>
        <w:pStyle w:val="ListBullet"/>
      </w:pPr>
      <w:r>
        <w:lastRenderedPageBreak/>
        <w:t xml:space="preserve">The idea is that we are going to focus on democracy. </w:t>
      </w:r>
      <w:r w:rsidR="00105228">
        <w:t xml:space="preserve">That’s something we value. Somewhat similar to Christian democrats of Europe. </w:t>
      </w:r>
    </w:p>
    <w:p w14:paraId="399C4B8E" w14:textId="4B79497F" w:rsidR="00105228" w:rsidRDefault="00105228" w:rsidP="00466F6F">
      <w:pPr>
        <w:pStyle w:val="ListBullet"/>
      </w:pPr>
      <w:r>
        <w:t>The idea of conservative democracy worked well.</w:t>
      </w:r>
    </w:p>
    <w:p w14:paraId="787F1923" w14:textId="7367DD02" w:rsidR="00900F9A" w:rsidRDefault="00105228" w:rsidP="00445649">
      <w:pPr>
        <w:pStyle w:val="ListBullet"/>
      </w:pPr>
      <w:r>
        <w:t>On the other hand, National Outlook has always been against the west.</w:t>
      </w:r>
    </w:p>
    <w:p w14:paraId="72969A92" w14:textId="7B922BE0" w:rsidR="00391F28" w:rsidRDefault="00391F28" w:rsidP="00445649">
      <w:pPr>
        <w:pStyle w:val="ListBullet"/>
      </w:pPr>
      <w:r>
        <w:t>JDP is very determined to push more democracy, open democracy.</w:t>
      </w:r>
      <w:r w:rsidR="008B0EC0">
        <w:t xml:space="preserve"> </w:t>
      </w:r>
      <w:proofErr w:type="spellStart"/>
      <w:r w:rsidR="008B0EC0" w:rsidRPr="008B0EC0">
        <w:rPr>
          <w:b/>
        </w:rPr>
        <w:t>Pro Western</w:t>
      </w:r>
      <w:proofErr w:type="spellEnd"/>
      <w:r w:rsidR="008B0EC0" w:rsidRPr="008B0EC0">
        <w:rPr>
          <w:b/>
        </w:rPr>
        <w:t xml:space="preserve"> policies.</w:t>
      </w:r>
    </w:p>
    <w:p w14:paraId="6489D536" w14:textId="200D9A84" w:rsidR="00391F28" w:rsidRDefault="00391F28" w:rsidP="00445649">
      <w:pPr>
        <w:pStyle w:val="ListBullet"/>
      </w:pPr>
      <w:r>
        <w:t xml:space="preserve">George </w:t>
      </w:r>
      <w:proofErr w:type="spellStart"/>
      <w:r>
        <w:t>Sorosla</w:t>
      </w:r>
      <w:proofErr w:type="spellEnd"/>
      <w:r w:rsidR="00295C82">
        <w:t xml:space="preserve"> and</w:t>
      </w:r>
      <w:r>
        <w:t xml:space="preserve"> RTE </w:t>
      </w:r>
      <w:r w:rsidR="00295C82">
        <w:t>met</w:t>
      </w:r>
      <w:r>
        <w:t xml:space="preserve"> in 2003, RTE said we are open to business. They were presenting the Turkey’s new vision.</w:t>
      </w:r>
    </w:p>
    <w:p w14:paraId="138FF22C" w14:textId="668A38D8" w:rsidR="00295C82" w:rsidRDefault="008B0EC0" w:rsidP="00445649">
      <w:pPr>
        <w:pStyle w:val="ListBullet"/>
      </w:pPr>
      <w:r w:rsidRPr="008B0EC0">
        <w:rPr>
          <w:b/>
        </w:rPr>
        <w:t xml:space="preserve">Free-market economy: </w:t>
      </w:r>
      <w:r>
        <w:t>structured program especially in the banking system.</w:t>
      </w:r>
    </w:p>
    <w:p w14:paraId="0AA20B1C" w14:textId="77777777" w:rsidR="008B6167" w:rsidRDefault="008B6167" w:rsidP="008B6167">
      <w:pPr>
        <w:pStyle w:val="ListBullet"/>
      </w:pPr>
      <w:r>
        <w:t xml:space="preserve">Healthcare reforms: in the first term of JDP. More people go and have their healthcare in hospital without waiting in line. </w:t>
      </w:r>
    </w:p>
    <w:p w14:paraId="5FB3AA88" w14:textId="59EC6A62" w:rsidR="008B6167" w:rsidRDefault="008B6167" w:rsidP="008B6167">
      <w:pPr>
        <w:pStyle w:val="ListBullet"/>
      </w:pPr>
      <w:r>
        <w:t xml:space="preserve">KOBI: small medium scale </w:t>
      </w:r>
      <w:proofErr w:type="gramStart"/>
      <w:r>
        <w:t>business.</w:t>
      </w:r>
      <w:r w:rsidR="00E87996">
        <w:t>(</w:t>
      </w:r>
      <w:proofErr w:type="gramEnd"/>
      <w:r w:rsidR="00E87996">
        <w:t xml:space="preserve">50-250 </w:t>
      </w:r>
      <w:proofErr w:type="spellStart"/>
      <w:r w:rsidR="00E87996">
        <w:t>kisilik</w:t>
      </w:r>
      <w:proofErr w:type="spellEnd"/>
      <w:r w:rsidR="00E87996">
        <w:t>)</w:t>
      </w:r>
    </w:p>
    <w:p w14:paraId="55B31E92" w14:textId="03CA0CA1" w:rsidR="00900F9A" w:rsidRDefault="008B0EC0" w:rsidP="008B6167">
      <w:pPr>
        <w:pStyle w:val="ListBullet"/>
      </w:pPr>
      <w:r w:rsidRPr="008B0EC0">
        <w:rPr>
          <w:b/>
        </w:rPr>
        <w:t>Soft Secularism</w:t>
      </w:r>
      <w:r>
        <w:t xml:space="preserve">. </w:t>
      </w:r>
      <w:r w:rsidR="008B6167">
        <w:t xml:space="preserve">Everybody was curious about JDP’s vision about secularism. Their attitude was quite </w:t>
      </w:r>
      <w:proofErr w:type="spellStart"/>
      <w:r w:rsidR="008B6167">
        <w:t>uzlasmaci</w:t>
      </w:r>
      <w:proofErr w:type="spellEnd"/>
      <w:r w:rsidR="008B6167">
        <w:t>.</w:t>
      </w:r>
    </w:p>
    <w:p w14:paraId="795325D8" w14:textId="030AE408" w:rsidR="008B6167" w:rsidRDefault="00E87996" w:rsidP="008B6167">
      <w:pPr>
        <w:pStyle w:val="ListBullet"/>
      </w:pPr>
      <w:r>
        <w:t xml:space="preserve">50-250 </w:t>
      </w:r>
      <w:proofErr w:type="spellStart"/>
      <w:r>
        <w:t>kisilik</w:t>
      </w:r>
      <w:proofErr w:type="spellEnd"/>
      <w:r>
        <w:t xml:space="preserve">: </w:t>
      </w:r>
      <w:proofErr w:type="spellStart"/>
      <w:r>
        <w:t>Kucuk</w:t>
      </w:r>
      <w:proofErr w:type="spellEnd"/>
      <w:r>
        <w:t xml:space="preserve"> </w:t>
      </w:r>
      <w:proofErr w:type="spellStart"/>
      <w:r>
        <w:t>rta</w:t>
      </w:r>
      <w:proofErr w:type="spellEnd"/>
      <w:r>
        <w:t xml:space="preserve"> </w:t>
      </w:r>
      <w:proofErr w:type="spellStart"/>
      <w:r>
        <w:t>buyuklukteki</w:t>
      </w:r>
      <w:proofErr w:type="spellEnd"/>
      <w:r>
        <w:t xml:space="preserve"> </w:t>
      </w:r>
      <w:proofErr w:type="spellStart"/>
      <w:r>
        <w:t>isletmeler</w:t>
      </w:r>
      <w:proofErr w:type="spellEnd"/>
      <w:r>
        <w:t>.</w:t>
      </w:r>
    </w:p>
    <w:p w14:paraId="7A481A31" w14:textId="2CD55EA5" w:rsidR="00406AEA" w:rsidRDefault="00210133" w:rsidP="00406AEA">
      <w:pPr>
        <w:pStyle w:val="ListBullet"/>
      </w:pPr>
      <w:r>
        <w:t xml:space="preserve">15 months after this party created, JDP took 34%. August </w:t>
      </w:r>
      <w:proofErr w:type="gramStart"/>
      <w:r>
        <w:t>14</w:t>
      </w:r>
      <w:proofErr w:type="gramEnd"/>
      <w:r>
        <w:t xml:space="preserve"> 2001 da </w:t>
      </w:r>
      <w:proofErr w:type="spellStart"/>
      <w:r>
        <w:t>kuruldu</w:t>
      </w:r>
      <w:proofErr w:type="spellEnd"/>
      <w:r>
        <w:t>.</w:t>
      </w:r>
    </w:p>
    <w:p w14:paraId="109CB1EB" w14:textId="596F5E3E" w:rsidR="00406AEA" w:rsidRDefault="00406AEA" w:rsidP="00406AEA">
      <w:pPr>
        <w:pStyle w:val="ListBullet"/>
      </w:pPr>
      <w:r>
        <w:t xml:space="preserve">Erdogan is aware of the vacuum created by right wing parties. They did new recruits from right wing parties. From ANAP, DYP: </w:t>
      </w:r>
      <w:proofErr w:type="spellStart"/>
      <w:r>
        <w:t>Cemil</w:t>
      </w:r>
      <w:proofErr w:type="spellEnd"/>
      <w:r>
        <w:t xml:space="preserve"> </w:t>
      </w:r>
      <w:proofErr w:type="spellStart"/>
      <w:r>
        <w:t>Cicek</w:t>
      </w:r>
      <w:proofErr w:type="spellEnd"/>
      <w:r>
        <w:t xml:space="preserve"> was a member of ANAP but went to JDP. Some liberals joined the JDP as well.</w:t>
      </w:r>
    </w:p>
    <w:p w14:paraId="207F6005" w14:textId="70AA5EAC" w:rsidR="00642F50" w:rsidRDefault="00642F50" w:rsidP="00406AEA">
      <w:pPr>
        <w:pStyle w:val="ListBullet"/>
      </w:pPr>
      <w:r>
        <w:t xml:space="preserve">Ecevit was sick. </w:t>
      </w:r>
      <w:proofErr w:type="spellStart"/>
      <w:r>
        <w:t>Devlet</w:t>
      </w:r>
      <w:proofErr w:type="spellEnd"/>
      <w:r>
        <w:t xml:space="preserve"> </w:t>
      </w:r>
      <w:proofErr w:type="spellStart"/>
      <w:r>
        <w:t>Bahceli</w:t>
      </w:r>
      <w:proofErr w:type="spellEnd"/>
      <w:r>
        <w:t xml:space="preserve"> getting paranoid. </w:t>
      </w:r>
    </w:p>
    <w:p w14:paraId="52FEEDCF" w14:textId="32B5E50E" w:rsidR="006615D3" w:rsidRDefault="006615D3" w:rsidP="00406AEA">
      <w:pPr>
        <w:pStyle w:val="ListBullet"/>
      </w:pPr>
      <w:r>
        <w:t>EU Harmonization packages. Capital punishment will be abolished by the coalition government.</w:t>
      </w:r>
    </w:p>
    <w:p w14:paraId="07212607" w14:textId="6AEBC294" w:rsidR="008B49A2" w:rsidRDefault="008B49A2" w:rsidP="00406AEA">
      <w:pPr>
        <w:pStyle w:val="ListBullet"/>
      </w:pPr>
      <w:proofErr w:type="spellStart"/>
      <w:r>
        <w:t>Bahceli</w:t>
      </w:r>
      <w:proofErr w:type="spellEnd"/>
      <w:r>
        <w:t xml:space="preserve"> was not comfortable enough and called for early elections.</w:t>
      </w:r>
    </w:p>
    <w:p w14:paraId="71948533" w14:textId="0FD3DF3C" w:rsidR="00B34515" w:rsidRDefault="00B34515" w:rsidP="00406AEA">
      <w:pPr>
        <w:pStyle w:val="ListBullet"/>
      </w:pPr>
      <w:r>
        <w:t>November 2002, elections happened.</w:t>
      </w:r>
      <w:r w:rsidR="00EC1A7A">
        <w:t xml:space="preserve"> 45 percent of the votes did not get into the parliament because of the 10% limit.</w:t>
      </w:r>
    </w:p>
    <w:p w14:paraId="21D5CDAB" w14:textId="6FC8051D" w:rsidR="00BA491D" w:rsidRDefault="00BA491D" w:rsidP="00BA491D">
      <w:pPr>
        <w:pStyle w:val="ListBullet"/>
      </w:pPr>
      <w:r>
        <w:lastRenderedPageBreak/>
        <w:t>On the day of the election, Ecevit was the prime minister, but he got only 1%.</w:t>
      </w:r>
    </w:p>
    <w:p w14:paraId="67791E32" w14:textId="72FC59EC" w:rsidR="00BA491D" w:rsidRDefault="00A22144" w:rsidP="00BA491D">
      <w:pPr>
        <w:pStyle w:val="ListBullet"/>
      </w:pPr>
      <w:proofErr w:type="spellStart"/>
      <w:r>
        <w:t>Cem</w:t>
      </w:r>
      <w:proofErr w:type="spellEnd"/>
      <w:r>
        <w:t xml:space="preserve"> </w:t>
      </w:r>
      <w:proofErr w:type="spellStart"/>
      <w:r>
        <w:t>Uzan</w:t>
      </w:r>
      <w:proofErr w:type="spellEnd"/>
      <w:r>
        <w:t xml:space="preserve"> created new party 4 months before the elections and got 7% with GP. </w:t>
      </w:r>
      <w:r w:rsidR="00B90432">
        <w:t xml:space="preserve">He touched people’s hearts. Distributed free </w:t>
      </w:r>
      <w:proofErr w:type="spellStart"/>
      <w:r w:rsidR="00B90432">
        <w:t>doner</w:t>
      </w:r>
      <w:proofErr w:type="spellEnd"/>
      <w:r w:rsidR="00B90432">
        <w:t>, invited celebrities to his channel.</w:t>
      </w:r>
      <w:r w:rsidR="00473686">
        <w:t xml:space="preserve"> </w:t>
      </w:r>
      <w:r w:rsidR="00D53CAE">
        <w:t xml:space="preserve">DYP and MHP (Ciller and </w:t>
      </w:r>
      <w:proofErr w:type="spellStart"/>
      <w:r w:rsidR="00D53CAE">
        <w:t>Bahceli</w:t>
      </w:r>
      <w:proofErr w:type="spellEnd"/>
      <w:r w:rsidR="00D53CAE">
        <w:t xml:space="preserve">) could enter to the parliament if </w:t>
      </w:r>
      <w:proofErr w:type="spellStart"/>
      <w:r w:rsidR="00D53CAE">
        <w:t>Cem</w:t>
      </w:r>
      <w:proofErr w:type="spellEnd"/>
      <w:r w:rsidR="00D53CAE">
        <w:t xml:space="preserve"> </w:t>
      </w:r>
      <w:proofErr w:type="spellStart"/>
      <w:r w:rsidR="00D53CAE">
        <w:t>Uzan</w:t>
      </w:r>
      <w:proofErr w:type="spellEnd"/>
      <w:r w:rsidR="00D53CAE">
        <w:t xml:space="preserve"> did not enter the elections.</w:t>
      </w:r>
    </w:p>
    <w:p w14:paraId="5612A96B" w14:textId="236A226A" w:rsidR="00E2262B" w:rsidRDefault="00E2262B" w:rsidP="00BA491D">
      <w:pPr>
        <w:pStyle w:val="ListBullet"/>
      </w:pPr>
      <w:r>
        <w:t xml:space="preserve">Soon after </w:t>
      </w:r>
      <w:proofErr w:type="gramStart"/>
      <w:r>
        <w:t>this elections</w:t>
      </w:r>
      <w:proofErr w:type="gramEnd"/>
      <w:r>
        <w:t>, RTE said he took off the shirts of the National Outlook.</w:t>
      </w:r>
    </w:p>
    <w:p w14:paraId="39B6FE98" w14:textId="2CDE5AD0" w:rsidR="0093690B" w:rsidRDefault="0093690B" w:rsidP="00BA491D">
      <w:pPr>
        <w:pStyle w:val="ListBullet"/>
      </w:pPr>
      <w:r>
        <w:t xml:space="preserve">The prime minister after elections was Abdullah Gul, for the JDP’s first 4 months. With the support from deputies from CHP, Deniz </w:t>
      </w:r>
      <w:proofErr w:type="spellStart"/>
      <w:r>
        <w:t>Baykals</w:t>
      </w:r>
      <w:proofErr w:type="spellEnd"/>
      <w:r>
        <w:t>, they changed the punishment of the Erdogan. 4 months after the election, the ban lifted.</w:t>
      </w:r>
    </w:p>
    <w:p w14:paraId="694E9C5A" w14:textId="0CDB6E3F" w:rsidR="00225C73" w:rsidRDefault="00300AD7" w:rsidP="00BA491D">
      <w:pPr>
        <w:pStyle w:val="ListBullet"/>
      </w:pPr>
      <w:r>
        <w:t xml:space="preserve">Towards the end of 90s, some people made successful TV programs from different wings. Getting together and discussing things in a liberal atmosphere. </w:t>
      </w:r>
      <w:proofErr w:type="spellStart"/>
      <w:r w:rsidR="00D05371">
        <w:t>Kanal</w:t>
      </w:r>
      <w:proofErr w:type="spellEnd"/>
      <w:r w:rsidR="00D05371">
        <w:t xml:space="preserve"> 7 -&gt; around 97-98 </w:t>
      </w:r>
      <w:proofErr w:type="spellStart"/>
      <w:r w:rsidR="00D05371">
        <w:t>Islamcilarin</w:t>
      </w:r>
      <w:proofErr w:type="spellEnd"/>
      <w:r w:rsidR="00D05371">
        <w:t xml:space="preserve"> </w:t>
      </w:r>
      <w:proofErr w:type="spellStart"/>
      <w:r w:rsidR="00D05371">
        <w:t>kanali</w:t>
      </w:r>
      <w:proofErr w:type="spellEnd"/>
      <w:r w:rsidR="00D05371">
        <w:t>.</w:t>
      </w:r>
    </w:p>
    <w:p w14:paraId="59211185" w14:textId="519A0235" w:rsidR="00D05371" w:rsidRDefault="001B043D" w:rsidP="00BA491D">
      <w:pPr>
        <w:pStyle w:val="ListBullet"/>
      </w:pPr>
      <w:proofErr w:type="spellStart"/>
      <w:r>
        <w:t>Olumune</w:t>
      </w:r>
      <w:proofErr w:type="spellEnd"/>
      <w:r>
        <w:t xml:space="preserve"> EU </w:t>
      </w:r>
      <w:proofErr w:type="spellStart"/>
      <w:r>
        <w:t>supporterlar</w:t>
      </w:r>
      <w:proofErr w:type="spellEnd"/>
      <w:r>
        <w:t xml:space="preserve"> o zaman.</w:t>
      </w:r>
    </w:p>
    <w:p w14:paraId="08D58296" w14:textId="03AC3DFB" w:rsidR="000E182D" w:rsidRDefault="001B043D" w:rsidP="002B776D">
      <w:pPr>
        <w:pStyle w:val="ListBullet"/>
      </w:pPr>
      <w:r>
        <w:t xml:space="preserve">End of 2004 -&gt; Some members of the EU, with banners in their hands, they were saying let’s start the last phase of the membership of Turkey’s membership. In 99, finally Turkey and EU started flirting. During the first term of JDP, they were doing everything in line with harmonization packages. </w:t>
      </w:r>
      <w:r w:rsidR="000E182D">
        <w:t>Every week you were hearing new packages in Turkey.</w:t>
      </w:r>
      <w:r w:rsidR="002B776D">
        <w:t xml:space="preserve"> Related to </w:t>
      </w:r>
      <w:proofErr w:type="spellStart"/>
      <w:r w:rsidR="002B776D">
        <w:t>Copanhagen</w:t>
      </w:r>
      <w:proofErr w:type="spellEnd"/>
      <w:r w:rsidR="002B776D">
        <w:t xml:space="preserve"> criteria.</w:t>
      </w:r>
    </w:p>
    <w:p w14:paraId="01D26FA0" w14:textId="2D81BA6D" w:rsidR="000426A7" w:rsidRDefault="000426A7" w:rsidP="002B776D">
      <w:pPr>
        <w:pStyle w:val="ListBullet"/>
      </w:pPr>
      <w:proofErr w:type="spellStart"/>
      <w:r>
        <w:t>Copanhagen</w:t>
      </w:r>
      <w:proofErr w:type="spellEnd"/>
      <w:r>
        <w:t xml:space="preserve"> criteria: a set of principles to become a full member of EU. You have to have democracy, minority rights, functioning-competitive free-market economy. </w:t>
      </w:r>
    </w:p>
    <w:p w14:paraId="60FAE3B6" w14:textId="462DCAF5" w:rsidR="00E20212" w:rsidRDefault="000A74E3" w:rsidP="00E20212">
      <w:pPr>
        <w:pStyle w:val="ListBullet"/>
      </w:pPr>
      <w:r>
        <w:t xml:space="preserve">This </w:t>
      </w:r>
      <w:proofErr w:type="spellStart"/>
      <w:r>
        <w:t>renewers</w:t>
      </w:r>
      <w:proofErr w:type="spellEnd"/>
      <w:r>
        <w:t xml:space="preserve"> group: these were the guys who took lessons from 28 of February.</w:t>
      </w:r>
      <w:r w:rsidR="00E20212">
        <w:t xml:space="preserve"> Erdogan is very aware of that.</w:t>
      </w:r>
    </w:p>
    <w:p w14:paraId="65CFE4AE" w14:textId="7768CF46" w:rsidR="00525EEF" w:rsidRDefault="00525EEF" w:rsidP="00E20212">
      <w:pPr>
        <w:pStyle w:val="ListBullet"/>
      </w:pPr>
      <w:r>
        <w:t xml:space="preserve">Economy was in very good shape. Ali </w:t>
      </w:r>
      <w:proofErr w:type="spellStart"/>
      <w:r>
        <w:t>Babacan</w:t>
      </w:r>
      <w:proofErr w:type="spellEnd"/>
      <w:r>
        <w:t xml:space="preserve"> was a very good practitioner of Kemal </w:t>
      </w:r>
      <w:proofErr w:type="spellStart"/>
      <w:r>
        <w:t>Dervis’s</w:t>
      </w:r>
      <w:proofErr w:type="spellEnd"/>
      <w:r>
        <w:t xml:space="preserve"> plan. He had a </w:t>
      </w:r>
      <w:proofErr w:type="spellStart"/>
      <w:r>
        <w:t>reputition</w:t>
      </w:r>
      <w:proofErr w:type="spellEnd"/>
      <w:r>
        <w:t>.</w:t>
      </w:r>
    </w:p>
    <w:p w14:paraId="0B8357A0" w14:textId="5FD0BD9B" w:rsidR="00900F9A" w:rsidRDefault="00525EEF" w:rsidP="00445649">
      <w:pPr>
        <w:pStyle w:val="ListBullet"/>
      </w:pPr>
      <w:r>
        <w:lastRenderedPageBreak/>
        <w:t>Every week, great news article about how great Turkey or Istanbul is. Turkey is gradually becoming a place attractive for everyone.</w:t>
      </w:r>
    </w:p>
    <w:p w14:paraId="6606CBE8" w14:textId="58B2E5F0" w:rsidR="00FF2E7E" w:rsidRDefault="00FF2E7E" w:rsidP="00445649">
      <w:pPr>
        <w:pStyle w:val="ListBullet"/>
      </w:pPr>
      <w:r>
        <w:t>Only few months after JDP came to power, USA had some unfinished job in Iraq. USA administration began to look for a reason for intervention. Saddam has very large weapons of mass destruction.</w:t>
      </w:r>
    </w:p>
    <w:p w14:paraId="622C1249" w14:textId="20354098" w:rsidR="007B5CBC" w:rsidRDefault="007B5CBC" w:rsidP="00445649">
      <w:pPr>
        <w:pStyle w:val="ListBullet"/>
      </w:pPr>
      <w:r>
        <w:t xml:space="preserve">Major supporter of the idea was George W Bush with his best friend Tony Blair, UK prime minister. </w:t>
      </w:r>
    </w:p>
    <w:p w14:paraId="35FBC629" w14:textId="3C9CE0B5" w:rsidR="007B5CBC" w:rsidRDefault="007B5CBC" w:rsidP="00445649">
      <w:pPr>
        <w:pStyle w:val="ListBullet"/>
      </w:pPr>
      <w:r>
        <w:t xml:space="preserve">They wanted to finish Saddam </w:t>
      </w:r>
      <w:proofErr w:type="spellStart"/>
      <w:r>
        <w:t>Husein</w:t>
      </w:r>
      <w:proofErr w:type="spellEnd"/>
      <w:r>
        <w:t>.</w:t>
      </w:r>
    </w:p>
    <w:p w14:paraId="69655CD0" w14:textId="4A86C822" w:rsidR="007B5CBC" w:rsidRDefault="00A43C0F" w:rsidP="00445649">
      <w:pPr>
        <w:pStyle w:val="ListBullet"/>
      </w:pPr>
      <w:r>
        <w:t>They turned their eyes into Turkey. They demanded the usage of Turkey’s soils for their soldiers.</w:t>
      </w:r>
    </w:p>
    <w:p w14:paraId="2FB896E5" w14:textId="32740ABD" w:rsidR="00A43C0F" w:rsidRDefault="00AD63F6" w:rsidP="00445649">
      <w:pPr>
        <w:pStyle w:val="ListBullet"/>
      </w:pPr>
      <w:r>
        <w:t xml:space="preserve">The public opinion is sharply against the usage of Turkish soils. </w:t>
      </w:r>
    </w:p>
    <w:p w14:paraId="27D8ED58" w14:textId="77777777" w:rsidR="00810267" w:rsidRDefault="00AD63F6" w:rsidP="00445649">
      <w:pPr>
        <w:pStyle w:val="ListBullet"/>
      </w:pPr>
      <w:r>
        <w:t xml:space="preserve">It was up to decision of TBMM. </w:t>
      </w:r>
      <w:proofErr w:type="spellStart"/>
      <w:r w:rsidR="00810267">
        <w:t>Tezkere</w:t>
      </w:r>
      <w:proofErr w:type="spellEnd"/>
      <w:r w:rsidR="00810267">
        <w:t xml:space="preserve"> </w:t>
      </w:r>
      <w:proofErr w:type="spellStart"/>
      <w:r w:rsidR="00810267">
        <w:t>krizi</w:t>
      </w:r>
      <w:proofErr w:type="spellEnd"/>
      <w:r w:rsidR="00810267">
        <w:t xml:space="preserve">. February 2003. </w:t>
      </w:r>
    </w:p>
    <w:p w14:paraId="28CCBACB" w14:textId="6ADA6FC1" w:rsidR="00AD63F6" w:rsidRDefault="00810267" w:rsidP="00445649">
      <w:pPr>
        <w:pStyle w:val="ListBullet"/>
      </w:pPr>
      <w:r>
        <w:t>March 2003, 1</w:t>
      </w:r>
      <w:r w:rsidRPr="00810267">
        <w:rPr>
          <w:vertAlign w:val="superscript"/>
        </w:rPr>
        <w:t>st</w:t>
      </w:r>
      <w:r>
        <w:t xml:space="preserve"> -&gt; Historical movement: Vote in Turkish parliament, they left the judgement to the deputies. At the end of the day, it was turned down.</w:t>
      </w:r>
    </w:p>
    <w:p w14:paraId="79471789" w14:textId="18980342" w:rsidR="00C72353" w:rsidRDefault="00C72353" w:rsidP="00C72353">
      <w:pPr>
        <w:pStyle w:val="ListBullet"/>
      </w:pPr>
      <w:r>
        <w:t xml:space="preserve">267 votes from 533 deputies could not be reached. From that moment, on, the relationship between Turkey and US were broke down. </w:t>
      </w:r>
    </w:p>
    <w:p w14:paraId="4EFD9B34" w14:textId="5FA9AC91" w:rsidR="00311657" w:rsidRDefault="00EB64AC" w:rsidP="00C72353">
      <w:pPr>
        <w:pStyle w:val="ListBullet"/>
      </w:pPr>
      <w:proofErr w:type="spellStart"/>
      <w:r>
        <w:t>Presidental</w:t>
      </w:r>
      <w:proofErr w:type="spellEnd"/>
      <w:r>
        <w:t xml:space="preserve"> elections 2007-&gt;</w:t>
      </w:r>
    </w:p>
    <w:p w14:paraId="271159AB" w14:textId="464E5571" w:rsidR="00EB64AC" w:rsidRDefault="00EB64AC" w:rsidP="00EB64AC">
      <w:pPr>
        <w:pStyle w:val="ListBullet"/>
        <w:numPr>
          <w:ilvl w:val="1"/>
          <w:numId w:val="3"/>
        </w:numPr>
      </w:pPr>
      <w:r>
        <w:t>Late 2006, strange headlines in newspapers. “</w:t>
      </w:r>
      <w:proofErr w:type="spellStart"/>
      <w:r>
        <w:t>Tehlikenin</w:t>
      </w:r>
      <w:proofErr w:type="spellEnd"/>
      <w:r>
        <w:t xml:space="preserve"> </w:t>
      </w:r>
      <w:proofErr w:type="spellStart"/>
      <w:r>
        <w:t>farkinda</w:t>
      </w:r>
      <w:proofErr w:type="spellEnd"/>
      <w:r>
        <w:t xml:space="preserve"> </w:t>
      </w:r>
      <w:proofErr w:type="spellStart"/>
      <w:r>
        <w:t>misiniz</w:t>
      </w:r>
      <w:proofErr w:type="spellEnd"/>
      <w:r>
        <w:t>?”</w:t>
      </w:r>
    </w:p>
    <w:p w14:paraId="4630BB93" w14:textId="6C566402" w:rsidR="00EB64AC" w:rsidRDefault="00EB64AC" w:rsidP="00EB64AC">
      <w:pPr>
        <w:pStyle w:val="ListBullet"/>
        <w:numPr>
          <w:ilvl w:val="1"/>
          <w:numId w:val="3"/>
        </w:numPr>
      </w:pPr>
      <w:r>
        <w:t>What people head in mind, approaching presidential elections.</w:t>
      </w:r>
    </w:p>
    <w:p w14:paraId="444E39B4" w14:textId="69FF4450" w:rsidR="0095032F" w:rsidRDefault="00EB64AC" w:rsidP="0095032F">
      <w:pPr>
        <w:pStyle w:val="ListBullet"/>
        <w:numPr>
          <w:ilvl w:val="1"/>
          <w:numId w:val="3"/>
        </w:numPr>
      </w:pPr>
      <w:r>
        <w:t>People started talking, who’s going to be the candidate in JDP.</w:t>
      </w:r>
    </w:p>
    <w:p w14:paraId="689692B5" w14:textId="4A4DA361" w:rsidR="00311657" w:rsidRDefault="0095032F" w:rsidP="00445649">
      <w:pPr>
        <w:pStyle w:val="ListBullet"/>
      </w:pPr>
      <w:r>
        <w:t xml:space="preserve">CHP said let’s call for early elections, lets allow the composition of different </w:t>
      </w:r>
      <w:proofErr w:type="spellStart"/>
      <w:r>
        <w:t>parlements</w:t>
      </w:r>
      <w:proofErr w:type="spellEnd"/>
      <w:r>
        <w:t xml:space="preserve">. JDP </w:t>
      </w:r>
      <w:proofErr w:type="spellStart"/>
      <w:r>
        <w:t>refues</w:t>
      </w:r>
      <w:proofErr w:type="spellEnd"/>
      <w:r>
        <w:t xml:space="preserve"> to call for early elections. JDP pointed out that we’re going to announce our presidential candidate in April.</w:t>
      </w:r>
    </w:p>
    <w:p w14:paraId="53C473C8" w14:textId="1E4942A7" w:rsidR="0040707D" w:rsidRDefault="0040707D" w:rsidP="001A4D48">
      <w:pPr>
        <w:pStyle w:val="ListBullet"/>
      </w:pPr>
      <w:r>
        <w:t>2 candidates in mind: Gul or Erdogan.</w:t>
      </w:r>
      <w:r w:rsidR="001A4D48">
        <w:t xml:space="preserve"> Both of these guys’ wives were wearing headscarf.</w:t>
      </w:r>
    </w:p>
    <w:p w14:paraId="292AEE25" w14:textId="30EA25A4" w:rsidR="00F651D6" w:rsidRDefault="009F6655" w:rsidP="00F651D6">
      <w:pPr>
        <w:pStyle w:val="ListBullet"/>
      </w:pPr>
      <w:r>
        <w:lastRenderedPageBreak/>
        <w:t xml:space="preserve">In April, Cumhuriyet </w:t>
      </w:r>
      <w:proofErr w:type="spellStart"/>
      <w:r>
        <w:t>mitingleri</w:t>
      </w:r>
      <w:proofErr w:type="spellEnd"/>
      <w:r>
        <w:t xml:space="preserve">. Ankara </w:t>
      </w:r>
      <w:proofErr w:type="spellStart"/>
      <w:r>
        <w:t>Tandogan</w:t>
      </w:r>
      <w:proofErr w:type="spellEnd"/>
      <w:r>
        <w:t xml:space="preserve"> </w:t>
      </w:r>
      <w:proofErr w:type="spellStart"/>
      <w:r>
        <w:t>meydani</w:t>
      </w:r>
      <w:proofErr w:type="spellEnd"/>
      <w:r>
        <w:t xml:space="preserve">, Istanbul, </w:t>
      </w:r>
      <w:proofErr w:type="spellStart"/>
      <w:r>
        <w:t>Manisa</w:t>
      </w:r>
      <w:proofErr w:type="spellEnd"/>
      <w:r>
        <w:t xml:space="preserve">, </w:t>
      </w:r>
      <w:proofErr w:type="spellStart"/>
      <w:r>
        <w:t>Canakkale</w:t>
      </w:r>
      <w:proofErr w:type="spellEnd"/>
      <w:r>
        <w:t>…</w:t>
      </w:r>
      <w:r w:rsidR="007A61EB">
        <w:t xml:space="preserve"> At least 100.000 people joined. Up to 1.5 million. People protested the secularism of the presidency is under attack. We don’t want imams in </w:t>
      </w:r>
      <w:proofErr w:type="spellStart"/>
      <w:r w:rsidR="007A61EB">
        <w:t>Cankaya</w:t>
      </w:r>
      <w:proofErr w:type="spellEnd"/>
      <w:r w:rsidR="007A61EB">
        <w:t>.</w:t>
      </w:r>
    </w:p>
    <w:p w14:paraId="21B2D6C7" w14:textId="17302AED" w:rsidR="00F651D6" w:rsidRDefault="00F651D6" w:rsidP="00F651D6">
      <w:pPr>
        <w:pStyle w:val="ListBullet"/>
      </w:pPr>
      <w:r>
        <w:t xml:space="preserve">Yasar </w:t>
      </w:r>
      <w:proofErr w:type="spellStart"/>
      <w:r>
        <w:t>Buyukanit</w:t>
      </w:r>
      <w:proofErr w:type="spellEnd"/>
      <w:r>
        <w:t xml:space="preserve"> (General staff) made a press conference and said we want people who are “</w:t>
      </w:r>
      <w:proofErr w:type="spellStart"/>
      <w:r>
        <w:t>sozde</w:t>
      </w:r>
      <w:proofErr w:type="spellEnd"/>
      <w:r>
        <w:t xml:space="preserve"> </w:t>
      </w:r>
      <w:proofErr w:type="spellStart"/>
      <w:r>
        <w:t>degil</w:t>
      </w:r>
      <w:proofErr w:type="spellEnd"/>
      <w:r>
        <w:t xml:space="preserve"> </w:t>
      </w:r>
      <w:proofErr w:type="spellStart"/>
      <w:r>
        <w:t>ozde</w:t>
      </w:r>
      <w:proofErr w:type="spellEnd"/>
      <w:r>
        <w:t xml:space="preserve"> </w:t>
      </w:r>
      <w:proofErr w:type="spellStart"/>
      <w:r>
        <w:t>laik</w:t>
      </w:r>
      <w:proofErr w:type="spellEnd"/>
      <w:r>
        <w:t xml:space="preserve">” </w:t>
      </w:r>
      <w:proofErr w:type="spellStart"/>
      <w:r>
        <w:t>ariyoruz</w:t>
      </w:r>
      <w:proofErr w:type="spellEnd"/>
      <w:r>
        <w:t>.</w:t>
      </w:r>
    </w:p>
    <w:p w14:paraId="2DEB8078" w14:textId="6179A11E" w:rsidR="0045792D" w:rsidRDefault="0045792D" w:rsidP="00F651D6">
      <w:pPr>
        <w:pStyle w:val="ListBullet"/>
      </w:pPr>
      <w:r>
        <w:t xml:space="preserve">In late </w:t>
      </w:r>
      <w:proofErr w:type="gramStart"/>
      <w:r>
        <w:t>April,</w:t>
      </w:r>
      <w:proofErr w:type="gramEnd"/>
      <w:r>
        <w:t xml:space="preserve"> first session to choose president was held. As a result, the number they found was not found acceptable by the constitutional court. 367 law. </w:t>
      </w:r>
      <w:r w:rsidR="002F7146">
        <w:t>Legal body. A law said: at least 367 members should be present at the moment. We saw a posting in the website of Turkish military: E-memorandum: (E-</w:t>
      </w:r>
      <w:proofErr w:type="spellStart"/>
      <w:r w:rsidR="002F7146">
        <w:t>Muhtira</w:t>
      </w:r>
      <w:proofErr w:type="spellEnd"/>
      <w:r w:rsidR="002F7146">
        <w:t>) We are watching with concern.</w:t>
      </w:r>
    </w:p>
    <w:p w14:paraId="1226E447" w14:textId="6F673EBF" w:rsidR="002F7146" w:rsidRDefault="002F7146" w:rsidP="00F651D6">
      <w:pPr>
        <w:pStyle w:val="ListBullet"/>
      </w:pPr>
      <w:r>
        <w:t xml:space="preserve">The spokesperson for </w:t>
      </w:r>
      <w:r w:rsidR="000401A2">
        <w:t>JDP</w:t>
      </w:r>
      <w:r>
        <w:t xml:space="preserve">, </w:t>
      </w:r>
      <w:proofErr w:type="spellStart"/>
      <w:r>
        <w:t>Cemil</w:t>
      </w:r>
      <w:proofErr w:type="spellEnd"/>
      <w:r>
        <w:t xml:space="preserve"> </w:t>
      </w:r>
      <w:proofErr w:type="spellStart"/>
      <w:proofErr w:type="gramStart"/>
      <w:r>
        <w:t>Cicek</w:t>
      </w:r>
      <w:proofErr w:type="spellEnd"/>
      <w:r>
        <w:t>(</w:t>
      </w:r>
      <w:proofErr w:type="gramEnd"/>
      <w:r>
        <w:t xml:space="preserve">ministry of interior) said we found this unacceptable. </w:t>
      </w:r>
      <w:r w:rsidR="00622D92">
        <w:t>They called for early elections</w:t>
      </w:r>
      <w:r w:rsidR="000927AF">
        <w:t xml:space="preserve"> in July. Later </w:t>
      </w:r>
      <w:proofErr w:type="gramStart"/>
      <w:r w:rsidR="000927AF">
        <w:t>on</w:t>
      </w:r>
      <w:proofErr w:type="gramEnd"/>
      <w:r w:rsidR="000927AF">
        <w:t xml:space="preserve"> with the newly formed cabinet, we’ll choose the next president of Turkey.</w:t>
      </w:r>
    </w:p>
    <w:p w14:paraId="532D9017" w14:textId="0DB7273E" w:rsidR="00735874" w:rsidRDefault="00735874" w:rsidP="00D536F1">
      <w:pPr>
        <w:pStyle w:val="ListBullet"/>
      </w:pPr>
      <w:r>
        <w:t>JDP got 46%.</w:t>
      </w:r>
      <w:r w:rsidR="00D536F1">
        <w:t xml:space="preserve"> CHP 20%. MHP 14%. 3 p</w:t>
      </w:r>
      <w:bookmarkStart w:id="0" w:name="_GoBack"/>
      <w:bookmarkEnd w:id="0"/>
      <w:r w:rsidR="00D536F1">
        <w:t>arty parliament.</w:t>
      </w:r>
    </w:p>
    <w:p w14:paraId="46691D3C" w14:textId="5508FB89" w:rsidR="00D536F1" w:rsidRDefault="00953638" w:rsidP="00D536F1">
      <w:pPr>
        <w:pStyle w:val="ListBullet"/>
      </w:pPr>
      <w:r>
        <w:t>In August, to find the necessary number to be present in the parliament, MHP didn’t vote for Gul, but by being there, made Gul possible to be elected.</w:t>
      </w:r>
    </w:p>
    <w:p w14:paraId="54A692DB" w14:textId="79E1A1A7" w:rsidR="00E6129A" w:rsidRDefault="00E6129A" w:rsidP="00D536F1">
      <w:pPr>
        <w:pStyle w:val="ListBullet"/>
      </w:pPr>
      <w:r>
        <w:t>In October 2007, referendum for constitutional amendments regarding the next presidential elections. Whoever is going to be the next president is chosen for 7 years and by popular vote and 2 consecutive terms.</w:t>
      </w:r>
    </w:p>
    <w:p w14:paraId="60038DD6" w14:textId="77777777" w:rsidR="00E6129A" w:rsidRDefault="00E6129A" w:rsidP="00D536F1">
      <w:pPr>
        <w:pStyle w:val="ListBullet"/>
      </w:pPr>
    </w:p>
    <w:p w14:paraId="2273BF7D" w14:textId="77777777" w:rsidR="000927AF" w:rsidRDefault="000927AF" w:rsidP="00F651D6">
      <w:pPr>
        <w:pStyle w:val="ListBullet"/>
      </w:pPr>
    </w:p>
    <w:p w14:paraId="0EDCA24C" w14:textId="77777777" w:rsidR="002F7146" w:rsidRDefault="002F7146" w:rsidP="00F651D6">
      <w:pPr>
        <w:pStyle w:val="ListBullet"/>
      </w:pPr>
    </w:p>
    <w:p w14:paraId="1E42A8A7" w14:textId="77777777" w:rsidR="00311657" w:rsidRDefault="00311657" w:rsidP="00445649">
      <w:pPr>
        <w:pStyle w:val="ListBullet"/>
      </w:pPr>
    </w:p>
    <w:p w14:paraId="619E58AA" w14:textId="77777777" w:rsidR="00311657" w:rsidRDefault="00311657" w:rsidP="00445649">
      <w:pPr>
        <w:pStyle w:val="ListBullet"/>
      </w:pPr>
    </w:p>
    <w:p w14:paraId="4301CB35" w14:textId="2E914902" w:rsidR="000338AD" w:rsidRDefault="000338AD" w:rsidP="000338AD">
      <w:pPr>
        <w:pStyle w:val="ListBullet"/>
      </w:pPr>
    </w:p>
    <w:p w14:paraId="3232BB23" w14:textId="77777777" w:rsidR="00FF72D0" w:rsidRDefault="00FF72D0" w:rsidP="00445649">
      <w:pPr>
        <w:pStyle w:val="ListBullet"/>
      </w:pPr>
    </w:p>
    <w:sectPr w:rsidR="00FF72D0">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5BED1" w14:textId="77777777" w:rsidR="00697727" w:rsidRDefault="00697727">
      <w:r>
        <w:separator/>
      </w:r>
    </w:p>
    <w:p w14:paraId="64E636B5" w14:textId="77777777" w:rsidR="00697727" w:rsidRDefault="00697727"/>
  </w:endnote>
  <w:endnote w:type="continuationSeparator" w:id="0">
    <w:p w14:paraId="64B5806B" w14:textId="77777777" w:rsidR="00697727" w:rsidRDefault="00697727">
      <w:r>
        <w:continuationSeparator/>
      </w:r>
    </w:p>
    <w:p w14:paraId="220C6BB4" w14:textId="77777777" w:rsidR="00697727" w:rsidRDefault="006977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14:paraId="00A3B4D0" w14:textId="77777777" w:rsidR="00092699" w:rsidRDefault="005E13CA">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F57CE2" w14:textId="77777777" w:rsidR="00697727" w:rsidRDefault="00697727">
      <w:r>
        <w:separator/>
      </w:r>
    </w:p>
    <w:p w14:paraId="5BC4E103" w14:textId="77777777" w:rsidR="00697727" w:rsidRDefault="00697727"/>
  </w:footnote>
  <w:footnote w:type="continuationSeparator" w:id="0">
    <w:p w14:paraId="3082CFAD" w14:textId="77777777" w:rsidR="00697727" w:rsidRDefault="00697727">
      <w:r>
        <w:continuationSeparator/>
      </w:r>
    </w:p>
    <w:p w14:paraId="2565E5FC" w14:textId="77777777" w:rsidR="00697727" w:rsidRDefault="0069772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E92"/>
    <w:rsid w:val="000033F8"/>
    <w:rsid w:val="000063E9"/>
    <w:rsid w:val="00007F29"/>
    <w:rsid w:val="00007F5D"/>
    <w:rsid w:val="000107B0"/>
    <w:rsid w:val="00011335"/>
    <w:rsid w:val="00015E1F"/>
    <w:rsid w:val="00022AD6"/>
    <w:rsid w:val="00022B6F"/>
    <w:rsid w:val="000312DF"/>
    <w:rsid w:val="00031488"/>
    <w:rsid w:val="00033634"/>
    <w:rsid w:val="000338AD"/>
    <w:rsid w:val="000358FE"/>
    <w:rsid w:val="00036DF4"/>
    <w:rsid w:val="000401A2"/>
    <w:rsid w:val="00041614"/>
    <w:rsid w:val="000426A7"/>
    <w:rsid w:val="00042E82"/>
    <w:rsid w:val="000435ED"/>
    <w:rsid w:val="00043862"/>
    <w:rsid w:val="00054714"/>
    <w:rsid w:val="0005659E"/>
    <w:rsid w:val="00056CF7"/>
    <w:rsid w:val="00060B3A"/>
    <w:rsid w:val="00061DF2"/>
    <w:rsid w:val="0006438F"/>
    <w:rsid w:val="00067E55"/>
    <w:rsid w:val="00071140"/>
    <w:rsid w:val="00073857"/>
    <w:rsid w:val="0007479F"/>
    <w:rsid w:val="00080133"/>
    <w:rsid w:val="00081793"/>
    <w:rsid w:val="00081D0D"/>
    <w:rsid w:val="00082C97"/>
    <w:rsid w:val="00086063"/>
    <w:rsid w:val="00086A4A"/>
    <w:rsid w:val="00086A94"/>
    <w:rsid w:val="00087521"/>
    <w:rsid w:val="00087B2D"/>
    <w:rsid w:val="00092699"/>
    <w:rsid w:val="000927AF"/>
    <w:rsid w:val="0009300F"/>
    <w:rsid w:val="00095182"/>
    <w:rsid w:val="00096B06"/>
    <w:rsid w:val="000976EA"/>
    <w:rsid w:val="0009773C"/>
    <w:rsid w:val="00097FA3"/>
    <w:rsid w:val="000A222A"/>
    <w:rsid w:val="000A2966"/>
    <w:rsid w:val="000A305C"/>
    <w:rsid w:val="000A3714"/>
    <w:rsid w:val="000A5FA6"/>
    <w:rsid w:val="000A6486"/>
    <w:rsid w:val="000A6740"/>
    <w:rsid w:val="000A74E3"/>
    <w:rsid w:val="000A7B5E"/>
    <w:rsid w:val="000A7CD5"/>
    <w:rsid w:val="000B0103"/>
    <w:rsid w:val="000B11A5"/>
    <w:rsid w:val="000B12C9"/>
    <w:rsid w:val="000B1E61"/>
    <w:rsid w:val="000B3118"/>
    <w:rsid w:val="000B32A9"/>
    <w:rsid w:val="000B76C5"/>
    <w:rsid w:val="000C04FA"/>
    <w:rsid w:val="000C300F"/>
    <w:rsid w:val="000C3093"/>
    <w:rsid w:val="000C48ED"/>
    <w:rsid w:val="000C72B9"/>
    <w:rsid w:val="000C7718"/>
    <w:rsid w:val="000D0411"/>
    <w:rsid w:val="000D3F57"/>
    <w:rsid w:val="000D51A3"/>
    <w:rsid w:val="000D5ACE"/>
    <w:rsid w:val="000D61C1"/>
    <w:rsid w:val="000E053B"/>
    <w:rsid w:val="000E16F5"/>
    <w:rsid w:val="000E182D"/>
    <w:rsid w:val="000E5F12"/>
    <w:rsid w:val="000E63F1"/>
    <w:rsid w:val="000E67D0"/>
    <w:rsid w:val="000E730A"/>
    <w:rsid w:val="000F23B3"/>
    <w:rsid w:val="000F3EEC"/>
    <w:rsid w:val="000F5784"/>
    <w:rsid w:val="000F5934"/>
    <w:rsid w:val="000F73C3"/>
    <w:rsid w:val="00100288"/>
    <w:rsid w:val="00102EC9"/>
    <w:rsid w:val="001037AF"/>
    <w:rsid w:val="001050A4"/>
    <w:rsid w:val="00105228"/>
    <w:rsid w:val="00105318"/>
    <w:rsid w:val="001114FF"/>
    <w:rsid w:val="00111CC1"/>
    <w:rsid w:val="00112616"/>
    <w:rsid w:val="00113106"/>
    <w:rsid w:val="00114810"/>
    <w:rsid w:val="0011511D"/>
    <w:rsid w:val="0011590C"/>
    <w:rsid w:val="001162BF"/>
    <w:rsid w:val="001164EB"/>
    <w:rsid w:val="00117719"/>
    <w:rsid w:val="00121D78"/>
    <w:rsid w:val="00124772"/>
    <w:rsid w:val="001255D9"/>
    <w:rsid w:val="0012649C"/>
    <w:rsid w:val="00127652"/>
    <w:rsid w:val="0012788A"/>
    <w:rsid w:val="00130CE4"/>
    <w:rsid w:val="001353DF"/>
    <w:rsid w:val="001378E1"/>
    <w:rsid w:val="00140796"/>
    <w:rsid w:val="001410F4"/>
    <w:rsid w:val="00141390"/>
    <w:rsid w:val="00142C1B"/>
    <w:rsid w:val="001457D7"/>
    <w:rsid w:val="00145DE0"/>
    <w:rsid w:val="0014646A"/>
    <w:rsid w:val="00146946"/>
    <w:rsid w:val="0015069F"/>
    <w:rsid w:val="001518B5"/>
    <w:rsid w:val="0015354C"/>
    <w:rsid w:val="00154EF9"/>
    <w:rsid w:val="00156DF7"/>
    <w:rsid w:val="00167919"/>
    <w:rsid w:val="00170EC1"/>
    <w:rsid w:val="00172C97"/>
    <w:rsid w:val="0017387D"/>
    <w:rsid w:val="00175270"/>
    <w:rsid w:val="00175527"/>
    <w:rsid w:val="00175EFD"/>
    <w:rsid w:val="00176283"/>
    <w:rsid w:val="00176E2B"/>
    <w:rsid w:val="0017750A"/>
    <w:rsid w:val="001779CD"/>
    <w:rsid w:val="00180E44"/>
    <w:rsid w:val="0018452C"/>
    <w:rsid w:val="00185FBF"/>
    <w:rsid w:val="001942FA"/>
    <w:rsid w:val="00196FC9"/>
    <w:rsid w:val="001A1C52"/>
    <w:rsid w:val="001A1CAD"/>
    <w:rsid w:val="001A265E"/>
    <w:rsid w:val="001A2A1C"/>
    <w:rsid w:val="001A374C"/>
    <w:rsid w:val="001A3B19"/>
    <w:rsid w:val="001A4D48"/>
    <w:rsid w:val="001A4E7C"/>
    <w:rsid w:val="001A50C4"/>
    <w:rsid w:val="001A5692"/>
    <w:rsid w:val="001A5DA3"/>
    <w:rsid w:val="001A5F43"/>
    <w:rsid w:val="001A7050"/>
    <w:rsid w:val="001B015B"/>
    <w:rsid w:val="001B043D"/>
    <w:rsid w:val="001B2129"/>
    <w:rsid w:val="001B2792"/>
    <w:rsid w:val="001B53EE"/>
    <w:rsid w:val="001B53FE"/>
    <w:rsid w:val="001B70D7"/>
    <w:rsid w:val="001B7AD8"/>
    <w:rsid w:val="001C0725"/>
    <w:rsid w:val="001C3B9E"/>
    <w:rsid w:val="001C41F8"/>
    <w:rsid w:val="001C423C"/>
    <w:rsid w:val="001C54EF"/>
    <w:rsid w:val="001C5674"/>
    <w:rsid w:val="001C5EB6"/>
    <w:rsid w:val="001C6625"/>
    <w:rsid w:val="001C785F"/>
    <w:rsid w:val="001D15A3"/>
    <w:rsid w:val="001D301D"/>
    <w:rsid w:val="001D3BDE"/>
    <w:rsid w:val="001E074A"/>
    <w:rsid w:val="001E0BDA"/>
    <w:rsid w:val="001E0D19"/>
    <w:rsid w:val="001E26C8"/>
    <w:rsid w:val="001E2E12"/>
    <w:rsid w:val="001E3253"/>
    <w:rsid w:val="001E38BB"/>
    <w:rsid w:val="001E4927"/>
    <w:rsid w:val="001E4B1C"/>
    <w:rsid w:val="001E4C6D"/>
    <w:rsid w:val="001E4DC6"/>
    <w:rsid w:val="001E5D31"/>
    <w:rsid w:val="001F014E"/>
    <w:rsid w:val="001F0760"/>
    <w:rsid w:val="001F0C2E"/>
    <w:rsid w:val="001F0ED5"/>
    <w:rsid w:val="001F0EDE"/>
    <w:rsid w:val="001F26DD"/>
    <w:rsid w:val="001F39C8"/>
    <w:rsid w:val="001F41EA"/>
    <w:rsid w:val="001F54C1"/>
    <w:rsid w:val="001F7DDA"/>
    <w:rsid w:val="00202C20"/>
    <w:rsid w:val="00205095"/>
    <w:rsid w:val="00206180"/>
    <w:rsid w:val="0020679E"/>
    <w:rsid w:val="00206B12"/>
    <w:rsid w:val="00210133"/>
    <w:rsid w:val="00210196"/>
    <w:rsid w:val="0021036A"/>
    <w:rsid w:val="00216966"/>
    <w:rsid w:val="00220CF8"/>
    <w:rsid w:val="00221854"/>
    <w:rsid w:val="00222348"/>
    <w:rsid w:val="00224C30"/>
    <w:rsid w:val="00225C73"/>
    <w:rsid w:val="00227FDF"/>
    <w:rsid w:val="00235CCF"/>
    <w:rsid w:val="002360A8"/>
    <w:rsid w:val="00236AAE"/>
    <w:rsid w:val="00242473"/>
    <w:rsid w:val="00244599"/>
    <w:rsid w:val="00245A55"/>
    <w:rsid w:val="00247F66"/>
    <w:rsid w:val="002503E0"/>
    <w:rsid w:val="00250848"/>
    <w:rsid w:val="00254500"/>
    <w:rsid w:val="00260BD8"/>
    <w:rsid w:val="0026271B"/>
    <w:rsid w:val="0026472F"/>
    <w:rsid w:val="00273DFB"/>
    <w:rsid w:val="002803CF"/>
    <w:rsid w:val="00281967"/>
    <w:rsid w:val="00281E20"/>
    <w:rsid w:val="00281F8D"/>
    <w:rsid w:val="0028434C"/>
    <w:rsid w:val="0028503C"/>
    <w:rsid w:val="00285387"/>
    <w:rsid w:val="002856DC"/>
    <w:rsid w:val="00286DC9"/>
    <w:rsid w:val="00290702"/>
    <w:rsid w:val="00290A53"/>
    <w:rsid w:val="00290D7E"/>
    <w:rsid w:val="002913EB"/>
    <w:rsid w:val="002923A8"/>
    <w:rsid w:val="00292BF6"/>
    <w:rsid w:val="00295C82"/>
    <w:rsid w:val="0029601B"/>
    <w:rsid w:val="002A563F"/>
    <w:rsid w:val="002A7491"/>
    <w:rsid w:val="002B16B9"/>
    <w:rsid w:val="002B40E1"/>
    <w:rsid w:val="002B4CA8"/>
    <w:rsid w:val="002B4DE1"/>
    <w:rsid w:val="002B54A0"/>
    <w:rsid w:val="002B6B25"/>
    <w:rsid w:val="002B72B5"/>
    <w:rsid w:val="002B776D"/>
    <w:rsid w:val="002C69BA"/>
    <w:rsid w:val="002C7CBA"/>
    <w:rsid w:val="002D21B7"/>
    <w:rsid w:val="002D4590"/>
    <w:rsid w:val="002E06AE"/>
    <w:rsid w:val="002E29B9"/>
    <w:rsid w:val="002E39AE"/>
    <w:rsid w:val="002E3F1B"/>
    <w:rsid w:val="002E4CD9"/>
    <w:rsid w:val="002F013F"/>
    <w:rsid w:val="002F3AED"/>
    <w:rsid w:val="002F4AD0"/>
    <w:rsid w:val="002F6637"/>
    <w:rsid w:val="002F7146"/>
    <w:rsid w:val="00300AD7"/>
    <w:rsid w:val="00303E56"/>
    <w:rsid w:val="00305862"/>
    <w:rsid w:val="003064EE"/>
    <w:rsid w:val="0030692B"/>
    <w:rsid w:val="00306F49"/>
    <w:rsid w:val="00311657"/>
    <w:rsid w:val="0031241D"/>
    <w:rsid w:val="0031308C"/>
    <w:rsid w:val="00314718"/>
    <w:rsid w:val="00314C8B"/>
    <w:rsid w:val="00315421"/>
    <w:rsid w:val="003168FA"/>
    <w:rsid w:val="00317699"/>
    <w:rsid w:val="003218D5"/>
    <w:rsid w:val="0032273B"/>
    <w:rsid w:val="00323E5F"/>
    <w:rsid w:val="00324042"/>
    <w:rsid w:val="00326E08"/>
    <w:rsid w:val="00326E25"/>
    <w:rsid w:val="00327445"/>
    <w:rsid w:val="00330E5C"/>
    <w:rsid w:val="00335892"/>
    <w:rsid w:val="003403D6"/>
    <w:rsid w:val="0034212C"/>
    <w:rsid w:val="003433B0"/>
    <w:rsid w:val="003449DA"/>
    <w:rsid w:val="00350467"/>
    <w:rsid w:val="003511E8"/>
    <w:rsid w:val="0035197A"/>
    <w:rsid w:val="00354398"/>
    <w:rsid w:val="00356577"/>
    <w:rsid w:val="003610D1"/>
    <w:rsid w:val="00363438"/>
    <w:rsid w:val="003655A4"/>
    <w:rsid w:val="00372D5A"/>
    <w:rsid w:val="00373960"/>
    <w:rsid w:val="00376B94"/>
    <w:rsid w:val="00376DF2"/>
    <w:rsid w:val="00381C02"/>
    <w:rsid w:val="003832F0"/>
    <w:rsid w:val="003857AF"/>
    <w:rsid w:val="003903C9"/>
    <w:rsid w:val="00390726"/>
    <w:rsid w:val="00391035"/>
    <w:rsid w:val="00391F28"/>
    <w:rsid w:val="00392F26"/>
    <w:rsid w:val="00393013"/>
    <w:rsid w:val="00393975"/>
    <w:rsid w:val="00396D09"/>
    <w:rsid w:val="003A1C81"/>
    <w:rsid w:val="003A4546"/>
    <w:rsid w:val="003A62F7"/>
    <w:rsid w:val="003A7758"/>
    <w:rsid w:val="003B0B31"/>
    <w:rsid w:val="003B28E4"/>
    <w:rsid w:val="003B3191"/>
    <w:rsid w:val="003B50BE"/>
    <w:rsid w:val="003B69F4"/>
    <w:rsid w:val="003B6A92"/>
    <w:rsid w:val="003C0395"/>
    <w:rsid w:val="003C4665"/>
    <w:rsid w:val="003C4A19"/>
    <w:rsid w:val="003C5CF5"/>
    <w:rsid w:val="003C6249"/>
    <w:rsid w:val="003C6D45"/>
    <w:rsid w:val="003C7AFE"/>
    <w:rsid w:val="003D1900"/>
    <w:rsid w:val="003D43FF"/>
    <w:rsid w:val="003D7322"/>
    <w:rsid w:val="003D7D3F"/>
    <w:rsid w:val="003E096A"/>
    <w:rsid w:val="003E1DAC"/>
    <w:rsid w:val="003E1F10"/>
    <w:rsid w:val="003E2BEE"/>
    <w:rsid w:val="003E3826"/>
    <w:rsid w:val="003E3EB5"/>
    <w:rsid w:val="003E455F"/>
    <w:rsid w:val="003E4D55"/>
    <w:rsid w:val="003E66F2"/>
    <w:rsid w:val="003E76C2"/>
    <w:rsid w:val="003E785E"/>
    <w:rsid w:val="003E79B9"/>
    <w:rsid w:val="003E7B84"/>
    <w:rsid w:val="003F15BD"/>
    <w:rsid w:val="003F2215"/>
    <w:rsid w:val="003F22A8"/>
    <w:rsid w:val="003F25A0"/>
    <w:rsid w:val="003F3EB3"/>
    <w:rsid w:val="003F470B"/>
    <w:rsid w:val="003F5B06"/>
    <w:rsid w:val="003F665F"/>
    <w:rsid w:val="003F749A"/>
    <w:rsid w:val="00400A24"/>
    <w:rsid w:val="004028F4"/>
    <w:rsid w:val="00406617"/>
    <w:rsid w:val="00406AEA"/>
    <w:rsid w:val="00406BEA"/>
    <w:rsid w:val="0040707D"/>
    <w:rsid w:val="00410A9B"/>
    <w:rsid w:val="00410F11"/>
    <w:rsid w:val="00411AF8"/>
    <w:rsid w:val="00412646"/>
    <w:rsid w:val="00413DBA"/>
    <w:rsid w:val="0041576C"/>
    <w:rsid w:val="00416458"/>
    <w:rsid w:val="00416578"/>
    <w:rsid w:val="00417DD1"/>
    <w:rsid w:val="004222D1"/>
    <w:rsid w:val="00422380"/>
    <w:rsid w:val="00422D9A"/>
    <w:rsid w:val="00424028"/>
    <w:rsid w:val="004308D3"/>
    <w:rsid w:val="00430BA3"/>
    <w:rsid w:val="004310FC"/>
    <w:rsid w:val="00431BD2"/>
    <w:rsid w:val="00431F75"/>
    <w:rsid w:val="00432BB6"/>
    <w:rsid w:val="00435050"/>
    <w:rsid w:val="00435B62"/>
    <w:rsid w:val="00435D14"/>
    <w:rsid w:val="00437BCC"/>
    <w:rsid w:val="00437CA9"/>
    <w:rsid w:val="004400FB"/>
    <w:rsid w:val="0044111D"/>
    <w:rsid w:val="00441C55"/>
    <w:rsid w:val="00443109"/>
    <w:rsid w:val="004439EC"/>
    <w:rsid w:val="004451C8"/>
    <w:rsid w:val="00445649"/>
    <w:rsid w:val="00445AB0"/>
    <w:rsid w:val="00445B24"/>
    <w:rsid w:val="00446290"/>
    <w:rsid w:val="00451480"/>
    <w:rsid w:val="00451B8D"/>
    <w:rsid w:val="00451E88"/>
    <w:rsid w:val="00452EF8"/>
    <w:rsid w:val="00453743"/>
    <w:rsid w:val="00454AE7"/>
    <w:rsid w:val="004555E1"/>
    <w:rsid w:val="004559E9"/>
    <w:rsid w:val="0045792D"/>
    <w:rsid w:val="00457D2C"/>
    <w:rsid w:val="00463FD4"/>
    <w:rsid w:val="0046490C"/>
    <w:rsid w:val="00465997"/>
    <w:rsid w:val="00466F6F"/>
    <w:rsid w:val="00470B57"/>
    <w:rsid w:val="00471F40"/>
    <w:rsid w:val="00472FFB"/>
    <w:rsid w:val="00473686"/>
    <w:rsid w:val="0047369D"/>
    <w:rsid w:val="00480E53"/>
    <w:rsid w:val="00482208"/>
    <w:rsid w:val="004852BA"/>
    <w:rsid w:val="00486276"/>
    <w:rsid w:val="00487A2B"/>
    <w:rsid w:val="004919AF"/>
    <w:rsid w:val="0049261C"/>
    <w:rsid w:val="00492AC6"/>
    <w:rsid w:val="0049439C"/>
    <w:rsid w:val="004951DB"/>
    <w:rsid w:val="004972D4"/>
    <w:rsid w:val="004A03E3"/>
    <w:rsid w:val="004A5945"/>
    <w:rsid w:val="004A7B11"/>
    <w:rsid w:val="004B0E4D"/>
    <w:rsid w:val="004B2AEE"/>
    <w:rsid w:val="004B5DD4"/>
    <w:rsid w:val="004B6A1B"/>
    <w:rsid w:val="004B6A83"/>
    <w:rsid w:val="004B6B04"/>
    <w:rsid w:val="004C115A"/>
    <w:rsid w:val="004C2D89"/>
    <w:rsid w:val="004C4CC2"/>
    <w:rsid w:val="004C61D1"/>
    <w:rsid w:val="004C6322"/>
    <w:rsid w:val="004C69F1"/>
    <w:rsid w:val="004C79DC"/>
    <w:rsid w:val="004D10C2"/>
    <w:rsid w:val="004D24A2"/>
    <w:rsid w:val="004D25D8"/>
    <w:rsid w:val="004D3A78"/>
    <w:rsid w:val="004D4516"/>
    <w:rsid w:val="004D48AE"/>
    <w:rsid w:val="004E3A2A"/>
    <w:rsid w:val="004E4C35"/>
    <w:rsid w:val="004E674A"/>
    <w:rsid w:val="004F15D7"/>
    <w:rsid w:val="004F181C"/>
    <w:rsid w:val="004F2089"/>
    <w:rsid w:val="004F24DE"/>
    <w:rsid w:val="004F4CBC"/>
    <w:rsid w:val="004F57FC"/>
    <w:rsid w:val="005014B3"/>
    <w:rsid w:val="005041EF"/>
    <w:rsid w:val="00505242"/>
    <w:rsid w:val="00505EF0"/>
    <w:rsid w:val="00506A71"/>
    <w:rsid w:val="00507B89"/>
    <w:rsid w:val="00507CD2"/>
    <w:rsid w:val="005237A8"/>
    <w:rsid w:val="005242AA"/>
    <w:rsid w:val="00525489"/>
    <w:rsid w:val="0052551D"/>
    <w:rsid w:val="00525EEF"/>
    <w:rsid w:val="00526CED"/>
    <w:rsid w:val="0052714B"/>
    <w:rsid w:val="00531B1D"/>
    <w:rsid w:val="00532F4A"/>
    <w:rsid w:val="005345CE"/>
    <w:rsid w:val="005405CF"/>
    <w:rsid w:val="005416F3"/>
    <w:rsid w:val="0054323B"/>
    <w:rsid w:val="00543C14"/>
    <w:rsid w:val="00544FC0"/>
    <w:rsid w:val="005511BF"/>
    <w:rsid w:val="00553146"/>
    <w:rsid w:val="00553AA3"/>
    <w:rsid w:val="00554A61"/>
    <w:rsid w:val="00557A34"/>
    <w:rsid w:val="00563A37"/>
    <w:rsid w:val="00564652"/>
    <w:rsid w:val="0056683E"/>
    <w:rsid w:val="00567E4B"/>
    <w:rsid w:val="0057039D"/>
    <w:rsid w:val="00570A34"/>
    <w:rsid w:val="00571A7C"/>
    <w:rsid w:val="005725FC"/>
    <w:rsid w:val="00575BDF"/>
    <w:rsid w:val="00577331"/>
    <w:rsid w:val="005828C9"/>
    <w:rsid w:val="005859C5"/>
    <w:rsid w:val="00591786"/>
    <w:rsid w:val="005918E6"/>
    <w:rsid w:val="0059334D"/>
    <w:rsid w:val="005974AB"/>
    <w:rsid w:val="00597BA7"/>
    <w:rsid w:val="005A254B"/>
    <w:rsid w:val="005A284F"/>
    <w:rsid w:val="005A3AAB"/>
    <w:rsid w:val="005A3CEE"/>
    <w:rsid w:val="005A7F6A"/>
    <w:rsid w:val="005B189F"/>
    <w:rsid w:val="005B2F48"/>
    <w:rsid w:val="005B3BDC"/>
    <w:rsid w:val="005B55B7"/>
    <w:rsid w:val="005C00FA"/>
    <w:rsid w:val="005C1B9C"/>
    <w:rsid w:val="005C1CDB"/>
    <w:rsid w:val="005C1CF1"/>
    <w:rsid w:val="005C49EA"/>
    <w:rsid w:val="005C61A3"/>
    <w:rsid w:val="005C6540"/>
    <w:rsid w:val="005C69E0"/>
    <w:rsid w:val="005C729B"/>
    <w:rsid w:val="005C78DD"/>
    <w:rsid w:val="005D2282"/>
    <w:rsid w:val="005D4777"/>
    <w:rsid w:val="005D5575"/>
    <w:rsid w:val="005E05AD"/>
    <w:rsid w:val="005E0875"/>
    <w:rsid w:val="005E13CA"/>
    <w:rsid w:val="005E2F8C"/>
    <w:rsid w:val="005E4BE2"/>
    <w:rsid w:val="005E5E28"/>
    <w:rsid w:val="005F39E1"/>
    <w:rsid w:val="005F6138"/>
    <w:rsid w:val="005F7FA0"/>
    <w:rsid w:val="00603D05"/>
    <w:rsid w:val="006041ED"/>
    <w:rsid w:val="00604276"/>
    <w:rsid w:val="006063BB"/>
    <w:rsid w:val="00606E4F"/>
    <w:rsid w:val="00614B1B"/>
    <w:rsid w:val="00615E81"/>
    <w:rsid w:val="0061636B"/>
    <w:rsid w:val="00620397"/>
    <w:rsid w:val="00620511"/>
    <w:rsid w:val="00622D92"/>
    <w:rsid w:val="00623FCD"/>
    <w:rsid w:val="006253AF"/>
    <w:rsid w:val="00625D3E"/>
    <w:rsid w:val="00630FE1"/>
    <w:rsid w:val="006316C8"/>
    <w:rsid w:val="00632318"/>
    <w:rsid w:val="006326A4"/>
    <w:rsid w:val="0063745D"/>
    <w:rsid w:val="006406AF"/>
    <w:rsid w:val="006410D6"/>
    <w:rsid w:val="00642F50"/>
    <w:rsid w:val="0064440E"/>
    <w:rsid w:val="006466AD"/>
    <w:rsid w:val="00652CAD"/>
    <w:rsid w:val="00652CEA"/>
    <w:rsid w:val="006547D2"/>
    <w:rsid w:val="00656382"/>
    <w:rsid w:val="006615D3"/>
    <w:rsid w:val="00664BEB"/>
    <w:rsid w:val="00664BEE"/>
    <w:rsid w:val="00664DA9"/>
    <w:rsid w:val="00667F72"/>
    <w:rsid w:val="00670528"/>
    <w:rsid w:val="0067197E"/>
    <w:rsid w:val="006731DA"/>
    <w:rsid w:val="00673214"/>
    <w:rsid w:val="00673601"/>
    <w:rsid w:val="00675844"/>
    <w:rsid w:val="006811D0"/>
    <w:rsid w:val="00681C4D"/>
    <w:rsid w:val="00683024"/>
    <w:rsid w:val="00683A6D"/>
    <w:rsid w:val="006870D1"/>
    <w:rsid w:val="00687E2E"/>
    <w:rsid w:val="00691289"/>
    <w:rsid w:val="006924F1"/>
    <w:rsid w:val="006938AE"/>
    <w:rsid w:val="00697390"/>
    <w:rsid w:val="00697727"/>
    <w:rsid w:val="00697A78"/>
    <w:rsid w:val="006A097F"/>
    <w:rsid w:val="006A3301"/>
    <w:rsid w:val="006A52FB"/>
    <w:rsid w:val="006A6856"/>
    <w:rsid w:val="006A7B90"/>
    <w:rsid w:val="006B0587"/>
    <w:rsid w:val="006B38F4"/>
    <w:rsid w:val="006B3DCB"/>
    <w:rsid w:val="006B3E63"/>
    <w:rsid w:val="006B4027"/>
    <w:rsid w:val="006B537A"/>
    <w:rsid w:val="006B5887"/>
    <w:rsid w:val="006B5A15"/>
    <w:rsid w:val="006B6956"/>
    <w:rsid w:val="006C1C36"/>
    <w:rsid w:val="006C22AD"/>
    <w:rsid w:val="006C5374"/>
    <w:rsid w:val="006C5C90"/>
    <w:rsid w:val="006C7145"/>
    <w:rsid w:val="006D03F0"/>
    <w:rsid w:val="006D2B41"/>
    <w:rsid w:val="006D5C7A"/>
    <w:rsid w:val="006D5E63"/>
    <w:rsid w:val="006D70A0"/>
    <w:rsid w:val="006E017D"/>
    <w:rsid w:val="006E0A8B"/>
    <w:rsid w:val="006E0CB0"/>
    <w:rsid w:val="006E26BA"/>
    <w:rsid w:val="006F1389"/>
    <w:rsid w:val="006F1FE5"/>
    <w:rsid w:val="006F21B1"/>
    <w:rsid w:val="006F29BF"/>
    <w:rsid w:val="006F3CD9"/>
    <w:rsid w:val="006F4810"/>
    <w:rsid w:val="006F6F5E"/>
    <w:rsid w:val="006F7C6F"/>
    <w:rsid w:val="007070A8"/>
    <w:rsid w:val="0070737E"/>
    <w:rsid w:val="00707FDE"/>
    <w:rsid w:val="007103E5"/>
    <w:rsid w:val="00711E10"/>
    <w:rsid w:val="007139E9"/>
    <w:rsid w:val="0071460E"/>
    <w:rsid w:val="007148CB"/>
    <w:rsid w:val="00715229"/>
    <w:rsid w:val="00715465"/>
    <w:rsid w:val="00715644"/>
    <w:rsid w:val="007177E5"/>
    <w:rsid w:val="007179A3"/>
    <w:rsid w:val="00720CC7"/>
    <w:rsid w:val="00723C6A"/>
    <w:rsid w:val="00723CD2"/>
    <w:rsid w:val="00724857"/>
    <w:rsid w:val="00725A14"/>
    <w:rsid w:val="0072759D"/>
    <w:rsid w:val="00727724"/>
    <w:rsid w:val="0073006B"/>
    <w:rsid w:val="00730761"/>
    <w:rsid w:val="007331BE"/>
    <w:rsid w:val="00733752"/>
    <w:rsid w:val="00735874"/>
    <w:rsid w:val="007367BC"/>
    <w:rsid w:val="0074158F"/>
    <w:rsid w:val="007448D2"/>
    <w:rsid w:val="00745521"/>
    <w:rsid w:val="007478A7"/>
    <w:rsid w:val="00747973"/>
    <w:rsid w:val="00753708"/>
    <w:rsid w:val="00753ED5"/>
    <w:rsid w:val="0075514C"/>
    <w:rsid w:val="00755342"/>
    <w:rsid w:val="007565EE"/>
    <w:rsid w:val="0075711D"/>
    <w:rsid w:val="00757CBE"/>
    <w:rsid w:val="00760730"/>
    <w:rsid w:val="007621C3"/>
    <w:rsid w:val="00762F71"/>
    <w:rsid w:val="00763F69"/>
    <w:rsid w:val="0076500D"/>
    <w:rsid w:val="0077034F"/>
    <w:rsid w:val="00771A6F"/>
    <w:rsid w:val="00772744"/>
    <w:rsid w:val="007758FA"/>
    <w:rsid w:val="00775AE0"/>
    <w:rsid w:val="00781712"/>
    <w:rsid w:val="00781C90"/>
    <w:rsid w:val="0078266F"/>
    <w:rsid w:val="00783A59"/>
    <w:rsid w:val="00784EA1"/>
    <w:rsid w:val="0078511C"/>
    <w:rsid w:val="007904E0"/>
    <w:rsid w:val="007910C5"/>
    <w:rsid w:val="00793714"/>
    <w:rsid w:val="007938AC"/>
    <w:rsid w:val="007958D1"/>
    <w:rsid w:val="00797D00"/>
    <w:rsid w:val="007A0702"/>
    <w:rsid w:val="007A0A54"/>
    <w:rsid w:val="007A3756"/>
    <w:rsid w:val="007A4BD1"/>
    <w:rsid w:val="007A58A5"/>
    <w:rsid w:val="007A61EB"/>
    <w:rsid w:val="007A6475"/>
    <w:rsid w:val="007B06C2"/>
    <w:rsid w:val="007B19EF"/>
    <w:rsid w:val="007B2F18"/>
    <w:rsid w:val="007B5CBC"/>
    <w:rsid w:val="007B6832"/>
    <w:rsid w:val="007B6F7A"/>
    <w:rsid w:val="007B7361"/>
    <w:rsid w:val="007C2360"/>
    <w:rsid w:val="007C2992"/>
    <w:rsid w:val="007C3AB0"/>
    <w:rsid w:val="007D1DCB"/>
    <w:rsid w:val="007D29D3"/>
    <w:rsid w:val="007D37CF"/>
    <w:rsid w:val="007D4906"/>
    <w:rsid w:val="007D52D2"/>
    <w:rsid w:val="007D55F3"/>
    <w:rsid w:val="007D7BFD"/>
    <w:rsid w:val="007E1D88"/>
    <w:rsid w:val="007E34E1"/>
    <w:rsid w:val="007E3D9B"/>
    <w:rsid w:val="007E51C7"/>
    <w:rsid w:val="007E612E"/>
    <w:rsid w:val="007F0A63"/>
    <w:rsid w:val="007F33CC"/>
    <w:rsid w:val="007F3548"/>
    <w:rsid w:val="007F56E2"/>
    <w:rsid w:val="007F7AF4"/>
    <w:rsid w:val="00801F8B"/>
    <w:rsid w:val="008027A0"/>
    <w:rsid w:val="00802E73"/>
    <w:rsid w:val="00803B56"/>
    <w:rsid w:val="00804771"/>
    <w:rsid w:val="00805A6C"/>
    <w:rsid w:val="00810267"/>
    <w:rsid w:val="00811998"/>
    <w:rsid w:val="00813903"/>
    <w:rsid w:val="00813B5F"/>
    <w:rsid w:val="00814404"/>
    <w:rsid w:val="008158BC"/>
    <w:rsid w:val="008201B7"/>
    <w:rsid w:val="00821EBD"/>
    <w:rsid w:val="00822A07"/>
    <w:rsid w:val="00823D47"/>
    <w:rsid w:val="00825E35"/>
    <w:rsid w:val="008323BE"/>
    <w:rsid w:val="00833B95"/>
    <w:rsid w:val="00834BBD"/>
    <w:rsid w:val="008366E5"/>
    <w:rsid w:val="00837F52"/>
    <w:rsid w:val="00841CCB"/>
    <w:rsid w:val="00842F0A"/>
    <w:rsid w:val="0084393A"/>
    <w:rsid w:val="008444B9"/>
    <w:rsid w:val="00846995"/>
    <w:rsid w:val="0084707B"/>
    <w:rsid w:val="008516B0"/>
    <w:rsid w:val="00852D65"/>
    <w:rsid w:val="00855F8E"/>
    <w:rsid w:val="00857E48"/>
    <w:rsid w:val="00860FB8"/>
    <w:rsid w:val="00861F34"/>
    <w:rsid w:val="00864C25"/>
    <w:rsid w:val="008652AA"/>
    <w:rsid w:val="0086677D"/>
    <w:rsid w:val="00867014"/>
    <w:rsid w:val="00874136"/>
    <w:rsid w:val="00876539"/>
    <w:rsid w:val="008778EC"/>
    <w:rsid w:val="008805CF"/>
    <w:rsid w:val="00880896"/>
    <w:rsid w:val="00882166"/>
    <w:rsid w:val="00882751"/>
    <w:rsid w:val="00882CA1"/>
    <w:rsid w:val="00884416"/>
    <w:rsid w:val="008851AA"/>
    <w:rsid w:val="00890272"/>
    <w:rsid w:val="008911AD"/>
    <w:rsid w:val="00892D1B"/>
    <w:rsid w:val="008970E4"/>
    <w:rsid w:val="00897678"/>
    <w:rsid w:val="008A1D38"/>
    <w:rsid w:val="008A3FB7"/>
    <w:rsid w:val="008A4021"/>
    <w:rsid w:val="008A522E"/>
    <w:rsid w:val="008A6324"/>
    <w:rsid w:val="008A69E8"/>
    <w:rsid w:val="008A6B0E"/>
    <w:rsid w:val="008B0EC0"/>
    <w:rsid w:val="008B0F78"/>
    <w:rsid w:val="008B120B"/>
    <w:rsid w:val="008B3D6B"/>
    <w:rsid w:val="008B49A2"/>
    <w:rsid w:val="008B4BB1"/>
    <w:rsid w:val="008B5C4D"/>
    <w:rsid w:val="008B6167"/>
    <w:rsid w:val="008C0547"/>
    <w:rsid w:val="008C0BE7"/>
    <w:rsid w:val="008C2D27"/>
    <w:rsid w:val="008C3385"/>
    <w:rsid w:val="008C4DDA"/>
    <w:rsid w:val="008C50A6"/>
    <w:rsid w:val="008C6621"/>
    <w:rsid w:val="008C70F5"/>
    <w:rsid w:val="008D1882"/>
    <w:rsid w:val="008D2D69"/>
    <w:rsid w:val="008D6D6A"/>
    <w:rsid w:val="008D7095"/>
    <w:rsid w:val="008D7C85"/>
    <w:rsid w:val="008E5D70"/>
    <w:rsid w:val="008E65E2"/>
    <w:rsid w:val="008F17E9"/>
    <w:rsid w:val="008F1F6C"/>
    <w:rsid w:val="008F29FD"/>
    <w:rsid w:val="008F5743"/>
    <w:rsid w:val="00900978"/>
    <w:rsid w:val="00900F9A"/>
    <w:rsid w:val="00905B0D"/>
    <w:rsid w:val="0090621E"/>
    <w:rsid w:val="00907B54"/>
    <w:rsid w:val="0091230A"/>
    <w:rsid w:val="009124EA"/>
    <w:rsid w:val="0091269D"/>
    <w:rsid w:val="009137B9"/>
    <w:rsid w:val="00914B84"/>
    <w:rsid w:val="00916AA2"/>
    <w:rsid w:val="00916FDB"/>
    <w:rsid w:val="00917A48"/>
    <w:rsid w:val="00920A5F"/>
    <w:rsid w:val="0092276D"/>
    <w:rsid w:val="009256CA"/>
    <w:rsid w:val="0092677E"/>
    <w:rsid w:val="009301E5"/>
    <w:rsid w:val="00933858"/>
    <w:rsid w:val="00934AA2"/>
    <w:rsid w:val="009354B3"/>
    <w:rsid w:val="0093557B"/>
    <w:rsid w:val="009355BE"/>
    <w:rsid w:val="0093690B"/>
    <w:rsid w:val="00937554"/>
    <w:rsid w:val="0093762C"/>
    <w:rsid w:val="00937BB6"/>
    <w:rsid w:val="009403E3"/>
    <w:rsid w:val="00940578"/>
    <w:rsid w:val="00943097"/>
    <w:rsid w:val="00945B51"/>
    <w:rsid w:val="0095032F"/>
    <w:rsid w:val="009504C7"/>
    <w:rsid w:val="009504D6"/>
    <w:rsid w:val="009508E4"/>
    <w:rsid w:val="00950913"/>
    <w:rsid w:val="00951E25"/>
    <w:rsid w:val="00953638"/>
    <w:rsid w:val="00953EAE"/>
    <w:rsid w:val="009552AB"/>
    <w:rsid w:val="009604F9"/>
    <w:rsid w:val="00960990"/>
    <w:rsid w:val="00960CC5"/>
    <w:rsid w:val="0096255D"/>
    <w:rsid w:val="009628E4"/>
    <w:rsid w:val="00964960"/>
    <w:rsid w:val="0096757E"/>
    <w:rsid w:val="00970C8A"/>
    <w:rsid w:val="00972E98"/>
    <w:rsid w:val="00974181"/>
    <w:rsid w:val="00975700"/>
    <w:rsid w:val="00980E6C"/>
    <w:rsid w:val="0098355C"/>
    <w:rsid w:val="009859D6"/>
    <w:rsid w:val="0098630E"/>
    <w:rsid w:val="00987551"/>
    <w:rsid w:val="00991F70"/>
    <w:rsid w:val="00992D8E"/>
    <w:rsid w:val="00993529"/>
    <w:rsid w:val="00993ABC"/>
    <w:rsid w:val="00994551"/>
    <w:rsid w:val="009A1745"/>
    <w:rsid w:val="009A55FA"/>
    <w:rsid w:val="009A5848"/>
    <w:rsid w:val="009A612E"/>
    <w:rsid w:val="009A67BF"/>
    <w:rsid w:val="009A67D1"/>
    <w:rsid w:val="009A7417"/>
    <w:rsid w:val="009A7E48"/>
    <w:rsid w:val="009B0251"/>
    <w:rsid w:val="009B11B3"/>
    <w:rsid w:val="009B3B73"/>
    <w:rsid w:val="009B3F37"/>
    <w:rsid w:val="009B4DEF"/>
    <w:rsid w:val="009B73DE"/>
    <w:rsid w:val="009B7508"/>
    <w:rsid w:val="009C139D"/>
    <w:rsid w:val="009C1EDC"/>
    <w:rsid w:val="009C271E"/>
    <w:rsid w:val="009C3437"/>
    <w:rsid w:val="009C6763"/>
    <w:rsid w:val="009C6ACA"/>
    <w:rsid w:val="009C71AD"/>
    <w:rsid w:val="009C79D5"/>
    <w:rsid w:val="009C7FED"/>
    <w:rsid w:val="009D1DA0"/>
    <w:rsid w:val="009D300A"/>
    <w:rsid w:val="009D45D9"/>
    <w:rsid w:val="009D494C"/>
    <w:rsid w:val="009D4E0F"/>
    <w:rsid w:val="009E27B0"/>
    <w:rsid w:val="009E51BA"/>
    <w:rsid w:val="009E6DCC"/>
    <w:rsid w:val="009E7E56"/>
    <w:rsid w:val="009F1DED"/>
    <w:rsid w:val="009F1E59"/>
    <w:rsid w:val="009F1E79"/>
    <w:rsid w:val="009F38AB"/>
    <w:rsid w:val="009F5735"/>
    <w:rsid w:val="009F6142"/>
    <w:rsid w:val="009F6655"/>
    <w:rsid w:val="00A010D6"/>
    <w:rsid w:val="00A018BD"/>
    <w:rsid w:val="00A02B9E"/>
    <w:rsid w:val="00A03E56"/>
    <w:rsid w:val="00A04199"/>
    <w:rsid w:val="00A04FDE"/>
    <w:rsid w:val="00A07A3E"/>
    <w:rsid w:val="00A12ECD"/>
    <w:rsid w:val="00A16895"/>
    <w:rsid w:val="00A201EB"/>
    <w:rsid w:val="00A204E6"/>
    <w:rsid w:val="00A206D4"/>
    <w:rsid w:val="00A20EFB"/>
    <w:rsid w:val="00A219A3"/>
    <w:rsid w:val="00A22144"/>
    <w:rsid w:val="00A22A80"/>
    <w:rsid w:val="00A239DA"/>
    <w:rsid w:val="00A23FF2"/>
    <w:rsid w:val="00A25AFD"/>
    <w:rsid w:val="00A2610A"/>
    <w:rsid w:val="00A34DE5"/>
    <w:rsid w:val="00A362D1"/>
    <w:rsid w:val="00A3674E"/>
    <w:rsid w:val="00A402D6"/>
    <w:rsid w:val="00A407DC"/>
    <w:rsid w:val="00A43C0F"/>
    <w:rsid w:val="00A527C8"/>
    <w:rsid w:val="00A53EFE"/>
    <w:rsid w:val="00A545C5"/>
    <w:rsid w:val="00A57534"/>
    <w:rsid w:val="00A5776B"/>
    <w:rsid w:val="00A60C68"/>
    <w:rsid w:val="00A6175F"/>
    <w:rsid w:val="00A61C10"/>
    <w:rsid w:val="00A61D2D"/>
    <w:rsid w:val="00A6379A"/>
    <w:rsid w:val="00A64452"/>
    <w:rsid w:val="00A67034"/>
    <w:rsid w:val="00A76204"/>
    <w:rsid w:val="00A765BF"/>
    <w:rsid w:val="00A768CE"/>
    <w:rsid w:val="00A8032F"/>
    <w:rsid w:val="00A809C1"/>
    <w:rsid w:val="00A81D41"/>
    <w:rsid w:val="00A838A1"/>
    <w:rsid w:val="00A83933"/>
    <w:rsid w:val="00A84603"/>
    <w:rsid w:val="00A84B43"/>
    <w:rsid w:val="00A87A9A"/>
    <w:rsid w:val="00A945A0"/>
    <w:rsid w:val="00A9798E"/>
    <w:rsid w:val="00AA6767"/>
    <w:rsid w:val="00AB2FF1"/>
    <w:rsid w:val="00AB322B"/>
    <w:rsid w:val="00AB6BBA"/>
    <w:rsid w:val="00AB723E"/>
    <w:rsid w:val="00AB749C"/>
    <w:rsid w:val="00AC3B27"/>
    <w:rsid w:val="00AC4AAA"/>
    <w:rsid w:val="00AC7B3A"/>
    <w:rsid w:val="00AD16EE"/>
    <w:rsid w:val="00AD1845"/>
    <w:rsid w:val="00AD18DB"/>
    <w:rsid w:val="00AD2751"/>
    <w:rsid w:val="00AD445A"/>
    <w:rsid w:val="00AD525C"/>
    <w:rsid w:val="00AD63F6"/>
    <w:rsid w:val="00AD718F"/>
    <w:rsid w:val="00AD7262"/>
    <w:rsid w:val="00AE03EF"/>
    <w:rsid w:val="00AE27C2"/>
    <w:rsid w:val="00AE32F2"/>
    <w:rsid w:val="00AE7EF3"/>
    <w:rsid w:val="00AF0721"/>
    <w:rsid w:val="00AF1934"/>
    <w:rsid w:val="00AF27E0"/>
    <w:rsid w:val="00B003D9"/>
    <w:rsid w:val="00B0163F"/>
    <w:rsid w:val="00B03762"/>
    <w:rsid w:val="00B113A7"/>
    <w:rsid w:val="00B11700"/>
    <w:rsid w:val="00B11CAD"/>
    <w:rsid w:val="00B12CAF"/>
    <w:rsid w:val="00B1679A"/>
    <w:rsid w:val="00B17973"/>
    <w:rsid w:val="00B22ABC"/>
    <w:rsid w:val="00B22FFC"/>
    <w:rsid w:val="00B23D8D"/>
    <w:rsid w:val="00B26355"/>
    <w:rsid w:val="00B26567"/>
    <w:rsid w:val="00B310B9"/>
    <w:rsid w:val="00B3156C"/>
    <w:rsid w:val="00B31C6D"/>
    <w:rsid w:val="00B3445F"/>
    <w:rsid w:val="00B34515"/>
    <w:rsid w:val="00B3610C"/>
    <w:rsid w:val="00B36973"/>
    <w:rsid w:val="00B36FD6"/>
    <w:rsid w:val="00B4194C"/>
    <w:rsid w:val="00B4309F"/>
    <w:rsid w:val="00B43612"/>
    <w:rsid w:val="00B44B19"/>
    <w:rsid w:val="00B50D55"/>
    <w:rsid w:val="00B53D8D"/>
    <w:rsid w:val="00B53E4A"/>
    <w:rsid w:val="00B54112"/>
    <w:rsid w:val="00B57471"/>
    <w:rsid w:val="00B57D14"/>
    <w:rsid w:val="00B60161"/>
    <w:rsid w:val="00B611EC"/>
    <w:rsid w:val="00B6148D"/>
    <w:rsid w:val="00B61544"/>
    <w:rsid w:val="00B6199A"/>
    <w:rsid w:val="00B62524"/>
    <w:rsid w:val="00B629F3"/>
    <w:rsid w:val="00B6583F"/>
    <w:rsid w:val="00B65892"/>
    <w:rsid w:val="00B659C7"/>
    <w:rsid w:val="00B70AAF"/>
    <w:rsid w:val="00B70E92"/>
    <w:rsid w:val="00B7193A"/>
    <w:rsid w:val="00B71CD6"/>
    <w:rsid w:val="00B72775"/>
    <w:rsid w:val="00B73F86"/>
    <w:rsid w:val="00B75009"/>
    <w:rsid w:val="00B77F53"/>
    <w:rsid w:val="00B8083B"/>
    <w:rsid w:val="00B81905"/>
    <w:rsid w:val="00B81CE7"/>
    <w:rsid w:val="00B82DA4"/>
    <w:rsid w:val="00B842F5"/>
    <w:rsid w:val="00B90432"/>
    <w:rsid w:val="00B914DB"/>
    <w:rsid w:val="00B91EE7"/>
    <w:rsid w:val="00B928EF"/>
    <w:rsid w:val="00B92D29"/>
    <w:rsid w:val="00B93A38"/>
    <w:rsid w:val="00B9679D"/>
    <w:rsid w:val="00BA10A8"/>
    <w:rsid w:val="00BA390C"/>
    <w:rsid w:val="00BA491D"/>
    <w:rsid w:val="00BA49C6"/>
    <w:rsid w:val="00BA5CBF"/>
    <w:rsid w:val="00BA65EF"/>
    <w:rsid w:val="00BB2051"/>
    <w:rsid w:val="00BB33D5"/>
    <w:rsid w:val="00BB3748"/>
    <w:rsid w:val="00BB4020"/>
    <w:rsid w:val="00BB6145"/>
    <w:rsid w:val="00BC096F"/>
    <w:rsid w:val="00BC0B23"/>
    <w:rsid w:val="00BC1B67"/>
    <w:rsid w:val="00BC3070"/>
    <w:rsid w:val="00BC5290"/>
    <w:rsid w:val="00BC6AE5"/>
    <w:rsid w:val="00BC7F90"/>
    <w:rsid w:val="00BD10DB"/>
    <w:rsid w:val="00BD53E4"/>
    <w:rsid w:val="00BD5407"/>
    <w:rsid w:val="00BD5C5C"/>
    <w:rsid w:val="00BD6B90"/>
    <w:rsid w:val="00BD7472"/>
    <w:rsid w:val="00BE025C"/>
    <w:rsid w:val="00BE46FE"/>
    <w:rsid w:val="00BE4B26"/>
    <w:rsid w:val="00BE7686"/>
    <w:rsid w:val="00BF00BF"/>
    <w:rsid w:val="00BF0CAB"/>
    <w:rsid w:val="00BF0DF8"/>
    <w:rsid w:val="00BF1850"/>
    <w:rsid w:val="00BF3B91"/>
    <w:rsid w:val="00BF446A"/>
    <w:rsid w:val="00BF49CB"/>
    <w:rsid w:val="00C025E4"/>
    <w:rsid w:val="00C03427"/>
    <w:rsid w:val="00C036F2"/>
    <w:rsid w:val="00C04D21"/>
    <w:rsid w:val="00C04F67"/>
    <w:rsid w:val="00C04F7A"/>
    <w:rsid w:val="00C05F99"/>
    <w:rsid w:val="00C06C4D"/>
    <w:rsid w:val="00C1079F"/>
    <w:rsid w:val="00C11794"/>
    <w:rsid w:val="00C11AC7"/>
    <w:rsid w:val="00C12584"/>
    <w:rsid w:val="00C1361F"/>
    <w:rsid w:val="00C1393A"/>
    <w:rsid w:val="00C14F76"/>
    <w:rsid w:val="00C15E1D"/>
    <w:rsid w:val="00C15E43"/>
    <w:rsid w:val="00C16831"/>
    <w:rsid w:val="00C16B07"/>
    <w:rsid w:val="00C173C6"/>
    <w:rsid w:val="00C2031B"/>
    <w:rsid w:val="00C21C67"/>
    <w:rsid w:val="00C22FEA"/>
    <w:rsid w:val="00C25D5F"/>
    <w:rsid w:val="00C25DE5"/>
    <w:rsid w:val="00C35239"/>
    <w:rsid w:val="00C4450B"/>
    <w:rsid w:val="00C45CC1"/>
    <w:rsid w:val="00C463C5"/>
    <w:rsid w:val="00C471BB"/>
    <w:rsid w:val="00C50015"/>
    <w:rsid w:val="00C50F0B"/>
    <w:rsid w:val="00C51FF1"/>
    <w:rsid w:val="00C523A0"/>
    <w:rsid w:val="00C52AB7"/>
    <w:rsid w:val="00C53005"/>
    <w:rsid w:val="00C61876"/>
    <w:rsid w:val="00C639D1"/>
    <w:rsid w:val="00C651F0"/>
    <w:rsid w:val="00C66DA8"/>
    <w:rsid w:val="00C72353"/>
    <w:rsid w:val="00C732D1"/>
    <w:rsid w:val="00C73DC3"/>
    <w:rsid w:val="00C755E3"/>
    <w:rsid w:val="00C801AE"/>
    <w:rsid w:val="00C81647"/>
    <w:rsid w:val="00C8272E"/>
    <w:rsid w:val="00C84453"/>
    <w:rsid w:val="00C91C13"/>
    <w:rsid w:val="00C93B45"/>
    <w:rsid w:val="00C93BD6"/>
    <w:rsid w:val="00C95755"/>
    <w:rsid w:val="00C95C8C"/>
    <w:rsid w:val="00C96C3F"/>
    <w:rsid w:val="00C96E68"/>
    <w:rsid w:val="00CA01CF"/>
    <w:rsid w:val="00CA4D7A"/>
    <w:rsid w:val="00CA5192"/>
    <w:rsid w:val="00CA66E9"/>
    <w:rsid w:val="00CA6CDF"/>
    <w:rsid w:val="00CA7352"/>
    <w:rsid w:val="00CA7B8F"/>
    <w:rsid w:val="00CB2EDB"/>
    <w:rsid w:val="00CB34E1"/>
    <w:rsid w:val="00CB4A89"/>
    <w:rsid w:val="00CB5E60"/>
    <w:rsid w:val="00CC098A"/>
    <w:rsid w:val="00CC159F"/>
    <w:rsid w:val="00CC3082"/>
    <w:rsid w:val="00CC3094"/>
    <w:rsid w:val="00CC4DC5"/>
    <w:rsid w:val="00CC6B14"/>
    <w:rsid w:val="00CD0FC2"/>
    <w:rsid w:val="00CD1667"/>
    <w:rsid w:val="00CD22DF"/>
    <w:rsid w:val="00CD4A48"/>
    <w:rsid w:val="00CD5E16"/>
    <w:rsid w:val="00CD7109"/>
    <w:rsid w:val="00CD7135"/>
    <w:rsid w:val="00CE0095"/>
    <w:rsid w:val="00CE1CB4"/>
    <w:rsid w:val="00CE2DC8"/>
    <w:rsid w:val="00CE45D4"/>
    <w:rsid w:val="00CE5269"/>
    <w:rsid w:val="00CF1B74"/>
    <w:rsid w:val="00CF2570"/>
    <w:rsid w:val="00CF2BEF"/>
    <w:rsid w:val="00CF447F"/>
    <w:rsid w:val="00CF7A44"/>
    <w:rsid w:val="00CF7FB2"/>
    <w:rsid w:val="00D00D00"/>
    <w:rsid w:val="00D01861"/>
    <w:rsid w:val="00D05371"/>
    <w:rsid w:val="00D057C9"/>
    <w:rsid w:val="00D11A50"/>
    <w:rsid w:val="00D177C4"/>
    <w:rsid w:val="00D209F9"/>
    <w:rsid w:val="00D22C48"/>
    <w:rsid w:val="00D23038"/>
    <w:rsid w:val="00D25012"/>
    <w:rsid w:val="00D27558"/>
    <w:rsid w:val="00D27755"/>
    <w:rsid w:val="00D319ED"/>
    <w:rsid w:val="00D31BDA"/>
    <w:rsid w:val="00D32882"/>
    <w:rsid w:val="00D3523B"/>
    <w:rsid w:val="00D362B4"/>
    <w:rsid w:val="00D364FD"/>
    <w:rsid w:val="00D40B6F"/>
    <w:rsid w:val="00D410A8"/>
    <w:rsid w:val="00D4320F"/>
    <w:rsid w:val="00D43E5F"/>
    <w:rsid w:val="00D44226"/>
    <w:rsid w:val="00D504FE"/>
    <w:rsid w:val="00D51C3B"/>
    <w:rsid w:val="00D536F1"/>
    <w:rsid w:val="00D53950"/>
    <w:rsid w:val="00D53CAE"/>
    <w:rsid w:val="00D5517B"/>
    <w:rsid w:val="00D5566A"/>
    <w:rsid w:val="00D56047"/>
    <w:rsid w:val="00D56884"/>
    <w:rsid w:val="00D62374"/>
    <w:rsid w:val="00D63F5B"/>
    <w:rsid w:val="00D71967"/>
    <w:rsid w:val="00D71998"/>
    <w:rsid w:val="00D71E6A"/>
    <w:rsid w:val="00D72335"/>
    <w:rsid w:val="00D73A43"/>
    <w:rsid w:val="00D73AEE"/>
    <w:rsid w:val="00D75113"/>
    <w:rsid w:val="00D752B9"/>
    <w:rsid w:val="00D76D01"/>
    <w:rsid w:val="00D80804"/>
    <w:rsid w:val="00D81429"/>
    <w:rsid w:val="00D82062"/>
    <w:rsid w:val="00D82E87"/>
    <w:rsid w:val="00D83522"/>
    <w:rsid w:val="00D92AF9"/>
    <w:rsid w:val="00D93DC3"/>
    <w:rsid w:val="00D9461B"/>
    <w:rsid w:val="00DA127C"/>
    <w:rsid w:val="00DA17F2"/>
    <w:rsid w:val="00DA26C2"/>
    <w:rsid w:val="00DA3A8E"/>
    <w:rsid w:val="00DA4463"/>
    <w:rsid w:val="00DA5953"/>
    <w:rsid w:val="00DA6199"/>
    <w:rsid w:val="00DA74AB"/>
    <w:rsid w:val="00DB0C75"/>
    <w:rsid w:val="00DB0E50"/>
    <w:rsid w:val="00DB1CE9"/>
    <w:rsid w:val="00DB1D07"/>
    <w:rsid w:val="00DB282F"/>
    <w:rsid w:val="00DB402C"/>
    <w:rsid w:val="00DB45CC"/>
    <w:rsid w:val="00DB4EF0"/>
    <w:rsid w:val="00DB79F0"/>
    <w:rsid w:val="00DC0708"/>
    <w:rsid w:val="00DC13AB"/>
    <w:rsid w:val="00DC25F4"/>
    <w:rsid w:val="00DC30EC"/>
    <w:rsid w:val="00DC3A39"/>
    <w:rsid w:val="00DC56DF"/>
    <w:rsid w:val="00DC6A46"/>
    <w:rsid w:val="00DC70AA"/>
    <w:rsid w:val="00DC7CEC"/>
    <w:rsid w:val="00DD0622"/>
    <w:rsid w:val="00DD0E0C"/>
    <w:rsid w:val="00DD1DEB"/>
    <w:rsid w:val="00DD42C0"/>
    <w:rsid w:val="00DD49B1"/>
    <w:rsid w:val="00DD630B"/>
    <w:rsid w:val="00DD6906"/>
    <w:rsid w:val="00DD6F10"/>
    <w:rsid w:val="00DD7768"/>
    <w:rsid w:val="00DE2166"/>
    <w:rsid w:val="00DE421B"/>
    <w:rsid w:val="00DE5747"/>
    <w:rsid w:val="00DE62C9"/>
    <w:rsid w:val="00DF1FD7"/>
    <w:rsid w:val="00DF202D"/>
    <w:rsid w:val="00DF2295"/>
    <w:rsid w:val="00DF491D"/>
    <w:rsid w:val="00DF4A32"/>
    <w:rsid w:val="00DF57F4"/>
    <w:rsid w:val="00E04AD5"/>
    <w:rsid w:val="00E05135"/>
    <w:rsid w:val="00E06A37"/>
    <w:rsid w:val="00E0711C"/>
    <w:rsid w:val="00E103BF"/>
    <w:rsid w:val="00E10CCA"/>
    <w:rsid w:val="00E13554"/>
    <w:rsid w:val="00E17065"/>
    <w:rsid w:val="00E17298"/>
    <w:rsid w:val="00E17EE5"/>
    <w:rsid w:val="00E20212"/>
    <w:rsid w:val="00E21B6A"/>
    <w:rsid w:val="00E21F87"/>
    <w:rsid w:val="00E2262B"/>
    <w:rsid w:val="00E23B93"/>
    <w:rsid w:val="00E246F6"/>
    <w:rsid w:val="00E276E9"/>
    <w:rsid w:val="00E30338"/>
    <w:rsid w:val="00E31201"/>
    <w:rsid w:val="00E31377"/>
    <w:rsid w:val="00E32A7D"/>
    <w:rsid w:val="00E32F15"/>
    <w:rsid w:val="00E33286"/>
    <w:rsid w:val="00E35456"/>
    <w:rsid w:val="00E3779E"/>
    <w:rsid w:val="00E41325"/>
    <w:rsid w:val="00E424EE"/>
    <w:rsid w:val="00E42E65"/>
    <w:rsid w:val="00E436B6"/>
    <w:rsid w:val="00E43B28"/>
    <w:rsid w:val="00E50ADB"/>
    <w:rsid w:val="00E51C19"/>
    <w:rsid w:val="00E52EE8"/>
    <w:rsid w:val="00E53F78"/>
    <w:rsid w:val="00E54AA5"/>
    <w:rsid w:val="00E55BC6"/>
    <w:rsid w:val="00E60441"/>
    <w:rsid w:val="00E60699"/>
    <w:rsid w:val="00E6129A"/>
    <w:rsid w:val="00E619C5"/>
    <w:rsid w:val="00E61B9F"/>
    <w:rsid w:val="00E61E88"/>
    <w:rsid w:val="00E63359"/>
    <w:rsid w:val="00E65407"/>
    <w:rsid w:val="00E669D0"/>
    <w:rsid w:val="00E700C8"/>
    <w:rsid w:val="00E706CE"/>
    <w:rsid w:val="00E72376"/>
    <w:rsid w:val="00E7318F"/>
    <w:rsid w:val="00E805A4"/>
    <w:rsid w:val="00E81C36"/>
    <w:rsid w:val="00E846BE"/>
    <w:rsid w:val="00E84827"/>
    <w:rsid w:val="00E84B5E"/>
    <w:rsid w:val="00E85748"/>
    <w:rsid w:val="00E85F4E"/>
    <w:rsid w:val="00E87996"/>
    <w:rsid w:val="00E91547"/>
    <w:rsid w:val="00E91CE3"/>
    <w:rsid w:val="00E937E9"/>
    <w:rsid w:val="00E966A1"/>
    <w:rsid w:val="00E97C1A"/>
    <w:rsid w:val="00EA02AF"/>
    <w:rsid w:val="00EA0EE8"/>
    <w:rsid w:val="00EA19E4"/>
    <w:rsid w:val="00EA1BD5"/>
    <w:rsid w:val="00EA2ECA"/>
    <w:rsid w:val="00EA402B"/>
    <w:rsid w:val="00EA43D7"/>
    <w:rsid w:val="00EA499A"/>
    <w:rsid w:val="00EA605A"/>
    <w:rsid w:val="00EA761A"/>
    <w:rsid w:val="00EA7839"/>
    <w:rsid w:val="00EB64AC"/>
    <w:rsid w:val="00EB7E55"/>
    <w:rsid w:val="00EC101D"/>
    <w:rsid w:val="00EC1A7A"/>
    <w:rsid w:val="00EC391B"/>
    <w:rsid w:val="00EC3FBF"/>
    <w:rsid w:val="00EC54CF"/>
    <w:rsid w:val="00EC5D09"/>
    <w:rsid w:val="00ED7C27"/>
    <w:rsid w:val="00ED7E71"/>
    <w:rsid w:val="00EE0413"/>
    <w:rsid w:val="00EE06B3"/>
    <w:rsid w:val="00EE329F"/>
    <w:rsid w:val="00EE465E"/>
    <w:rsid w:val="00EE5002"/>
    <w:rsid w:val="00EE6B02"/>
    <w:rsid w:val="00EF1160"/>
    <w:rsid w:val="00EF4F9E"/>
    <w:rsid w:val="00EF585B"/>
    <w:rsid w:val="00F00115"/>
    <w:rsid w:val="00F0130E"/>
    <w:rsid w:val="00F01513"/>
    <w:rsid w:val="00F01819"/>
    <w:rsid w:val="00F01F54"/>
    <w:rsid w:val="00F020E5"/>
    <w:rsid w:val="00F0388E"/>
    <w:rsid w:val="00F05809"/>
    <w:rsid w:val="00F06C2F"/>
    <w:rsid w:val="00F07075"/>
    <w:rsid w:val="00F11863"/>
    <w:rsid w:val="00F137C9"/>
    <w:rsid w:val="00F1602D"/>
    <w:rsid w:val="00F1606C"/>
    <w:rsid w:val="00F16481"/>
    <w:rsid w:val="00F16704"/>
    <w:rsid w:val="00F179B9"/>
    <w:rsid w:val="00F21909"/>
    <w:rsid w:val="00F21B33"/>
    <w:rsid w:val="00F22064"/>
    <w:rsid w:val="00F225F8"/>
    <w:rsid w:val="00F22E08"/>
    <w:rsid w:val="00F23279"/>
    <w:rsid w:val="00F25C6F"/>
    <w:rsid w:val="00F27293"/>
    <w:rsid w:val="00F3065E"/>
    <w:rsid w:val="00F3205D"/>
    <w:rsid w:val="00F3266B"/>
    <w:rsid w:val="00F33F4E"/>
    <w:rsid w:val="00F42BE4"/>
    <w:rsid w:val="00F431BA"/>
    <w:rsid w:val="00F46D9A"/>
    <w:rsid w:val="00F50BC4"/>
    <w:rsid w:val="00F55BD7"/>
    <w:rsid w:val="00F55F54"/>
    <w:rsid w:val="00F57B14"/>
    <w:rsid w:val="00F600C2"/>
    <w:rsid w:val="00F61508"/>
    <w:rsid w:val="00F61F3D"/>
    <w:rsid w:val="00F64305"/>
    <w:rsid w:val="00F64A7E"/>
    <w:rsid w:val="00F651D6"/>
    <w:rsid w:val="00F65687"/>
    <w:rsid w:val="00F66A9D"/>
    <w:rsid w:val="00F67014"/>
    <w:rsid w:val="00F67CC5"/>
    <w:rsid w:val="00F702F5"/>
    <w:rsid w:val="00F7240A"/>
    <w:rsid w:val="00F7369F"/>
    <w:rsid w:val="00F74A9E"/>
    <w:rsid w:val="00F76314"/>
    <w:rsid w:val="00F76722"/>
    <w:rsid w:val="00F7688A"/>
    <w:rsid w:val="00F800E5"/>
    <w:rsid w:val="00F80BD6"/>
    <w:rsid w:val="00F811F5"/>
    <w:rsid w:val="00F815E4"/>
    <w:rsid w:val="00F81803"/>
    <w:rsid w:val="00F8280E"/>
    <w:rsid w:val="00F82854"/>
    <w:rsid w:val="00F83FC4"/>
    <w:rsid w:val="00F8775B"/>
    <w:rsid w:val="00F91C1C"/>
    <w:rsid w:val="00F945A3"/>
    <w:rsid w:val="00F95302"/>
    <w:rsid w:val="00FA036F"/>
    <w:rsid w:val="00FA0F6B"/>
    <w:rsid w:val="00FA1DEC"/>
    <w:rsid w:val="00FA3E1C"/>
    <w:rsid w:val="00FA4D6B"/>
    <w:rsid w:val="00FA62E0"/>
    <w:rsid w:val="00FB01CC"/>
    <w:rsid w:val="00FB029F"/>
    <w:rsid w:val="00FB055E"/>
    <w:rsid w:val="00FB0A38"/>
    <w:rsid w:val="00FB1BDF"/>
    <w:rsid w:val="00FB6829"/>
    <w:rsid w:val="00FC09E7"/>
    <w:rsid w:val="00FC1A55"/>
    <w:rsid w:val="00FC1C0A"/>
    <w:rsid w:val="00FC41BB"/>
    <w:rsid w:val="00FC54C7"/>
    <w:rsid w:val="00FD35D2"/>
    <w:rsid w:val="00FD4056"/>
    <w:rsid w:val="00FD4312"/>
    <w:rsid w:val="00FD5501"/>
    <w:rsid w:val="00FD7B98"/>
    <w:rsid w:val="00FE086E"/>
    <w:rsid w:val="00FE1692"/>
    <w:rsid w:val="00FE1C8C"/>
    <w:rsid w:val="00FE28AA"/>
    <w:rsid w:val="00FE4466"/>
    <w:rsid w:val="00FE57E4"/>
    <w:rsid w:val="00FE6F8F"/>
    <w:rsid w:val="00FF0CB1"/>
    <w:rsid w:val="00FF2E7E"/>
    <w:rsid w:val="00FF3E64"/>
    <w:rsid w:val="00FF513D"/>
    <w:rsid w:val="00FF5AA0"/>
    <w:rsid w:val="00FF7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3E1F0E"/>
  <w15:chartTrackingRefBased/>
  <w15:docId w15:val="{F6DD0126-B534-C045-A916-C7B24FF5B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renlimon/Library/Containers/com.microsoft.Word/Data/Library/Application%20Support/Microsoft/Office/16.0/DTS/en-US%7b25274B11-DA83-AE49-982A-9E82F4931662%7d/%7b59D0B91B-20DA-E64F-A038-4A3E7FA8CBD4%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{59D0B91B-20DA-E64F-A038-4A3E7FA8CBD4}tf10002086.dotx</Template>
  <TotalTime>1117</TotalTime>
  <Pages>5</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LIMON</dc:creator>
  <cp:keywords/>
  <dc:description/>
  <cp:lastModifiedBy>EREN LIMON</cp:lastModifiedBy>
  <cp:revision>1397</cp:revision>
  <dcterms:created xsi:type="dcterms:W3CDTF">2019-02-05T09:58:00Z</dcterms:created>
  <dcterms:modified xsi:type="dcterms:W3CDTF">2019-05-15T11:45:00Z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