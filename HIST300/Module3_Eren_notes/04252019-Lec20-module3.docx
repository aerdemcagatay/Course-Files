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2257" w14:textId="1E839496" w:rsidR="00656382" w:rsidRDefault="00994551" w:rsidP="00F50BC4">
      <w:pPr>
        <w:pStyle w:val="Heading1"/>
      </w:pPr>
      <w:r>
        <w:t>25</w:t>
      </w:r>
      <w:r w:rsidR="00082C97">
        <w:t xml:space="preserve"> </w:t>
      </w:r>
      <w:r w:rsidR="00B3610C">
        <w:t>Apr</w:t>
      </w:r>
      <w:r w:rsidR="00082C97">
        <w:t xml:space="preserve"> 2019 – </w:t>
      </w:r>
      <w:proofErr w:type="spellStart"/>
      <w:r w:rsidR="00082C97">
        <w:t>Lec</w:t>
      </w:r>
      <w:proofErr w:type="spellEnd"/>
      <w:r w:rsidR="00082C97">
        <w:t xml:space="preserve"> </w:t>
      </w:r>
      <w:r>
        <w:t>20</w:t>
      </w:r>
    </w:p>
    <w:p w14:paraId="4B7F800B" w14:textId="77777777" w:rsidR="00994551" w:rsidRDefault="00994551" w:rsidP="00437CA9">
      <w:pPr>
        <w:pStyle w:val="ListBullet"/>
      </w:pPr>
      <w:r>
        <w:t>The term between 1980 and 2010</w:t>
      </w:r>
    </w:p>
    <w:p w14:paraId="2A232A14" w14:textId="348E2072" w:rsidR="003F470B" w:rsidRDefault="00994551" w:rsidP="00437CA9">
      <w:pPr>
        <w:pStyle w:val="ListBullet"/>
      </w:pPr>
      <w:r>
        <w:t>Consequences of the 1980 military coup</w:t>
      </w:r>
    </w:p>
    <w:p w14:paraId="51C81E63" w14:textId="633B0D01" w:rsidR="00994551" w:rsidRDefault="00994551" w:rsidP="00437CA9">
      <w:pPr>
        <w:pStyle w:val="ListBullet"/>
      </w:pPr>
      <w:r>
        <w:t>1982 constitution is still applicable</w:t>
      </w:r>
    </w:p>
    <w:p w14:paraId="6B6EBDC5" w14:textId="6F9161C7" w:rsidR="00994551" w:rsidRDefault="003E096A" w:rsidP="00437CA9">
      <w:pPr>
        <w:pStyle w:val="ListBullet"/>
      </w:pPr>
      <w:r>
        <w:t xml:space="preserve">Summer months of 1979: some top soldiers in the army shared secrets between them. Kenan </w:t>
      </w:r>
      <w:proofErr w:type="spellStart"/>
      <w:r>
        <w:t>Evren</w:t>
      </w:r>
      <w:proofErr w:type="spellEnd"/>
      <w:r>
        <w:t xml:space="preserve"> confessed them. They were discussing the possibility of a coup at that summer. It was not a good time at that time. </w:t>
      </w:r>
      <w:proofErr w:type="spellStart"/>
      <w:r>
        <w:t>Demirel</w:t>
      </w:r>
      <w:proofErr w:type="spellEnd"/>
      <w:r>
        <w:t xml:space="preserve"> government received the vote of confidence in the parliament. It would undermine the credibility of the army if coup happened at that time.</w:t>
      </w:r>
    </w:p>
    <w:p w14:paraId="48141B9D" w14:textId="7526DE6D" w:rsidR="008A6324" w:rsidRDefault="003E096A" w:rsidP="00437CA9">
      <w:pPr>
        <w:pStyle w:val="ListBullet"/>
      </w:pPr>
      <w:r>
        <w:t xml:space="preserve">24 </w:t>
      </w:r>
      <w:proofErr w:type="spellStart"/>
      <w:r>
        <w:t>Ocak</w:t>
      </w:r>
      <w:proofErr w:type="spellEnd"/>
      <w:r>
        <w:t xml:space="preserve"> </w:t>
      </w:r>
      <w:proofErr w:type="spellStart"/>
      <w:r>
        <w:t>Kararlari</w:t>
      </w:r>
      <w:proofErr w:type="spellEnd"/>
      <w:r>
        <w:t xml:space="preserve"> of 1980:</w:t>
      </w:r>
    </w:p>
    <w:p w14:paraId="6F2FF308" w14:textId="3DDAF060" w:rsidR="003E096A" w:rsidRDefault="003E096A" w:rsidP="003E096A">
      <w:pPr>
        <w:pStyle w:val="ListBullet"/>
        <w:numPr>
          <w:ilvl w:val="1"/>
          <w:numId w:val="3"/>
        </w:numPr>
      </w:pPr>
      <w:r>
        <w:t>Reform packages</w:t>
      </w:r>
    </w:p>
    <w:p w14:paraId="2165AF45" w14:textId="13447A0E" w:rsidR="003E096A" w:rsidRDefault="003E096A" w:rsidP="003E096A">
      <w:pPr>
        <w:pStyle w:val="ListBullet"/>
        <w:numPr>
          <w:ilvl w:val="1"/>
          <w:numId w:val="3"/>
        </w:numPr>
      </w:pPr>
      <w:r>
        <w:t>Signaled a transformation</w:t>
      </w:r>
    </w:p>
    <w:p w14:paraId="450B2322" w14:textId="66625EB5" w:rsidR="003E096A" w:rsidRDefault="003E096A" w:rsidP="003E096A">
      <w:pPr>
        <w:pStyle w:val="ListBullet"/>
        <w:numPr>
          <w:ilvl w:val="1"/>
          <w:numId w:val="3"/>
        </w:numPr>
      </w:pPr>
      <w:r>
        <w:t xml:space="preserve">Under the </w:t>
      </w:r>
      <w:proofErr w:type="spellStart"/>
      <w:r>
        <w:t>leadersip</w:t>
      </w:r>
      <w:proofErr w:type="spellEnd"/>
      <w:r>
        <w:t xml:space="preserve"> of </w:t>
      </w:r>
      <w:proofErr w:type="spellStart"/>
      <w:r>
        <w:t>turgut</w:t>
      </w:r>
      <w:proofErr w:type="spellEnd"/>
      <w:r>
        <w:t xml:space="preserve"> </w:t>
      </w:r>
      <w:proofErr w:type="spellStart"/>
      <w:r>
        <w:t>ozal</w:t>
      </w:r>
      <w:proofErr w:type="spellEnd"/>
      <w:r>
        <w:t xml:space="preserve"> (economic advisor to </w:t>
      </w:r>
      <w:proofErr w:type="spellStart"/>
      <w:r>
        <w:t>demirel’s</w:t>
      </w:r>
      <w:proofErr w:type="spellEnd"/>
      <w:r>
        <w:t xml:space="preserve"> government.) turkey wanted to become export oriented.</w:t>
      </w:r>
    </w:p>
    <w:p w14:paraId="4EEBC21B" w14:textId="1C85CA43" w:rsidR="003E096A" w:rsidRDefault="003E096A" w:rsidP="003E096A">
      <w:pPr>
        <w:pStyle w:val="ListBullet"/>
        <w:numPr>
          <w:ilvl w:val="1"/>
          <w:numId w:val="3"/>
        </w:numPr>
      </w:pPr>
      <w:r>
        <w:t>Turkey started negotiating IMF. (IMF would say that get rid of subsidies.)</w:t>
      </w:r>
    </w:p>
    <w:p w14:paraId="35EEEBAA" w14:textId="4879437F" w:rsidR="003E096A" w:rsidRDefault="00F1606C" w:rsidP="0093557B">
      <w:pPr>
        <w:pStyle w:val="ListBullet"/>
      </w:pPr>
      <w:proofErr w:type="spellStart"/>
      <w:r>
        <w:t>Ozal</w:t>
      </w:r>
      <w:proofErr w:type="spellEnd"/>
      <w:r>
        <w:t xml:space="preserve"> was going to liberalize the trade regime of Turkey.</w:t>
      </w:r>
    </w:p>
    <w:p w14:paraId="6F1F3D2B" w14:textId="1E4F2774" w:rsidR="00F1606C" w:rsidRDefault="00A2610A" w:rsidP="0093557B">
      <w:pPr>
        <w:pStyle w:val="ListBullet"/>
      </w:pPr>
      <w:r>
        <w:t xml:space="preserve">Starting with </w:t>
      </w:r>
      <w:proofErr w:type="spellStart"/>
      <w:proofErr w:type="gramStart"/>
      <w:r>
        <w:t>Ozal</w:t>
      </w:r>
      <w:proofErr w:type="spellEnd"/>
      <w:r>
        <w:t>(</w:t>
      </w:r>
      <w:proofErr w:type="gramEnd"/>
      <w:r>
        <w:t xml:space="preserve">1980), we’ll see him first as an advisor. After the coup, he was the minister under the cabinet of Bulent </w:t>
      </w:r>
      <w:proofErr w:type="spellStart"/>
      <w:r>
        <w:t>Uslu</w:t>
      </w:r>
      <w:proofErr w:type="spellEnd"/>
    </w:p>
    <w:p w14:paraId="5DA94842" w14:textId="2C14D80D" w:rsidR="00A2610A" w:rsidRDefault="00303E56" w:rsidP="0093557B">
      <w:pPr>
        <w:pStyle w:val="ListBullet"/>
      </w:pPr>
      <w:r>
        <w:t xml:space="preserve">1980 to 1989 legacy of </w:t>
      </w:r>
      <w:proofErr w:type="spellStart"/>
      <w:r>
        <w:t>Ozal</w:t>
      </w:r>
      <w:proofErr w:type="spellEnd"/>
      <w:r>
        <w:t xml:space="preserve"> and impact of that huge transformation</w:t>
      </w:r>
    </w:p>
    <w:p w14:paraId="1FC71660" w14:textId="721FD117" w:rsidR="00127652" w:rsidRDefault="00127652" w:rsidP="00127652">
      <w:pPr>
        <w:pStyle w:val="ListBullet"/>
      </w:pPr>
      <w:r>
        <w:t>Trade unions and workers protested the decision</w:t>
      </w:r>
      <w:r w:rsidR="00C61876">
        <w:t xml:space="preserve"> in 1980</w:t>
      </w:r>
      <w:r>
        <w:t xml:space="preserve">. They wanted to </w:t>
      </w:r>
      <w:proofErr w:type="spellStart"/>
      <w:r>
        <w:t>stike</w:t>
      </w:r>
      <w:proofErr w:type="spellEnd"/>
      <w:r>
        <w:t>, organize mass demonstrations. It was hard for government to continue with this economic program.</w:t>
      </w:r>
    </w:p>
    <w:p w14:paraId="7089764A" w14:textId="09FFDDC2" w:rsidR="00127652" w:rsidRDefault="00C61876" w:rsidP="00127652">
      <w:pPr>
        <w:pStyle w:val="ListBullet"/>
      </w:pPr>
      <w:r>
        <w:t>Why this military coup was made?</w:t>
      </w:r>
    </w:p>
    <w:p w14:paraId="37EB14DF" w14:textId="3C8F882C" w:rsidR="00C61876" w:rsidRDefault="00C61876" w:rsidP="00C61876">
      <w:pPr>
        <w:pStyle w:val="ListBullet"/>
        <w:numPr>
          <w:ilvl w:val="1"/>
          <w:numId w:val="3"/>
        </w:numPr>
      </w:pPr>
      <w:r>
        <w:lastRenderedPageBreak/>
        <w:t>To open the path for the implementation of this economic program.</w:t>
      </w:r>
    </w:p>
    <w:p w14:paraId="6967C571" w14:textId="1FF60728" w:rsidR="00C61876" w:rsidRDefault="00454AE7" w:rsidP="00105318">
      <w:pPr>
        <w:pStyle w:val="ListBullet"/>
        <w:numPr>
          <w:ilvl w:val="1"/>
          <w:numId w:val="3"/>
        </w:numPr>
      </w:pPr>
      <w:proofErr w:type="spellStart"/>
      <w:r>
        <w:t>Fahri</w:t>
      </w:r>
      <w:proofErr w:type="spellEnd"/>
      <w:r>
        <w:t xml:space="preserve"> </w:t>
      </w:r>
      <w:proofErr w:type="spellStart"/>
      <w:r>
        <w:t>Koruturk</w:t>
      </w:r>
      <w:proofErr w:type="spellEnd"/>
      <w:r>
        <w:t xml:space="preserve">: president of Turkey: his term coming to an end in 1980. Parliament had to find a successor. </w:t>
      </w:r>
      <w:r w:rsidR="002E39AE">
        <w:t>The system was in such a deadlock that the government can</w:t>
      </w:r>
      <w:r w:rsidR="00E17EE5">
        <w:t>’</w:t>
      </w:r>
      <w:r w:rsidR="002E39AE">
        <w:t>t find a successor.</w:t>
      </w:r>
    </w:p>
    <w:p w14:paraId="3C7D4912" w14:textId="04AEC40F" w:rsidR="007958D1" w:rsidRDefault="004D24A2" w:rsidP="00105318">
      <w:pPr>
        <w:pStyle w:val="ListBullet"/>
        <w:numPr>
          <w:ilvl w:val="1"/>
          <w:numId w:val="3"/>
        </w:numPr>
      </w:pPr>
      <w:r>
        <w:t>Violence</w:t>
      </w:r>
      <w:r w:rsidR="00D32882">
        <w:t xml:space="preserve"> was ordinary for people at the end of 1970s.</w:t>
      </w:r>
    </w:p>
    <w:p w14:paraId="3FA4365C" w14:textId="110B58FC" w:rsidR="00105318" w:rsidRDefault="00105318" w:rsidP="00105318">
      <w:pPr>
        <w:pStyle w:val="ListBullet"/>
        <w:numPr>
          <w:ilvl w:val="1"/>
          <w:numId w:val="3"/>
        </w:numPr>
      </w:pPr>
      <w:r>
        <w:t>Economy was in bad times.</w:t>
      </w:r>
    </w:p>
    <w:p w14:paraId="7B6184C0" w14:textId="066E7732" w:rsidR="00DA5953" w:rsidRDefault="00DA5953" w:rsidP="00105318">
      <w:pPr>
        <w:pStyle w:val="ListBullet"/>
        <w:numPr>
          <w:ilvl w:val="1"/>
          <w:numId w:val="3"/>
        </w:numPr>
      </w:pPr>
      <w:r>
        <w:t>1979, in Iran, Islamic revolution happened.</w:t>
      </w:r>
      <w:r w:rsidR="00E72376">
        <w:t xml:space="preserve"> Now, all of the neighboring countries were </w:t>
      </w:r>
      <w:r w:rsidR="00E3779E">
        <w:t>trembling,</w:t>
      </w:r>
      <w:r w:rsidR="00E72376">
        <w:t xml:space="preserve"> and everybody was concerned about the spillover effect of the revolution. Some 6 days before the military group, a group hit the street shouting </w:t>
      </w:r>
      <w:proofErr w:type="spellStart"/>
      <w:r w:rsidR="00E72376">
        <w:t>seriat</w:t>
      </w:r>
      <w:proofErr w:type="spellEnd"/>
      <w:r w:rsidR="00E72376">
        <w:t xml:space="preserve"> </w:t>
      </w:r>
      <w:proofErr w:type="spellStart"/>
      <w:r w:rsidR="00E72376">
        <w:t>isteriz</w:t>
      </w:r>
      <w:proofErr w:type="spellEnd"/>
      <w:r w:rsidR="00E72376">
        <w:t>.</w:t>
      </w:r>
      <w:r w:rsidR="002E06AE">
        <w:t xml:space="preserve"> Iraq declared war in Iran 1 year after the revolution in Iran.</w:t>
      </w:r>
      <w:r w:rsidR="00C06C4D">
        <w:t xml:space="preserve"> The war between Iran and Iraq lasted for 8 years until 1988.</w:t>
      </w:r>
    </w:p>
    <w:p w14:paraId="12C2E3D7" w14:textId="0E3C3642" w:rsidR="00E72376" w:rsidRDefault="00F01819" w:rsidP="00DD6F10">
      <w:pPr>
        <w:pStyle w:val="ListBullet"/>
      </w:pPr>
      <w:r>
        <w:t xml:space="preserve">In the fall of 1980, Kenan </w:t>
      </w:r>
      <w:proofErr w:type="spellStart"/>
      <w:r>
        <w:t>Evren</w:t>
      </w:r>
      <w:proofErr w:type="spellEnd"/>
      <w:r>
        <w:t xml:space="preserve"> and his friends </w:t>
      </w:r>
      <w:proofErr w:type="spellStart"/>
      <w:r>
        <w:t>interviened</w:t>
      </w:r>
      <w:proofErr w:type="spellEnd"/>
      <w:r>
        <w:t xml:space="preserve">. Kenan </w:t>
      </w:r>
      <w:proofErr w:type="spellStart"/>
      <w:r>
        <w:t>Evren</w:t>
      </w:r>
      <w:proofErr w:type="spellEnd"/>
      <w:r>
        <w:t xml:space="preserve"> was the face of the </w:t>
      </w:r>
      <w:proofErr w:type="spellStart"/>
      <w:r>
        <w:t>cunta</w:t>
      </w:r>
      <w:proofErr w:type="spellEnd"/>
      <w:r>
        <w:t>. 12 September he announced the decision. All state organs stopped functioning. Deposition of the cabinet followed.</w:t>
      </w:r>
    </w:p>
    <w:p w14:paraId="3734F3A7" w14:textId="51E537FE" w:rsidR="004D24A2" w:rsidRDefault="00842F0A" w:rsidP="00C61876">
      <w:pPr>
        <w:pStyle w:val="ListBullet"/>
      </w:pPr>
      <w:r>
        <w:t>Political parties arrested.</w:t>
      </w:r>
    </w:p>
    <w:p w14:paraId="61A1DF0B" w14:textId="2825818E" w:rsidR="00842F0A" w:rsidRDefault="00842F0A" w:rsidP="00C61876">
      <w:pPr>
        <w:pStyle w:val="ListBullet"/>
      </w:pPr>
      <w:proofErr w:type="spellStart"/>
      <w:r>
        <w:t>Turkes</w:t>
      </w:r>
      <w:proofErr w:type="spellEnd"/>
      <w:r>
        <w:t xml:space="preserve"> went underground for 3 days.</w:t>
      </w:r>
      <w:r w:rsidR="00CB4A89">
        <w:t xml:space="preserve"> Other</w:t>
      </w:r>
      <w:r w:rsidR="00664DA9">
        <w:t xml:space="preserve">s </w:t>
      </w:r>
      <w:r w:rsidR="00CB4A89">
        <w:t>immediately arrested.</w:t>
      </w:r>
    </w:p>
    <w:p w14:paraId="41E7E639" w14:textId="057379F6" w:rsidR="00664DA9" w:rsidRDefault="00664DA9" w:rsidP="00C61876">
      <w:pPr>
        <w:pStyle w:val="ListBullet"/>
      </w:pPr>
      <w:r>
        <w:t>State of emergency declared in all cities. Huge military intervention.</w:t>
      </w:r>
    </w:p>
    <w:p w14:paraId="3A1A9162" w14:textId="26EADD3A" w:rsidR="00F800E5" w:rsidRDefault="00F800E5" w:rsidP="00C61876">
      <w:pPr>
        <w:pStyle w:val="ListBullet"/>
      </w:pPr>
      <w:r>
        <w:t>In 1960 military coup, it was against the governing party, Menderes and his friend.</w:t>
      </w:r>
      <w:r w:rsidR="00606E4F">
        <w:t xml:space="preserve"> </w:t>
      </w:r>
      <w:proofErr w:type="spellStart"/>
      <w:r w:rsidR="00606E4F">
        <w:t>Milli</w:t>
      </w:r>
      <w:proofErr w:type="spellEnd"/>
      <w:r w:rsidR="00606E4F">
        <w:t xml:space="preserve"> </w:t>
      </w:r>
      <w:proofErr w:type="spellStart"/>
      <w:r w:rsidR="00606E4F">
        <w:t>Birlik</w:t>
      </w:r>
      <w:proofErr w:type="spellEnd"/>
      <w:r w:rsidR="00606E4F">
        <w:t xml:space="preserve"> </w:t>
      </w:r>
      <w:proofErr w:type="spellStart"/>
      <w:r w:rsidR="00606E4F">
        <w:t>Komitesi</w:t>
      </w:r>
      <w:proofErr w:type="spellEnd"/>
      <w:r w:rsidR="00606E4F">
        <w:t xml:space="preserve"> </w:t>
      </w:r>
      <w:proofErr w:type="spellStart"/>
      <w:r w:rsidR="00606E4F">
        <w:t>kurulmustu</w:t>
      </w:r>
      <w:proofErr w:type="spellEnd"/>
      <w:r w:rsidR="00606E4F">
        <w:t>.</w:t>
      </w:r>
    </w:p>
    <w:p w14:paraId="2D29F779" w14:textId="16CBA5B1" w:rsidR="00F800E5" w:rsidRDefault="00F800E5" w:rsidP="00C61876">
      <w:pPr>
        <w:pStyle w:val="ListBullet"/>
      </w:pPr>
      <w:r>
        <w:t xml:space="preserve">In 1971, </w:t>
      </w:r>
      <w:proofErr w:type="spellStart"/>
      <w:r>
        <w:t>primarly</w:t>
      </w:r>
      <w:proofErr w:type="spellEnd"/>
      <w:r>
        <w:t xml:space="preserve"> against </w:t>
      </w:r>
      <w:r w:rsidR="00220CF8">
        <w:t>leftists’</w:t>
      </w:r>
      <w:r>
        <w:t xml:space="preserve"> groups. TIP shut </w:t>
      </w:r>
      <w:proofErr w:type="gramStart"/>
      <w:r>
        <w:t>down,</w:t>
      </w:r>
      <w:proofErr w:type="gramEnd"/>
      <w:r>
        <w:t xml:space="preserve"> many labor union activists arrested.</w:t>
      </w:r>
    </w:p>
    <w:p w14:paraId="172A2B55" w14:textId="34FA4BBD" w:rsidR="00F800E5" w:rsidRDefault="00F800E5" w:rsidP="00F800E5">
      <w:pPr>
        <w:pStyle w:val="ListBullet"/>
      </w:pPr>
      <w:r>
        <w:t>In 1980, the goal this time was to destroy the entire political spectrum. They wanted to get rid of everyone.</w:t>
      </w:r>
    </w:p>
    <w:p w14:paraId="013866B5" w14:textId="3CB38CF8" w:rsidR="00220CF8" w:rsidRDefault="00D504FE" w:rsidP="00F800E5">
      <w:pPr>
        <w:pStyle w:val="ListBullet"/>
      </w:pPr>
      <w:r>
        <w:t xml:space="preserve">The military </w:t>
      </w:r>
      <w:proofErr w:type="spellStart"/>
      <w:r>
        <w:t>cunta</w:t>
      </w:r>
      <w:proofErr w:type="spellEnd"/>
      <w:r>
        <w:t xml:space="preserve"> was really determined to shape the Turkish politics in a very brutal way</w:t>
      </w:r>
      <w:r w:rsidR="0059334D">
        <w:t>.</w:t>
      </w:r>
    </w:p>
    <w:p w14:paraId="4F33E70D" w14:textId="16F70869" w:rsidR="00244599" w:rsidRDefault="00244599" w:rsidP="00F800E5">
      <w:pPr>
        <w:pStyle w:val="ListBullet"/>
      </w:pPr>
      <w:r>
        <w:lastRenderedPageBreak/>
        <w:t xml:space="preserve">The institution called </w:t>
      </w:r>
      <w:proofErr w:type="spellStart"/>
      <w:r>
        <w:t>Milli</w:t>
      </w:r>
      <w:proofErr w:type="spellEnd"/>
      <w:r>
        <w:t xml:space="preserve"> </w:t>
      </w:r>
      <w:proofErr w:type="spellStart"/>
      <w:r>
        <w:t>Guvenlik</w:t>
      </w:r>
      <w:proofErr w:type="spellEnd"/>
      <w:r>
        <w:t xml:space="preserve"> </w:t>
      </w:r>
      <w:proofErr w:type="spellStart"/>
      <w:proofErr w:type="gramStart"/>
      <w:r>
        <w:t>Konseyi</w:t>
      </w:r>
      <w:proofErr w:type="spellEnd"/>
      <w:r>
        <w:t>.(</w:t>
      </w:r>
      <w:proofErr w:type="gramEnd"/>
      <w:r>
        <w:t xml:space="preserve">National Security </w:t>
      </w:r>
      <w:r w:rsidR="004852BA">
        <w:t>Council</w:t>
      </w:r>
      <w:r>
        <w:t>)</w:t>
      </w:r>
      <w:r w:rsidR="00606E4F">
        <w:t>. (</w:t>
      </w:r>
      <w:proofErr w:type="spellStart"/>
      <w:r w:rsidR="00606E4F">
        <w:t>Milli</w:t>
      </w:r>
      <w:proofErr w:type="spellEnd"/>
      <w:r w:rsidR="00606E4F">
        <w:t xml:space="preserve"> </w:t>
      </w:r>
      <w:proofErr w:type="spellStart"/>
      <w:r w:rsidR="00606E4F">
        <w:t>Birlik</w:t>
      </w:r>
      <w:proofErr w:type="spellEnd"/>
      <w:r w:rsidR="00606E4F">
        <w:t xml:space="preserve"> </w:t>
      </w:r>
      <w:proofErr w:type="spellStart"/>
      <w:r w:rsidR="00606E4F">
        <w:t>Komitesinin</w:t>
      </w:r>
      <w:proofErr w:type="spellEnd"/>
      <w:r w:rsidR="00606E4F">
        <w:t xml:space="preserve"> </w:t>
      </w:r>
      <w:proofErr w:type="spellStart"/>
      <w:r w:rsidR="00606E4F">
        <w:t>es</w:t>
      </w:r>
      <w:proofErr w:type="spellEnd"/>
      <w:r w:rsidR="00606E4F">
        <w:t xml:space="preserve"> </w:t>
      </w:r>
      <w:proofErr w:type="spellStart"/>
      <w:r w:rsidR="00606E4F">
        <w:t>degeri</w:t>
      </w:r>
      <w:proofErr w:type="spellEnd"/>
      <w:r w:rsidR="00606E4F">
        <w:t>.</w:t>
      </w:r>
      <w:r w:rsidR="00176283">
        <w:t xml:space="preserve"> </w:t>
      </w:r>
      <w:proofErr w:type="spellStart"/>
      <w:r w:rsidR="00176283">
        <w:t>Anayasayla</w:t>
      </w:r>
      <w:proofErr w:type="spellEnd"/>
      <w:r w:rsidR="00176283">
        <w:t xml:space="preserve"> </w:t>
      </w:r>
      <w:proofErr w:type="spellStart"/>
      <w:r w:rsidR="00176283">
        <w:t>gelen</w:t>
      </w:r>
      <w:proofErr w:type="spellEnd"/>
      <w:r w:rsidR="00176283">
        <w:t xml:space="preserve"> </w:t>
      </w:r>
      <w:proofErr w:type="spellStart"/>
      <w:r w:rsidR="00176283">
        <w:t>Milli</w:t>
      </w:r>
      <w:proofErr w:type="spellEnd"/>
      <w:r w:rsidR="00176283">
        <w:t xml:space="preserve"> </w:t>
      </w:r>
      <w:proofErr w:type="spellStart"/>
      <w:r w:rsidR="00176283">
        <w:t>Guvenlik</w:t>
      </w:r>
      <w:proofErr w:type="spellEnd"/>
      <w:r w:rsidR="00176283">
        <w:t xml:space="preserve"> </w:t>
      </w:r>
      <w:proofErr w:type="spellStart"/>
      <w:r w:rsidR="00176283">
        <w:t>Kurulunun</w:t>
      </w:r>
      <w:proofErr w:type="spellEnd"/>
      <w:r w:rsidR="00176283">
        <w:t xml:space="preserve"> </w:t>
      </w:r>
      <w:proofErr w:type="spellStart"/>
      <w:r w:rsidR="00176283">
        <w:t>ingilizcesiyle</w:t>
      </w:r>
      <w:proofErr w:type="spellEnd"/>
      <w:r w:rsidR="00176283">
        <w:t xml:space="preserve"> </w:t>
      </w:r>
      <w:proofErr w:type="spellStart"/>
      <w:r w:rsidR="00176283">
        <w:t>Milli</w:t>
      </w:r>
      <w:proofErr w:type="spellEnd"/>
      <w:r w:rsidR="00176283">
        <w:t xml:space="preserve"> </w:t>
      </w:r>
      <w:proofErr w:type="spellStart"/>
      <w:r w:rsidR="00176283">
        <w:t>Guvenlik</w:t>
      </w:r>
      <w:proofErr w:type="spellEnd"/>
      <w:r w:rsidR="00176283">
        <w:t xml:space="preserve"> </w:t>
      </w:r>
      <w:proofErr w:type="spellStart"/>
      <w:r w:rsidR="00176283">
        <w:t>Konseyinin</w:t>
      </w:r>
      <w:proofErr w:type="spellEnd"/>
      <w:r w:rsidR="00176283">
        <w:t xml:space="preserve"> </w:t>
      </w:r>
      <w:proofErr w:type="spellStart"/>
      <w:r w:rsidR="00176283">
        <w:t>ingilizcesi</w:t>
      </w:r>
      <w:proofErr w:type="spellEnd"/>
      <w:r w:rsidR="00176283">
        <w:t xml:space="preserve"> </w:t>
      </w:r>
      <w:proofErr w:type="spellStart"/>
      <w:r w:rsidR="00176283">
        <w:t>ayni</w:t>
      </w:r>
      <w:proofErr w:type="spellEnd"/>
      <w:r w:rsidR="00176283">
        <w:t xml:space="preserve">. </w:t>
      </w:r>
      <w:proofErr w:type="spellStart"/>
      <w:r w:rsidR="00176283">
        <w:t>Turkcesini</w:t>
      </w:r>
      <w:proofErr w:type="spellEnd"/>
      <w:r w:rsidR="00176283">
        <w:t xml:space="preserve"> </w:t>
      </w:r>
      <w:proofErr w:type="spellStart"/>
      <w:r w:rsidR="00176283">
        <w:t>kullan</w:t>
      </w:r>
      <w:proofErr w:type="spellEnd"/>
      <w:r w:rsidR="00606E4F">
        <w:t>)</w:t>
      </w:r>
    </w:p>
    <w:p w14:paraId="7F7BE487" w14:textId="64708D2A" w:rsidR="00D23038" w:rsidRDefault="00D23038" w:rsidP="004B6A83">
      <w:pPr>
        <w:pStyle w:val="ListBullet"/>
      </w:pPr>
      <w:r>
        <w:t xml:space="preserve">The face of the intervention was General Kenan </w:t>
      </w:r>
      <w:proofErr w:type="spellStart"/>
      <w:r>
        <w:t>Evren</w:t>
      </w:r>
      <w:proofErr w:type="spellEnd"/>
      <w:r>
        <w:t>.</w:t>
      </w:r>
    </w:p>
    <w:p w14:paraId="25BC4B7B" w14:textId="665F80BE" w:rsidR="004B6A83" w:rsidRDefault="004B6A83" w:rsidP="003D7D3F">
      <w:pPr>
        <w:pStyle w:val="ListBullet"/>
      </w:pPr>
      <w:r>
        <w:t>Declared the head of the state 2 days after the coup</w:t>
      </w:r>
      <w:r w:rsidR="003D7D3F">
        <w:t>.</w:t>
      </w:r>
    </w:p>
    <w:p w14:paraId="78DADE53" w14:textId="566D9192" w:rsidR="003D7D3F" w:rsidRDefault="00E61B9F" w:rsidP="003D7D3F">
      <w:pPr>
        <w:pStyle w:val="ListBullet"/>
      </w:pPr>
      <w:r>
        <w:t xml:space="preserve">A cabinet of 27 people under the prime ministry of Bulent </w:t>
      </w:r>
      <w:proofErr w:type="spellStart"/>
      <w:r>
        <w:t>Ulusu</w:t>
      </w:r>
      <w:proofErr w:type="spellEnd"/>
      <w:r w:rsidR="004F57FC">
        <w:t>.</w:t>
      </w:r>
    </w:p>
    <w:p w14:paraId="44766482" w14:textId="51BC74D4" w:rsidR="00813903" w:rsidRDefault="00813903" w:rsidP="003D7D3F">
      <w:pPr>
        <w:pStyle w:val="ListBullet"/>
      </w:pPr>
      <w:r>
        <w:t xml:space="preserve">October 1980 – October </w:t>
      </w:r>
      <w:proofErr w:type="gramStart"/>
      <w:r>
        <w:t>1983 :</w:t>
      </w:r>
      <w:proofErr w:type="gramEnd"/>
      <w:r>
        <w:t xml:space="preserve"> this cabinet was on duty.</w:t>
      </w:r>
    </w:p>
    <w:p w14:paraId="45DAC5ED" w14:textId="534E6DAF" w:rsidR="007148CB" w:rsidRDefault="007148CB" w:rsidP="003D7D3F">
      <w:pPr>
        <w:pStyle w:val="ListBullet"/>
      </w:pPr>
      <w:proofErr w:type="spellStart"/>
      <w:r>
        <w:t>Ozal</w:t>
      </w:r>
      <w:proofErr w:type="spellEnd"/>
      <w:r>
        <w:t xml:space="preserve"> kicked out of the cabinet in 79-80 with a corruption scandal.</w:t>
      </w:r>
    </w:p>
    <w:p w14:paraId="02D2B69C" w14:textId="58B102E5" w:rsidR="00A67034" w:rsidRDefault="00A67034" w:rsidP="003D7D3F">
      <w:pPr>
        <w:pStyle w:val="ListBullet"/>
      </w:pPr>
      <w:r>
        <w:t xml:space="preserve">Nickname for </w:t>
      </w:r>
      <w:proofErr w:type="spellStart"/>
      <w:r>
        <w:t>Ozal</w:t>
      </w:r>
      <w:proofErr w:type="spellEnd"/>
      <w:r>
        <w:t xml:space="preserve"> was </w:t>
      </w:r>
      <w:proofErr w:type="spellStart"/>
      <w:r>
        <w:t>Takunyali</w:t>
      </w:r>
      <w:proofErr w:type="spellEnd"/>
      <w:r>
        <w:t>.</w:t>
      </w:r>
      <w:r w:rsidR="009B4DEF">
        <w:t xml:space="preserve"> Religious background.</w:t>
      </w:r>
    </w:p>
    <w:p w14:paraId="19C8F5D1" w14:textId="0289C49E" w:rsidR="009B4DEF" w:rsidRDefault="00916AA2" w:rsidP="003D7D3F">
      <w:pPr>
        <w:pStyle w:val="ListBullet"/>
      </w:pPr>
      <w:r>
        <w:t>Under the martial law, the commanders everywhere in Turkey were very strict implementing rules.</w:t>
      </w:r>
    </w:p>
    <w:p w14:paraId="7A4887AF" w14:textId="7EE211F2" w:rsidR="00CA6CDF" w:rsidRDefault="00CA6CDF" w:rsidP="003D7D3F">
      <w:pPr>
        <w:pStyle w:val="ListBullet"/>
      </w:pPr>
      <w:r>
        <w:t xml:space="preserve">Political climate after the military coup was </w:t>
      </w:r>
      <w:proofErr w:type="spellStart"/>
      <w:r>
        <w:t>nightmareish</w:t>
      </w:r>
      <w:proofErr w:type="spellEnd"/>
      <w:r>
        <w:t>.</w:t>
      </w:r>
    </w:p>
    <w:p w14:paraId="41D76E7E" w14:textId="00B113D1" w:rsidR="00CA6CDF" w:rsidRDefault="00CA6CDF" w:rsidP="00CA6CDF">
      <w:pPr>
        <w:pStyle w:val="ListBullet"/>
        <w:numPr>
          <w:ilvl w:val="1"/>
          <w:numId w:val="3"/>
        </w:numPr>
      </w:pPr>
      <w:r>
        <w:t>Discussion about political topics strictly prohibited.</w:t>
      </w:r>
    </w:p>
    <w:p w14:paraId="2451E788" w14:textId="5A9422B6" w:rsidR="00CA6CDF" w:rsidRDefault="00054714" w:rsidP="00CA6CDF">
      <w:pPr>
        <w:pStyle w:val="ListBullet"/>
        <w:numPr>
          <w:ilvl w:val="1"/>
          <w:numId w:val="3"/>
        </w:numPr>
      </w:pPr>
      <w:r>
        <w:t>People retreated to their houses a lot.</w:t>
      </w:r>
    </w:p>
    <w:p w14:paraId="68967F02" w14:textId="3187A258" w:rsidR="00CE45D4" w:rsidRDefault="00615E81" w:rsidP="003D7D3F">
      <w:pPr>
        <w:pStyle w:val="ListBullet"/>
      </w:pPr>
      <w:r>
        <w:t>In 1982, NSC issued a decree, all guys</w:t>
      </w:r>
      <w:r w:rsidR="00C50015">
        <w:t xml:space="preserve"> </w:t>
      </w:r>
      <w:r>
        <w:t>(</w:t>
      </w:r>
      <w:proofErr w:type="spellStart"/>
      <w:r>
        <w:t>Demirel</w:t>
      </w:r>
      <w:proofErr w:type="spellEnd"/>
      <w:r>
        <w:t xml:space="preserve">, </w:t>
      </w:r>
      <w:proofErr w:type="spellStart"/>
      <w:r>
        <w:t>Turkes</w:t>
      </w:r>
      <w:proofErr w:type="spellEnd"/>
      <w:r>
        <w:t xml:space="preserve"> and others)</w:t>
      </w:r>
      <w:r w:rsidR="00422D9A">
        <w:t xml:space="preserve"> cannot express their views on public. </w:t>
      </w:r>
      <w:r w:rsidR="003C4A19">
        <w:t>They cannot make any political assessment.</w:t>
      </w:r>
      <w:r w:rsidR="009859D6">
        <w:t xml:space="preserve"> In time, this will change a little bit. If </w:t>
      </w:r>
      <w:proofErr w:type="spellStart"/>
      <w:r w:rsidR="009859D6">
        <w:t>Demirel</w:t>
      </w:r>
      <w:proofErr w:type="spellEnd"/>
      <w:r w:rsidR="009859D6">
        <w:t xml:space="preserve"> was going to say something, his nickname was </w:t>
      </w:r>
      <w:proofErr w:type="spellStart"/>
      <w:r w:rsidR="009859D6">
        <w:t>Bibilen</w:t>
      </w:r>
      <w:proofErr w:type="spellEnd"/>
      <w:r w:rsidR="009859D6">
        <w:t xml:space="preserve"> on </w:t>
      </w:r>
      <w:proofErr w:type="spellStart"/>
      <w:r w:rsidR="009859D6">
        <w:t>journels</w:t>
      </w:r>
      <w:proofErr w:type="spellEnd"/>
      <w:r w:rsidR="00724857">
        <w:t>.</w:t>
      </w:r>
      <w:r w:rsidR="009859D6">
        <w:t xml:space="preserve"> </w:t>
      </w:r>
    </w:p>
    <w:p w14:paraId="5DF14D3E" w14:textId="60A02E72" w:rsidR="00C50015" w:rsidRDefault="00724857" w:rsidP="003D7D3F">
      <w:pPr>
        <w:pStyle w:val="ListBullet"/>
      </w:pPr>
      <w:r>
        <w:t xml:space="preserve">Political parties all </w:t>
      </w:r>
      <w:r w:rsidR="00FF0CB1">
        <w:t>resolved;</w:t>
      </w:r>
      <w:r>
        <w:t xml:space="preserve"> their properties confiscated. The crackdown was very brutal.</w:t>
      </w:r>
    </w:p>
    <w:p w14:paraId="1D802BFD" w14:textId="7786EC11" w:rsidR="00FF0CB1" w:rsidRDefault="00FF0CB1" w:rsidP="003D7D3F">
      <w:pPr>
        <w:pStyle w:val="ListBullet"/>
      </w:pPr>
      <w:r>
        <w:t>A lot of people arrested.</w:t>
      </w:r>
    </w:p>
    <w:p w14:paraId="0E1B4CCD" w14:textId="7AACBCA7" w:rsidR="005C1CF1" w:rsidRDefault="005C1CF1" w:rsidP="003D7D3F">
      <w:pPr>
        <w:pStyle w:val="ListBullet"/>
      </w:pPr>
      <w:r>
        <w:t>Universities put under the control of YOK, directly appointing presidents and deans.</w:t>
      </w:r>
    </w:p>
    <w:p w14:paraId="4FCE5CC3" w14:textId="52AE95C1" w:rsidR="009C3437" w:rsidRDefault="009C3437" w:rsidP="003D7D3F">
      <w:pPr>
        <w:pStyle w:val="ListBullet"/>
      </w:pPr>
      <w:r>
        <w:t>The attitude of the military regime for prisoners were very harsh.</w:t>
      </w:r>
    </w:p>
    <w:p w14:paraId="0EB3E35C" w14:textId="5098D387" w:rsidR="00EB7E55" w:rsidRDefault="00EB7E55" w:rsidP="003D7D3F">
      <w:pPr>
        <w:pStyle w:val="ListBullet"/>
      </w:pPr>
      <w:proofErr w:type="spellStart"/>
      <w:r>
        <w:t>Erdal</w:t>
      </w:r>
      <w:proofErr w:type="spellEnd"/>
      <w:r>
        <w:t xml:space="preserve"> Eren</w:t>
      </w:r>
      <w:r w:rsidR="000C7718">
        <w:t>: this guy was the symbol of the brutal nature of the military regime.</w:t>
      </w:r>
    </w:p>
    <w:p w14:paraId="11F7BE35" w14:textId="238FAD1B" w:rsidR="00315421" w:rsidRDefault="00315421" w:rsidP="00315421">
      <w:pPr>
        <w:pStyle w:val="ListBullet"/>
        <w:numPr>
          <w:ilvl w:val="1"/>
          <w:numId w:val="3"/>
        </w:numPr>
      </w:pPr>
      <w:r>
        <w:lastRenderedPageBreak/>
        <w:t xml:space="preserve">He was 16-17 when he was arrested. Had some political affiliations. </w:t>
      </w:r>
      <w:proofErr w:type="spellStart"/>
      <w:r>
        <w:t>Yurtsever</w:t>
      </w:r>
      <w:proofErr w:type="spellEnd"/>
      <w:r>
        <w:t xml:space="preserve"> </w:t>
      </w:r>
      <w:proofErr w:type="spellStart"/>
      <w:r>
        <w:t>Devrimci</w:t>
      </w:r>
      <w:proofErr w:type="spellEnd"/>
      <w:r>
        <w:t xml:space="preserve"> </w:t>
      </w:r>
      <w:proofErr w:type="spellStart"/>
      <w:r>
        <w:t>dernegi</w:t>
      </w:r>
      <w:proofErr w:type="spellEnd"/>
      <w:r>
        <w:t xml:space="preserve"> </w:t>
      </w:r>
      <w:proofErr w:type="spellStart"/>
      <w:r>
        <w:t>uyesi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sey</w:t>
      </w:r>
      <w:proofErr w:type="spellEnd"/>
      <w:r>
        <w:t>.</w:t>
      </w:r>
    </w:p>
    <w:p w14:paraId="59F0A6AB" w14:textId="632ADF11" w:rsidR="00FC54C7" w:rsidRDefault="00FC54C7" w:rsidP="00315421">
      <w:pPr>
        <w:pStyle w:val="ListBullet"/>
        <w:numPr>
          <w:ilvl w:val="1"/>
          <w:numId w:val="3"/>
        </w:numPr>
      </w:pPr>
      <w:r>
        <w:t>For his execution, they changed their identity card and made him 18.</w:t>
      </w:r>
    </w:p>
    <w:p w14:paraId="7EBC8A48" w14:textId="71672A11" w:rsidR="002F4AD0" w:rsidRDefault="002F4AD0" w:rsidP="00315421">
      <w:pPr>
        <w:pStyle w:val="ListBullet"/>
        <w:numPr>
          <w:ilvl w:val="1"/>
          <w:numId w:val="3"/>
        </w:numPr>
      </w:pPr>
      <w:proofErr w:type="spellStart"/>
      <w:r>
        <w:t>Evren</w:t>
      </w:r>
      <w:proofErr w:type="spellEnd"/>
      <w:r>
        <w:t xml:space="preserve">, who had strong confidence about talking about anything, always defending his ideas, trying to </w:t>
      </w:r>
      <w:proofErr w:type="gramStart"/>
      <w:r>
        <w:t>rationalizing</w:t>
      </w:r>
      <w:proofErr w:type="gramEnd"/>
      <w:r>
        <w:t xml:space="preserve"> punishments: “</w:t>
      </w:r>
      <w:proofErr w:type="spellStart"/>
      <w:r>
        <w:t>Eskiyayi</w:t>
      </w:r>
      <w:proofErr w:type="spellEnd"/>
      <w:r>
        <w:t xml:space="preserve"> </w:t>
      </w:r>
      <w:proofErr w:type="spellStart"/>
      <w:r>
        <w:t>asmayip</w:t>
      </w:r>
      <w:proofErr w:type="spellEnd"/>
      <w:r>
        <w:t xml:space="preserve"> </w:t>
      </w:r>
      <w:proofErr w:type="spellStart"/>
      <w:r>
        <w:t>besleyelim</w:t>
      </w:r>
      <w:proofErr w:type="spellEnd"/>
      <w:r>
        <w:t xml:space="preserve"> mi?”</w:t>
      </w:r>
    </w:p>
    <w:p w14:paraId="1DC5B7E7" w14:textId="31FD2473" w:rsidR="00E60441" w:rsidRDefault="00E60441" w:rsidP="00E60441">
      <w:pPr>
        <w:pStyle w:val="ListBullet"/>
      </w:pPr>
      <w:r>
        <w:t xml:space="preserve">New constitution of 1982, we still use, </w:t>
      </w:r>
      <w:r w:rsidR="00793714">
        <w:t>unlike 1961, extensive powers to the executive.</w:t>
      </w:r>
    </w:p>
    <w:p w14:paraId="576C24BF" w14:textId="2515E507" w:rsidR="00793714" w:rsidRDefault="00793714" w:rsidP="009C6ACA">
      <w:pPr>
        <w:pStyle w:val="ListBullet"/>
        <w:numPr>
          <w:ilvl w:val="1"/>
          <w:numId w:val="3"/>
        </w:numPr>
      </w:pPr>
      <w:r>
        <w:t>1961 constitution was interested in giving power to legislative (senate etc.)</w:t>
      </w:r>
    </w:p>
    <w:p w14:paraId="54000300" w14:textId="24A308CB" w:rsidR="009C6ACA" w:rsidRDefault="00C35239" w:rsidP="009C6ACA">
      <w:pPr>
        <w:pStyle w:val="ListBullet"/>
        <w:numPr>
          <w:ilvl w:val="1"/>
          <w:numId w:val="3"/>
        </w:numPr>
      </w:pPr>
      <w:r>
        <w:t>Let’s also increase the influence of the military in Turkish politics.</w:t>
      </w:r>
    </w:p>
    <w:p w14:paraId="1D9511CA" w14:textId="29610272" w:rsidR="00C35239" w:rsidRDefault="00B8083B" w:rsidP="009C6ACA">
      <w:pPr>
        <w:pStyle w:val="ListBullet"/>
        <w:numPr>
          <w:ilvl w:val="1"/>
          <w:numId w:val="3"/>
        </w:numPr>
      </w:pPr>
      <w:r>
        <w:t xml:space="preserve">Starting with </w:t>
      </w:r>
      <w:proofErr w:type="spellStart"/>
      <w:r>
        <w:t>Cemal</w:t>
      </w:r>
      <w:proofErr w:type="spellEnd"/>
      <w:r>
        <w:t xml:space="preserve"> </w:t>
      </w:r>
      <w:proofErr w:type="spellStart"/>
      <w:r>
        <w:t>Gursel</w:t>
      </w:r>
      <w:proofErr w:type="spellEnd"/>
      <w:r>
        <w:t>, all presidents had some military background.</w:t>
      </w:r>
    </w:p>
    <w:p w14:paraId="09A7A210" w14:textId="32624724" w:rsidR="00221854" w:rsidRDefault="00221854" w:rsidP="009C6ACA">
      <w:pPr>
        <w:pStyle w:val="ListBullet"/>
        <w:numPr>
          <w:ilvl w:val="1"/>
          <w:numId w:val="3"/>
        </w:numPr>
      </w:pPr>
      <w:r>
        <w:t xml:space="preserve">The powers of the president increased with 1982, </w:t>
      </w:r>
      <w:proofErr w:type="spellStart"/>
      <w:r>
        <w:t>kenan</w:t>
      </w:r>
      <w:proofErr w:type="spellEnd"/>
      <w:r>
        <w:t xml:space="preserve"> </w:t>
      </w:r>
      <w:proofErr w:type="spellStart"/>
      <w:r>
        <w:t>evren</w:t>
      </w:r>
      <w:proofErr w:type="spellEnd"/>
      <w:r>
        <w:t xml:space="preserve"> made sure that he’s using to the fullest</w:t>
      </w:r>
      <w:r w:rsidR="003D43FF">
        <w:t>.</w:t>
      </w:r>
    </w:p>
    <w:p w14:paraId="3A1BE0A7" w14:textId="21CB47C0" w:rsidR="003D43FF" w:rsidRDefault="003D43FF" w:rsidP="00D362B4">
      <w:pPr>
        <w:pStyle w:val="ListBullet"/>
        <w:numPr>
          <w:ilvl w:val="1"/>
          <w:numId w:val="3"/>
        </w:numPr>
      </w:pPr>
      <w:r>
        <w:t>Senate shut down.</w:t>
      </w:r>
      <w:r w:rsidR="00D362B4">
        <w:t xml:space="preserve"> It was very limiting</w:t>
      </w:r>
      <w:r w:rsidR="007448D2">
        <w:t xml:space="preserve"> for executive.</w:t>
      </w:r>
    </w:p>
    <w:p w14:paraId="0E8C6713" w14:textId="313FAA8C" w:rsidR="00FE28AA" w:rsidRDefault="00FE28AA" w:rsidP="00D362B4">
      <w:pPr>
        <w:pStyle w:val="ListBullet"/>
        <w:numPr>
          <w:ilvl w:val="1"/>
          <w:numId w:val="3"/>
        </w:numPr>
      </w:pPr>
      <w:r>
        <w:t xml:space="preserve">In a referendum with high turnout, </w:t>
      </w:r>
      <w:r w:rsidR="00D56047">
        <w:t>92% of the people accepted the new constitution.</w:t>
      </w:r>
    </w:p>
    <w:p w14:paraId="727E999E" w14:textId="073E5C07" w:rsidR="00D56047" w:rsidRDefault="00437BCC" w:rsidP="00437BCC">
      <w:pPr>
        <w:pStyle w:val="ListBullet"/>
      </w:pPr>
      <w:r>
        <w:t>Law on political parties and the new election law</w:t>
      </w:r>
      <w:r w:rsidR="00B81CE7">
        <w:t>:</w:t>
      </w:r>
    </w:p>
    <w:p w14:paraId="7E5D3754" w14:textId="3A9EFA30" w:rsidR="00B81CE7" w:rsidRDefault="00F61F3D" w:rsidP="00B81CE7">
      <w:pPr>
        <w:pStyle w:val="ListBullet"/>
        <w:numPr>
          <w:ilvl w:val="1"/>
          <w:numId w:val="3"/>
        </w:numPr>
      </w:pPr>
      <w:r>
        <w:t>Proportional representation (1961) changed to 10% threshold</w:t>
      </w:r>
      <w:r w:rsidR="00801F8B">
        <w:t xml:space="preserve"> (Highest threshold in the any of the democratic states)</w:t>
      </w:r>
      <w:r>
        <w:t>.</w:t>
      </w:r>
    </w:p>
    <w:p w14:paraId="2EB30A24" w14:textId="2579FAA8" w:rsidR="00801F8B" w:rsidRDefault="002C7CBA" w:rsidP="00B81CE7">
      <w:pPr>
        <w:pStyle w:val="ListBullet"/>
        <w:numPr>
          <w:ilvl w:val="1"/>
          <w:numId w:val="3"/>
        </w:numPr>
      </w:pPr>
      <w:r>
        <w:t>June 1983.</w:t>
      </w:r>
    </w:p>
    <w:p w14:paraId="078DBA0B" w14:textId="6EF1041F" w:rsidR="006F6F5E" w:rsidRDefault="002C7CBA" w:rsidP="006F6F5E">
      <w:pPr>
        <w:pStyle w:val="ListBullet"/>
        <w:numPr>
          <w:ilvl w:val="1"/>
          <w:numId w:val="3"/>
        </w:numPr>
      </w:pPr>
      <w:proofErr w:type="spellStart"/>
      <w:r>
        <w:t>Politicans</w:t>
      </w:r>
      <w:proofErr w:type="spellEnd"/>
      <w:r>
        <w:t xml:space="preserve">, party </w:t>
      </w:r>
      <w:proofErr w:type="gramStart"/>
      <w:r>
        <w:t>leaders(</w:t>
      </w:r>
      <w:proofErr w:type="spellStart"/>
      <w:proofErr w:type="gramEnd"/>
      <w:r>
        <w:t>Demirel</w:t>
      </w:r>
      <w:proofErr w:type="spellEnd"/>
      <w:r w:rsidR="00CD4A48">
        <w:t>,</w:t>
      </w:r>
      <w:r>
        <w:t xml:space="preserve"> </w:t>
      </w:r>
      <w:proofErr w:type="spellStart"/>
      <w:r>
        <w:t>Turkes</w:t>
      </w:r>
      <w:proofErr w:type="spellEnd"/>
      <w:r w:rsidR="00CD4A48">
        <w:t>,</w:t>
      </w:r>
      <w:r>
        <w:t xml:space="preserve"> Erbakan</w:t>
      </w:r>
      <w:r w:rsidR="00CD4A48">
        <w:t>,</w:t>
      </w:r>
      <w:r>
        <w:t xml:space="preserve"> Ecevit), should go back to their corners.</w:t>
      </w:r>
      <w:r w:rsidR="00CD4A48">
        <w:t xml:space="preserve"> They are banned for a decade.</w:t>
      </w:r>
    </w:p>
    <w:p w14:paraId="53E23050" w14:textId="2BDB1BA6" w:rsidR="000F5934" w:rsidRDefault="006F6F5E" w:rsidP="00326E25">
      <w:pPr>
        <w:pStyle w:val="ListBullet"/>
        <w:numPr>
          <w:ilvl w:val="1"/>
          <w:numId w:val="3"/>
        </w:numPr>
      </w:pPr>
      <w:r>
        <w:t>They will come back by 1990.</w:t>
      </w:r>
    </w:p>
    <w:p w14:paraId="0FC06E66" w14:textId="67C2A911" w:rsidR="00326E25" w:rsidRDefault="00326E25" w:rsidP="00326E25">
      <w:pPr>
        <w:pStyle w:val="ListBullet"/>
        <w:numPr>
          <w:ilvl w:val="1"/>
          <w:numId w:val="3"/>
        </w:numPr>
      </w:pPr>
      <w:r>
        <w:t>For the formation of the new political parties NSC should approve.</w:t>
      </w:r>
      <w:r w:rsidR="007B06C2">
        <w:t xml:space="preserve"> No women and youth branches initially in parties.</w:t>
      </w:r>
    </w:p>
    <w:p w14:paraId="0DAD6CDB" w14:textId="77777777" w:rsidR="00E21B6A" w:rsidRDefault="00723C6A" w:rsidP="00E21B6A">
      <w:pPr>
        <w:pStyle w:val="ListBullet"/>
      </w:pPr>
      <w:r>
        <w:lastRenderedPageBreak/>
        <w:t>Before the elections in November 1983, 15 parties established. 12 of those parties were not allowed to join the elections. Those 3 were:</w:t>
      </w:r>
    </w:p>
    <w:p w14:paraId="2A259422" w14:textId="77777777" w:rsidR="00E21B6A" w:rsidRDefault="00723C6A" w:rsidP="00E21B6A">
      <w:pPr>
        <w:pStyle w:val="ListBullet"/>
        <w:numPr>
          <w:ilvl w:val="1"/>
          <w:numId w:val="3"/>
        </w:numPr>
      </w:pPr>
      <w:proofErr w:type="spellStart"/>
      <w:r>
        <w:t>Milliyetci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of Turgut </w:t>
      </w:r>
      <w:proofErr w:type="spellStart"/>
      <w:r>
        <w:t>Sunalp</w:t>
      </w:r>
      <w:proofErr w:type="spellEnd"/>
      <w:r>
        <w:t xml:space="preserve"> (retired solder). Kenan </w:t>
      </w:r>
      <w:proofErr w:type="spellStart"/>
      <w:r>
        <w:t>Evren’s</w:t>
      </w:r>
      <w:proofErr w:type="spellEnd"/>
      <w:r>
        <w:t xml:space="preserve"> first choice. Center-right. OK with capitalism. </w:t>
      </w:r>
    </w:p>
    <w:p w14:paraId="595EE919" w14:textId="77777777" w:rsidR="00E21B6A" w:rsidRDefault="00E21B6A" w:rsidP="00E21B6A">
      <w:pPr>
        <w:pStyle w:val="ListBullet"/>
        <w:numPr>
          <w:ilvl w:val="1"/>
          <w:numId w:val="3"/>
        </w:numPr>
      </w:pPr>
      <w:proofErr w:type="spellStart"/>
      <w:r>
        <w:t>Halkci</w:t>
      </w:r>
      <w:proofErr w:type="spellEnd"/>
      <w:r>
        <w:t xml:space="preserve"> </w:t>
      </w:r>
      <w:proofErr w:type="spellStart"/>
      <w:proofErr w:type="gramStart"/>
      <w:r>
        <w:t>Parti</w:t>
      </w:r>
      <w:proofErr w:type="spellEnd"/>
      <w:r>
        <w:t>(</w:t>
      </w:r>
      <w:proofErr w:type="spellStart"/>
      <w:proofErr w:type="gramEnd"/>
      <w:r>
        <w:t>Necdet</w:t>
      </w:r>
      <w:proofErr w:type="spellEnd"/>
      <w:r>
        <w:t xml:space="preserve"> </w:t>
      </w:r>
      <w:proofErr w:type="spellStart"/>
      <w:r>
        <w:t>Calp</w:t>
      </w:r>
      <w:proofErr w:type="spellEnd"/>
      <w:r>
        <w:t xml:space="preserve">, modelled after CHP, soft leftist political party.), </w:t>
      </w:r>
    </w:p>
    <w:p w14:paraId="31DCEDA2" w14:textId="6B690562" w:rsidR="00723C6A" w:rsidRDefault="00E21B6A" w:rsidP="00E21B6A">
      <w:pPr>
        <w:pStyle w:val="ListBullet"/>
        <w:numPr>
          <w:ilvl w:val="1"/>
          <w:numId w:val="3"/>
        </w:numPr>
      </w:pPr>
      <w:proofErr w:type="spellStart"/>
      <w:r>
        <w:t>Anavatan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: Turgut </w:t>
      </w:r>
      <w:proofErr w:type="spellStart"/>
      <w:r>
        <w:t>Ozal</w:t>
      </w:r>
      <w:proofErr w:type="spellEnd"/>
      <w:r>
        <w:t>.</w:t>
      </w:r>
      <w:r w:rsidR="000F5784">
        <w:t xml:space="preserve"> Less known.</w:t>
      </w:r>
    </w:p>
    <w:p w14:paraId="37006887" w14:textId="39CDAA9F" w:rsidR="00E50ADB" w:rsidRDefault="00E50ADB" w:rsidP="00E50ADB">
      <w:pPr>
        <w:pStyle w:val="ListBullet"/>
      </w:pPr>
      <w:r>
        <w:t xml:space="preserve">During the election campaign, TRT was so biased. The camera always exclusively focusing on Turgut </w:t>
      </w:r>
      <w:proofErr w:type="spellStart"/>
      <w:r>
        <w:t>Sunalp</w:t>
      </w:r>
      <w:proofErr w:type="spellEnd"/>
      <w:r>
        <w:t xml:space="preserve">. Turgut </w:t>
      </w:r>
      <w:proofErr w:type="spellStart"/>
      <w:r>
        <w:t>Ozal</w:t>
      </w:r>
      <w:proofErr w:type="spellEnd"/>
      <w:r>
        <w:t xml:space="preserve"> was trying to get attention on the show.</w:t>
      </w:r>
    </w:p>
    <w:p w14:paraId="22175F6B" w14:textId="48568FDD" w:rsidR="00D80804" w:rsidRDefault="00D80804" w:rsidP="00E50ADB">
      <w:pPr>
        <w:pStyle w:val="ListBullet"/>
      </w:pPr>
      <w:r>
        <w:t xml:space="preserve">ANAP %45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Ozal</w:t>
      </w:r>
      <w:proofErr w:type="spellEnd"/>
      <w:r>
        <w:t xml:space="preserve"> </w:t>
      </w:r>
      <w:proofErr w:type="spellStart"/>
      <w:r>
        <w:t>kazand</w:t>
      </w:r>
      <w:r w:rsidR="00B62524">
        <w:t>i</w:t>
      </w:r>
      <w:proofErr w:type="spellEnd"/>
      <w:r w:rsidR="00B62524">
        <w:t>.</w:t>
      </w:r>
    </w:p>
    <w:p w14:paraId="6D08FC2E" w14:textId="56B27C6D" w:rsidR="00D80804" w:rsidRDefault="00D80804" w:rsidP="00E50ADB">
      <w:pPr>
        <w:pStyle w:val="ListBullet"/>
      </w:pPr>
      <w:r>
        <w:t xml:space="preserve">Turgut </w:t>
      </w:r>
      <w:proofErr w:type="spellStart"/>
      <w:r>
        <w:t>Sunalp</w:t>
      </w:r>
      <w:proofErr w:type="spellEnd"/>
      <w:r>
        <w:t xml:space="preserve"> received the least amount of vote.</w:t>
      </w:r>
    </w:p>
    <w:p w14:paraId="5FBFF331" w14:textId="3C29B436" w:rsidR="00793714" w:rsidRDefault="00B11CAD" w:rsidP="00B11CAD">
      <w:pPr>
        <w:pStyle w:val="ListBullet"/>
      </w:pPr>
      <w:proofErr w:type="spellStart"/>
      <w:r>
        <w:t>Ozal</w:t>
      </w:r>
      <w:proofErr w:type="spellEnd"/>
      <w:r>
        <w:t xml:space="preserve"> emphasized the idea of </w:t>
      </w:r>
      <w:proofErr w:type="spellStart"/>
      <w:r>
        <w:t>orta</w:t>
      </w:r>
      <w:proofErr w:type="spellEnd"/>
      <w:r>
        <w:t xml:space="preserve"> </w:t>
      </w:r>
      <w:proofErr w:type="spellStart"/>
      <w:r>
        <w:t>direk</w:t>
      </w:r>
      <w:proofErr w:type="spellEnd"/>
      <w:r w:rsidR="00A64452">
        <w:t xml:space="preserve"> </w:t>
      </w:r>
      <w:r w:rsidR="009F38AB">
        <w:t>(a popular term</w:t>
      </w:r>
      <w:r w:rsidR="007B19EF">
        <w:t xml:space="preserve"> = </w:t>
      </w:r>
      <w:r w:rsidR="007B19EF">
        <w:t>“Silent Majority”</w:t>
      </w:r>
      <w:r w:rsidR="009F38AB">
        <w:t>).</w:t>
      </w:r>
      <w:r w:rsidR="006811D0">
        <w:t xml:space="preserve"> </w:t>
      </w:r>
      <w:r w:rsidR="000B76C5">
        <w:t>One of the major goals was to 1980 was to depoliticize the society.</w:t>
      </w:r>
    </w:p>
    <w:p w14:paraId="26F34E6A" w14:textId="77777777" w:rsidR="00F76314" w:rsidRDefault="00F76314" w:rsidP="00B11CAD">
      <w:pPr>
        <w:pStyle w:val="ListBullet"/>
      </w:pPr>
      <w:bookmarkStart w:id="0" w:name="_GoBack"/>
      <w:bookmarkEnd w:id="0"/>
    </w:p>
    <w:p w14:paraId="0F202B37" w14:textId="77777777" w:rsidR="009C3437" w:rsidRDefault="009C3437" w:rsidP="003D7D3F">
      <w:pPr>
        <w:pStyle w:val="ListBullet"/>
      </w:pPr>
    </w:p>
    <w:p w14:paraId="2716E921" w14:textId="77777777" w:rsidR="00220CF8" w:rsidRDefault="00220CF8" w:rsidP="00F800E5">
      <w:pPr>
        <w:pStyle w:val="ListBullet"/>
      </w:pPr>
    </w:p>
    <w:p w14:paraId="5AE2F79E" w14:textId="77777777" w:rsidR="000B0103" w:rsidRDefault="000B0103" w:rsidP="00F800E5">
      <w:pPr>
        <w:pStyle w:val="ListBullet"/>
      </w:pPr>
    </w:p>
    <w:p w14:paraId="1A0B9793" w14:textId="77777777" w:rsidR="00E17EE5" w:rsidRDefault="00E17EE5" w:rsidP="00C61876">
      <w:pPr>
        <w:pStyle w:val="ListBullet"/>
      </w:pPr>
    </w:p>
    <w:p w14:paraId="08CB3092" w14:textId="77777777" w:rsidR="002B72B5" w:rsidRDefault="002B72B5" w:rsidP="00437CA9">
      <w:pPr>
        <w:pStyle w:val="ListBullet"/>
      </w:pPr>
    </w:p>
    <w:sectPr w:rsidR="002B72B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75575" w14:textId="77777777" w:rsidR="00F811F5" w:rsidRDefault="00F811F5">
      <w:r>
        <w:separator/>
      </w:r>
    </w:p>
    <w:p w14:paraId="77D63FE5" w14:textId="77777777" w:rsidR="00F811F5" w:rsidRDefault="00F811F5"/>
  </w:endnote>
  <w:endnote w:type="continuationSeparator" w:id="0">
    <w:p w14:paraId="42C85DFF" w14:textId="77777777" w:rsidR="00F811F5" w:rsidRDefault="00F811F5">
      <w:r>
        <w:continuationSeparator/>
      </w:r>
    </w:p>
    <w:p w14:paraId="1BCAE312" w14:textId="77777777" w:rsidR="00F811F5" w:rsidRDefault="00F81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3B4D0" w14:textId="77777777" w:rsidR="00092699" w:rsidRDefault="005E13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A4E7E" w14:textId="77777777" w:rsidR="00F811F5" w:rsidRDefault="00F811F5">
      <w:r>
        <w:separator/>
      </w:r>
    </w:p>
    <w:p w14:paraId="3B320985" w14:textId="77777777" w:rsidR="00F811F5" w:rsidRDefault="00F811F5"/>
  </w:footnote>
  <w:footnote w:type="continuationSeparator" w:id="0">
    <w:p w14:paraId="76939DF3" w14:textId="77777777" w:rsidR="00F811F5" w:rsidRDefault="00F811F5">
      <w:r>
        <w:continuationSeparator/>
      </w:r>
    </w:p>
    <w:p w14:paraId="181F65C5" w14:textId="77777777" w:rsidR="00F811F5" w:rsidRDefault="00F811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92"/>
    <w:rsid w:val="000033F8"/>
    <w:rsid w:val="000063E9"/>
    <w:rsid w:val="00007F29"/>
    <w:rsid w:val="000107B0"/>
    <w:rsid w:val="00022AD6"/>
    <w:rsid w:val="00022B6F"/>
    <w:rsid w:val="000312DF"/>
    <w:rsid w:val="00031488"/>
    <w:rsid w:val="00033634"/>
    <w:rsid w:val="00036DF4"/>
    <w:rsid w:val="00041614"/>
    <w:rsid w:val="00042E82"/>
    <w:rsid w:val="000435ED"/>
    <w:rsid w:val="00043862"/>
    <w:rsid w:val="00054714"/>
    <w:rsid w:val="0005659E"/>
    <w:rsid w:val="00060B3A"/>
    <w:rsid w:val="00061DF2"/>
    <w:rsid w:val="0006438F"/>
    <w:rsid w:val="00067E55"/>
    <w:rsid w:val="00073857"/>
    <w:rsid w:val="0007479F"/>
    <w:rsid w:val="00080133"/>
    <w:rsid w:val="00081793"/>
    <w:rsid w:val="00081D0D"/>
    <w:rsid w:val="00082C97"/>
    <w:rsid w:val="00086A4A"/>
    <w:rsid w:val="00086A94"/>
    <w:rsid w:val="00087521"/>
    <w:rsid w:val="00087B2D"/>
    <w:rsid w:val="00092699"/>
    <w:rsid w:val="0009300F"/>
    <w:rsid w:val="00095182"/>
    <w:rsid w:val="00096B06"/>
    <w:rsid w:val="0009773C"/>
    <w:rsid w:val="00097FA3"/>
    <w:rsid w:val="000A2966"/>
    <w:rsid w:val="000A305C"/>
    <w:rsid w:val="000A3714"/>
    <w:rsid w:val="000A5FA6"/>
    <w:rsid w:val="000A6740"/>
    <w:rsid w:val="000A7B5E"/>
    <w:rsid w:val="000A7CD5"/>
    <w:rsid w:val="000B0103"/>
    <w:rsid w:val="000B12C9"/>
    <w:rsid w:val="000B1E61"/>
    <w:rsid w:val="000B32A9"/>
    <w:rsid w:val="000B76C5"/>
    <w:rsid w:val="000C04FA"/>
    <w:rsid w:val="000C300F"/>
    <w:rsid w:val="000C3093"/>
    <w:rsid w:val="000C48ED"/>
    <w:rsid w:val="000C72B9"/>
    <w:rsid w:val="000C7718"/>
    <w:rsid w:val="000D0411"/>
    <w:rsid w:val="000D3F57"/>
    <w:rsid w:val="000D51A3"/>
    <w:rsid w:val="000D5ACE"/>
    <w:rsid w:val="000D61C1"/>
    <w:rsid w:val="000E053B"/>
    <w:rsid w:val="000E16F5"/>
    <w:rsid w:val="000E5F12"/>
    <w:rsid w:val="000E63F1"/>
    <w:rsid w:val="000E67D0"/>
    <w:rsid w:val="000F23B3"/>
    <w:rsid w:val="000F3EEC"/>
    <w:rsid w:val="000F5784"/>
    <w:rsid w:val="000F5934"/>
    <w:rsid w:val="000F73C3"/>
    <w:rsid w:val="00100288"/>
    <w:rsid w:val="00102EC9"/>
    <w:rsid w:val="001037AF"/>
    <w:rsid w:val="00105318"/>
    <w:rsid w:val="001114FF"/>
    <w:rsid w:val="00111CC1"/>
    <w:rsid w:val="00112616"/>
    <w:rsid w:val="00113106"/>
    <w:rsid w:val="00114810"/>
    <w:rsid w:val="0011511D"/>
    <w:rsid w:val="0011590C"/>
    <w:rsid w:val="001162BF"/>
    <w:rsid w:val="00117719"/>
    <w:rsid w:val="00121D78"/>
    <w:rsid w:val="00124772"/>
    <w:rsid w:val="001255D9"/>
    <w:rsid w:val="0012649C"/>
    <w:rsid w:val="00127652"/>
    <w:rsid w:val="00130CE4"/>
    <w:rsid w:val="001353DF"/>
    <w:rsid w:val="001378E1"/>
    <w:rsid w:val="00140796"/>
    <w:rsid w:val="001410F4"/>
    <w:rsid w:val="00141390"/>
    <w:rsid w:val="001457D7"/>
    <w:rsid w:val="00145DE0"/>
    <w:rsid w:val="0014646A"/>
    <w:rsid w:val="00146946"/>
    <w:rsid w:val="0015069F"/>
    <w:rsid w:val="001518B5"/>
    <w:rsid w:val="00154EF9"/>
    <w:rsid w:val="00167919"/>
    <w:rsid w:val="00170EC1"/>
    <w:rsid w:val="00172C97"/>
    <w:rsid w:val="0017387D"/>
    <w:rsid w:val="00175270"/>
    <w:rsid w:val="00175527"/>
    <w:rsid w:val="00175EFD"/>
    <w:rsid w:val="00176283"/>
    <w:rsid w:val="00176E2B"/>
    <w:rsid w:val="0017750A"/>
    <w:rsid w:val="001779CD"/>
    <w:rsid w:val="0018452C"/>
    <w:rsid w:val="00185FBF"/>
    <w:rsid w:val="001942FA"/>
    <w:rsid w:val="00196FC9"/>
    <w:rsid w:val="001A1C52"/>
    <w:rsid w:val="001A1CAD"/>
    <w:rsid w:val="001A265E"/>
    <w:rsid w:val="001A2A1C"/>
    <w:rsid w:val="001A374C"/>
    <w:rsid w:val="001A3B19"/>
    <w:rsid w:val="001A4E7C"/>
    <w:rsid w:val="001A50C4"/>
    <w:rsid w:val="001A5692"/>
    <w:rsid w:val="001A5DA3"/>
    <w:rsid w:val="001A5F43"/>
    <w:rsid w:val="001A7050"/>
    <w:rsid w:val="001B015B"/>
    <w:rsid w:val="001B2129"/>
    <w:rsid w:val="001B2792"/>
    <w:rsid w:val="001B53FE"/>
    <w:rsid w:val="001B70D7"/>
    <w:rsid w:val="001B7AD8"/>
    <w:rsid w:val="001C0725"/>
    <w:rsid w:val="001C41F8"/>
    <w:rsid w:val="001C423C"/>
    <w:rsid w:val="001C5674"/>
    <w:rsid w:val="001C5EB6"/>
    <w:rsid w:val="001C785F"/>
    <w:rsid w:val="001D15A3"/>
    <w:rsid w:val="001D301D"/>
    <w:rsid w:val="001D3BDE"/>
    <w:rsid w:val="001E0BDA"/>
    <w:rsid w:val="001E0D19"/>
    <w:rsid w:val="001E26C8"/>
    <w:rsid w:val="001E2E12"/>
    <w:rsid w:val="001E3253"/>
    <w:rsid w:val="001E38BB"/>
    <w:rsid w:val="001E4927"/>
    <w:rsid w:val="001E4B1C"/>
    <w:rsid w:val="001E4C6D"/>
    <w:rsid w:val="001E4DC6"/>
    <w:rsid w:val="001E5D31"/>
    <w:rsid w:val="001F0760"/>
    <w:rsid w:val="001F0ED5"/>
    <w:rsid w:val="001F0EDE"/>
    <w:rsid w:val="001F26DD"/>
    <w:rsid w:val="001F39C8"/>
    <w:rsid w:val="001F41EA"/>
    <w:rsid w:val="001F54C1"/>
    <w:rsid w:val="001F7DDA"/>
    <w:rsid w:val="00202C20"/>
    <w:rsid w:val="00205095"/>
    <w:rsid w:val="00206180"/>
    <w:rsid w:val="0020679E"/>
    <w:rsid w:val="00206B12"/>
    <w:rsid w:val="0021036A"/>
    <w:rsid w:val="00216966"/>
    <w:rsid w:val="00220CF8"/>
    <w:rsid w:val="00221854"/>
    <w:rsid w:val="00222348"/>
    <w:rsid w:val="00224C30"/>
    <w:rsid w:val="00227FDF"/>
    <w:rsid w:val="00235CCF"/>
    <w:rsid w:val="002360A8"/>
    <w:rsid w:val="00236AAE"/>
    <w:rsid w:val="00242473"/>
    <w:rsid w:val="00244599"/>
    <w:rsid w:val="00245A55"/>
    <w:rsid w:val="00247F66"/>
    <w:rsid w:val="002503E0"/>
    <w:rsid w:val="00250848"/>
    <w:rsid w:val="00254500"/>
    <w:rsid w:val="00260BD8"/>
    <w:rsid w:val="0026271B"/>
    <w:rsid w:val="0026472F"/>
    <w:rsid w:val="00273DFB"/>
    <w:rsid w:val="002803CF"/>
    <w:rsid w:val="00281E20"/>
    <w:rsid w:val="00281F8D"/>
    <w:rsid w:val="0028503C"/>
    <w:rsid w:val="00285387"/>
    <w:rsid w:val="002856DC"/>
    <w:rsid w:val="00290702"/>
    <w:rsid w:val="00290A53"/>
    <w:rsid w:val="00290D7E"/>
    <w:rsid w:val="002913EB"/>
    <w:rsid w:val="002923A8"/>
    <w:rsid w:val="00292BF6"/>
    <w:rsid w:val="0029601B"/>
    <w:rsid w:val="002A563F"/>
    <w:rsid w:val="002A7491"/>
    <w:rsid w:val="002B16B9"/>
    <w:rsid w:val="002B40E1"/>
    <w:rsid w:val="002B54A0"/>
    <w:rsid w:val="002B6B25"/>
    <w:rsid w:val="002B72B5"/>
    <w:rsid w:val="002C69BA"/>
    <w:rsid w:val="002C7CBA"/>
    <w:rsid w:val="002D21B7"/>
    <w:rsid w:val="002D4590"/>
    <w:rsid w:val="002E06AE"/>
    <w:rsid w:val="002E29B9"/>
    <w:rsid w:val="002E39AE"/>
    <w:rsid w:val="002E3F1B"/>
    <w:rsid w:val="002E4CD9"/>
    <w:rsid w:val="002F3AED"/>
    <w:rsid w:val="002F4AD0"/>
    <w:rsid w:val="002F6637"/>
    <w:rsid w:val="00303E56"/>
    <w:rsid w:val="003064EE"/>
    <w:rsid w:val="00306F49"/>
    <w:rsid w:val="0031241D"/>
    <w:rsid w:val="0031308C"/>
    <w:rsid w:val="00314718"/>
    <w:rsid w:val="00315421"/>
    <w:rsid w:val="003168FA"/>
    <w:rsid w:val="00317699"/>
    <w:rsid w:val="003218D5"/>
    <w:rsid w:val="0032273B"/>
    <w:rsid w:val="00323E5F"/>
    <w:rsid w:val="00324042"/>
    <w:rsid w:val="00326E08"/>
    <w:rsid w:val="00326E25"/>
    <w:rsid w:val="00330E5C"/>
    <w:rsid w:val="0034212C"/>
    <w:rsid w:val="003449DA"/>
    <w:rsid w:val="00350467"/>
    <w:rsid w:val="003511E8"/>
    <w:rsid w:val="0035197A"/>
    <w:rsid w:val="00354398"/>
    <w:rsid w:val="00356577"/>
    <w:rsid w:val="003610D1"/>
    <w:rsid w:val="00363438"/>
    <w:rsid w:val="003655A4"/>
    <w:rsid w:val="00372D5A"/>
    <w:rsid w:val="00373960"/>
    <w:rsid w:val="00376B94"/>
    <w:rsid w:val="00376DF2"/>
    <w:rsid w:val="00381C02"/>
    <w:rsid w:val="003832F0"/>
    <w:rsid w:val="003903C9"/>
    <w:rsid w:val="00390726"/>
    <w:rsid w:val="00391035"/>
    <w:rsid w:val="00392F26"/>
    <w:rsid w:val="00393013"/>
    <w:rsid w:val="00393975"/>
    <w:rsid w:val="00396D09"/>
    <w:rsid w:val="003A1C81"/>
    <w:rsid w:val="003A4546"/>
    <w:rsid w:val="003A62F7"/>
    <w:rsid w:val="003A7758"/>
    <w:rsid w:val="003B0B31"/>
    <w:rsid w:val="003B28E4"/>
    <w:rsid w:val="003B3191"/>
    <w:rsid w:val="003B50BE"/>
    <w:rsid w:val="003B69F4"/>
    <w:rsid w:val="003B6A92"/>
    <w:rsid w:val="003C0395"/>
    <w:rsid w:val="003C4665"/>
    <w:rsid w:val="003C4A19"/>
    <w:rsid w:val="003C5CF5"/>
    <w:rsid w:val="003C6249"/>
    <w:rsid w:val="003C6D45"/>
    <w:rsid w:val="003C7AFE"/>
    <w:rsid w:val="003D1900"/>
    <w:rsid w:val="003D43FF"/>
    <w:rsid w:val="003D7322"/>
    <w:rsid w:val="003D7D3F"/>
    <w:rsid w:val="003E096A"/>
    <w:rsid w:val="003E1F10"/>
    <w:rsid w:val="003E2BEE"/>
    <w:rsid w:val="003E3826"/>
    <w:rsid w:val="003E3EB5"/>
    <w:rsid w:val="003E455F"/>
    <w:rsid w:val="003E4D55"/>
    <w:rsid w:val="003E66F2"/>
    <w:rsid w:val="003E76C2"/>
    <w:rsid w:val="003E785E"/>
    <w:rsid w:val="003E79B9"/>
    <w:rsid w:val="003F22A8"/>
    <w:rsid w:val="003F25A0"/>
    <w:rsid w:val="003F3EB3"/>
    <w:rsid w:val="003F470B"/>
    <w:rsid w:val="003F5B06"/>
    <w:rsid w:val="003F665F"/>
    <w:rsid w:val="003F749A"/>
    <w:rsid w:val="00400A24"/>
    <w:rsid w:val="004028F4"/>
    <w:rsid w:val="00406617"/>
    <w:rsid w:val="00406BEA"/>
    <w:rsid w:val="00410A9B"/>
    <w:rsid w:val="00410F11"/>
    <w:rsid w:val="00411AF8"/>
    <w:rsid w:val="00412646"/>
    <w:rsid w:val="00413DBA"/>
    <w:rsid w:val="0041576C"/>
    <w:rsid w:val="00416458"/>
    <w:rsid w:val="00416578"/>
    <w:rsid w:val="00417DD1"/>
    <w:rsid w:val="004222D1"/>
    <w:rsid w:val="00422380"/>
    <w:rsid w:val="00422D9A"/>
    <w:rsid w:val="00424028"/>
    <w:rsid w:val="004308D3"/>
    <w:rsid w:val="004310FC"/>
    <w:rsid w:val="00431BD2"/>
    <w:rsid w:val="00431F75"/>
    <w:rsid w:val="00432BB6"/>
    <w:rsid w:val="00435B62"/>
    <w:rsid w:val="00435D14"/>
    <w:rsid w:val="00437BCC"/>
    <w:rsid w:val="00437CA9"/>
    <w:rsid w:val="004400FB"/>
    <w:rsid w:val="00441C55"/>
    <w:rsid w:val="00443109"/>
    <w:rsid w:val="004439EC"/>
    <w:rsid w:val="004451C8"/>
    <w:rsid w:val="00445AB0"/>
    <w:rsid w:val="00445B24"/>
    <w:rsid w:val="00446290"/>
    <w:rsid w:val="00451480"/>
    <w:rsid w:val="00451B8D"/>
    <w:rsid w:val="00451E88"/>
    <w:rsid w:val="00452EF8"/>
    <w:rsid w:val="00453743"/>
    <w:rsid w:val="00454AE7"/>
    <w:rsid w:val="004555E1"/>
    <w:rsid w:val="004559E9"/>
    <w:rsid w:val="00457D2C"/>
    <w:rsid w:val="00463FD4"/>
    <w:rsid w:val="0046490C"/>
    <w:rsid w:val="00465997"/>
    <w:rsid w:val="00470B57"/>
    <w:rsid w:val="00471F40"/>
    <w:rsid w:val="00472FFB"/>
    <w:rsid w:val="0047369D"/>
    <w:rsid w:val="00480E53"/>
    <w:rsid w:val="00482208"/>
    <w:rsid w:val="004852BA"/>
    <w:rsid w:val="00486276"/>
    <w:rsid w:val="004919AF"/>
    <w:rsid w:val="0049261C"/>
    <w:rsid w:val="00492AC6"/>
    <w:rsid w:val="0049439C"/>
    <w:rsid w:val="004951DB"/>
    <w:rsid w:val="004A03E3"/>
    <w:rsid w:val="004A5945"/>
    <w:rsid w:val="004A7B11"/>
    <w:rsid w:val="004B2AEE"/>
    <w:rsid w:val="004B5DD4"/>
    <w:rsid w:val="004B6A1B"/>
    <w:rsid w:val="004B6A83"/>
    <w:rsid w:val="004B6B04"/>
    <w:rsid w:val="004C115A"/>
    <w:rsid w:val="004C2D89"/>
    <w:rsid w:val="004C4CC2"/>
    <w:rsid w:val="004C61D1"/>
    <w:rsid w:val="004C6322"/>
    <w:rsid w:val="004C69F1"/>
    <w:rsid w:val="004C79DC"/>
    <w:rsid w:val="004D24A2"/>
    <w:rsid w:val="004D25D8"/>
    <w:rsid w:val="004D3A78"/>
    <w:rsid w:val="004D4516"/>
    <w:rsid w:val="004E4C35"/>
    <w:rsid w:val="004E674A"/>
    <w:rsid w:val="004F15D7"/>
    <w:rsid w:val="004F181C"/>
    <w:rsid w:val="004F24DE"/>
    <w:rsid w:val="004F4CBC"/>
    <w:rsid w:val="004F57FC"/>
    <w:rsid w:val="005014B3"/>
    <w:rsid w:val="00505242"/>
    <w:rsid w:val="00505EF0"/>
    <w:rsid w:val="00506A71"/>
    <w:rsid w:val="00507B89"/>
    <w:rsid w:val="00507CD2"/>
    <w:rsid w:val="005237A8"/>
    <w:rsid w:val="005242AA"/>
    <w:rsid w:val="00525489"/>
    <w:rsid w:val="0052551D"/>
    <w:rsid w:val="00531B1D"/>
    <w:rsid w:val="00532F4A"/>
    <w:rsid w:val="005345CE"/>
    <w:rsid w:val="0054323B"/>
    <w:rsid w:val="00543C14"/>
    <w:rsid w:val="00544FC0"/>
    <w:rsid w:val="005511BF"/>
    <w:rsid w:val="00553146"/>
    <w:rsid w:val="00553AA3"/>
    <w:rsid w:val="00554A61"/>
    <w:rsid w:val="00563A37"/>
    <w:rsid w:val="0056683E"/>
    <w:rsid w:val="00567E4B"/>
    <w:rsid w:val="0057039D"/>
    <w:rsid w:val="00570A34"/>
    <w:rsid w:val="00571A7C"/>
    <w:rsid w:val="005725FC"/>
    <w:rsid w:val="00575BDF"/>
    <w:rsid w:val="00577331"/>
    <w:rsid w:val="005828C9"/>
    <w:rsid w:val="005859C5"/>
    <w:rsid w:val="00591786"/>
    <w:rsid w:val="005918E6"/>
    <w:rsid w:val="0059334D"/>
    <w:rsid w:val="005974AB"/>
    <w:rsid w:val="00597BA7"/>
    <w:rsid w:val="005A284F"/>
    <w:rsid w:val="005A3AAB"/>
    <w:rsid w:val="005B189F"/>
    <w:rsid w:val="005B2F48"/>
    <w:rsid w:val="005B3BDC"/>
    <w:rsid w:val="005B55B7"/>
    <w:rsid w:val="005C1B9C"/>
    <w:rsid w:val="005C1CF1"/>
    <w:rsid w:val="005C49EA"/>
    <w:rsid w:val="005C61A3"/>
    <w:rsid w:val="005C6540"/>
    <w:rsid w:val="005C69E0"/>
    <w:rsid w:val="005C729B"/>
    <w:rsid w:val="005C78DD"/>
    <w:rsid w:val="005D2282"/>
    <w:rsid w:val="005D5575"/>
    <w:rsid w:val="005E05AD"/>
    <w:rsid w:val="005E0875"/>
    <w:rsid w:val="005E13CA"/>
    <w:rsid w:val="005E2F8C"/>
    <w:rsid w:val="005E4BE2"/>
    <w:rsid w:val="005E5E28"/>
    <w:rsid w:val="005F39E1"/>
    <w:rsid w:val="005F6138"/>
    <w:rsid w:val="005F7FA0"/>
    <w:rsid w:val="006041ED"/>
    <w:rsid w:val="00604276"/>
    <w:rsid w:val="006063BB"/>
    <w:rsid w:val="00606E4F"/>
    <w:rsid w:val="00615E81"/>
    <w:rsid w:val="0061636B"/>
    <w:rsid w:val="00620397"/>
    <w:rsid w:val="00620511"/>
    <w:rsid w:val="00623FCD"/>
    <w:rsid w:val="006253AF"/>
    <w:rsid w:val="00630FE1"/>
    <w:rsid w:val="00632318"/>
    <w:rsid w:val="006326A4"/>
    <w:rsid w:val="0063745D"/>
    <w:rsid w:val="006406AF"/>
    <w:rsid w:val="006410D6"/>
    <w:rsid w:val="0064440E"/>
    <w:rsid w:val="006466AD"/>
    <w:rsid w:val="00652CAD"/>
    <w:rsid w:val="006547D2"/>
    <w:rsid w:val="00656382"/>
    <w:rsid w:val="00664BEB"/>
    <w:rsid w:val="00664BEE"/>
    <w:rsid w:val="00664DA9"/>
    <w:rsid w:val="00667F72"/>
    <w:rsid w:val="00670528"/>
    <w:rsid w:val="0067197E"/>
    <w:rsid w:val="006731DA"/>
    <w:rsid w:val="00673214"/>
    <w:rsid w:val="00673601"/>
    <w:rsid w:val="00675844"/>
    <w:rsid w:val="006811D0"/>
    <w:rsid w:val="00683024"/>
    <w:rsid w:val="006870D1"/>
    <w:rsid w:val="00691289"/>
    <w:rsid w:val="00697390"/>
    <w:rsid w:val="006A097F"/>
    <w:rsid w:val="006A3301"/>
    <w:rsid w:val="006A52FB"/>
    <w:rsid w:val="006A6856"/>
    <w:rsid w:val="006A7B90"/>
    <w:rsid w:val="006B0587"/>
    <w:rsid w:val="006B38F4"/>
    <w:rsid w:val="006B3DCB"/>
    <w:rsid w:val="006B3E63"/>
    <w:rsid w:val="006B4027"/>
    <w:rsid w:val="006B537A"/>
    <w:rsid w:val="006B5887"/>
    <w:rsid w:val="006B5A15"/>
    <w:rsid w:val="006B6956"/>
    <w:rsid w:val="006C1C36"/>
    <w:rsid w:val="006C22AD"/>
    <w:rsid w:val="006C5374"/>
    <w:rsid w:val="006C5C90"/>
    <w:rsid w:val="006C7145"/>
    <w:rsid w:val="006D03F0"/>
    <w:rsid w:val="006D2B41"/>
    <w:rsid w:val="006D5C7A"/>
    <w:rsid w:val="006D5E63"/>
    <w:rsid w:val="006E017D"/>
    <w:rsid w:val="006E0A8B"/>
    <w:rsid w:val="006E0CB0"/>
    <w:rsid w:val="006E26BA"/>
    <w:rsid w:val="006F1389"/>
    <w:rsid w:val="006F21B1"/>
    <w:rsid w:val="006F29BF"/>
    <w:rsid w:val="006F3CD9"/>
    <w:rsid w:val="006F4810"/>
    <w:rsid w:val="006F6F5E"/>
    <w:rsid w:val="006F7C6F"/>
    <w:rsid w:val="007070A8"/>
    <w:rsid w:val="0070737E"/>
    <w:rsid w:val="00707FDE"/>
    <w:rsid w:val="007103E5"/>
    <w:rsid w:val="007139E9"/>
    <w:rsid w:val="0071460E"/>
    <w:rsid w:val="007148CB"/>
    <w:rsid w:val="00715644"/>
    <w:rsid w:val="007177E5"/>
    <w:rsid w:val="007179A3"/>
    <w:rsid w:val="00720CC7"/>
    <w:rsid w:val="00723C6A"/>
    <w:rsid w:val="00723CD2"/>
    <w:rsid w:val="00724857"/>
    <w:rsid w:val="00725A14"/>
    <w:rsid w:val="0072759D"/>
    <w:rsid w:val="00727724"/>
    <w:rsid w:val="0073006B"/>
    <w:rsid w:val="00730761"/>
    <w:rsid w:val="007331BE"/>
    <w:rsid w:val="00733752"/>
    <w:rsid w:val="0074158F"/>
    <w:rsid w:val="007448D2"/>
    <w:rsid w:val="00745521"/>
    <w:rsid w:val="007478A7"/>
    <w:rsid w:val="00747973"/>
    <w:rsid w:val="00753708"/>
    <w:rsid w:val="00753ED5"/>
    <w:rsid w:val="00755342"/>
    <w:rsid w:val="007565EE"/>
    <w:rsid w:val="0075711D"/>
    <w:rsid w:val="00757CBE"/>
    <w:rsid w:val="00760730"/>
    <w:rsid w:val="0076500D"/>
    <w:rsid w:val="00772744"/>
    <w:rsid w:val="00775AE0"/>
    <w:rsid w:val="00781712"/>
    <w:rsid w:val="00781C90"/>
    <w:rsid w:val="0078266F"/>
    <w:rsid w:val="00783A59"/>
    <w:rsid w:val="00784EA1"/>
    <w:rsid w:val="0078511C"/>
    <w:rsid w:val="007904E0"/>
    <w:rsid w:val="007910C5"/>
    <w:rsid w:val="00793714"/>
    <w:rsid w:val="007938AC"/>
    <w:rsid w:val="007958D1"/>
    <w:rsid w:val="007A0702"/>
    <w:rsid w:val="007A4BD1"/>
    <w:rsid w:val="007A58A5"/>
    <w:rsid w:val="007A6475"/>
    <w:rsid w:val="007B06C2"/>
    <w:rsid w:val="007B19EF"/>
    <w:rsid w:val="007B2F18"/>
    <w:rsid w:val="007B6832"/>
    <w:rsid w:val="007B6F7A"/>
    <w:rsid w:val="007C2992"/>
    <w:rsid w:val="007C3AB0"/>
    <w:rsid w:val="007D1DCB"/>
    <w:rsid w:val="007D29D3"/>
    <w:rsid w:val="007D37CF"/>
    <w:rsid w:val="007D4906"/>
    <w:rsid w:val="007D52D2"/>
    <w:rsid w:val="007D7BFD"/>
    <w:rsid w:val="007E34E1"/>
    <w:rsid w:val="007E51C7"/>
    <w:rsid w:val="007E612E"/>
    <w:rsid w:val="007F0A63"/>
    <w:rsid w:val="007F33CC"/>
    <w:rsid w:val="007F3548"/>
    <w:rsid w:val="007F56E2"/>
    <w:rsid w:val="007F7AF4"/>
    <w:rsid w:val="00801F8B"/>
    <w:rsid w:val="008027A0"/>
    <w:rsid w:val="00802E73"/>
    <w:rsid w:val="00803B56"/>
    <w:rsid w:val="00804771"/>
    <w:rsid w:val="00805A6C"/>
    <w:rsid w:val="00811998"/>
    <w:rsid w:val="00813903"/>
    <w:rsid w:val="00813B5F"/>
    <w:rsid w:val="00814404"/>
    <w:rsid w:val="008158BC"/>
    <w:rsid w:val="008201B7"/>
    <w:rsid w:val="00821EBD"/>
    <w:rsid w:val="00822A07"/>
    <w:rsid w:val="00823D47"/>
    <w:rsid w:val="00825E35"/>
    <w:rsid w:val="008366E5"/>
    <w:rsid w:val="00837F52"/>
    <w:rsid w:val="00842F0A"/>
    <w:rsid w:val="0084393A"/>
    <w:rsid w:val="008444B9"/>
    <w:rsid w:val="008516B0"/>
    <w:rsid w:val="00855F8E"/>
    <w:rsid w:val="00860FB8"/>
    <w:rsid w:val="00861F34"/>
    <w:rsid w:val="008652AA"/>
    <w:rsid w:val="0086677D"/>
    <w:rsid w:val="00867014"/>
    <w:rsid w:val="00874136"/>
    <w:rsid w:val="00876539"/>
    <w:rsid w:val="008778EC"/>
    <w:rsid w:val="008805CF"/>
    <w:rsid w:val="00880896"/>
    <w:rsid w:val="00882166"/>
    <w:rsid w:val="00882CA1"/>
    <w:rsid w:val="00884416"/>
    <w:rsid w:val="008851AA"/>
    <w:rsid w:val="00890272"/>
    <w:rsid w:val="008911AD"/>
    <w:rsid w:val="00892D1B"/>
    <w:rsid w:val="008970E4"/>
    <w:rsid w:val="00897678"/>
    <w:rsid w:val="008A3FB7"/>
    <w:rsid w:val="008A4021"/>
    <w:rsid w:val="008A522E"/>
    <w:rsid w:val="008A6324"/>
    <w:rsid w:val="008A69E8"/>
    <w:rsid w:val="008A6B0E"/>
    <w:rsid w:val="008B0F78"/>
    <w:rsid w:val="008B120B"/>
    <w:rsid w:val="008B3D6B"/>
    <w:rsid w:val="008B4BB1"/>
    <w:rsid w:val="008B5C4D"/>
    <w:rsid w:val="008C0547"/>
    <w:rsid w:val="008C0BE7"/>
    <w:rsid w:val="008C3385"/>
    <w:rsid w:val="008C4DDA"/>
    <w:rsid w:val="008C50A6"/>
    <w:rsid w:val="008C6621"/>
    <w:rsid w:val="008C70F5"/>
    <w:rsid w:val="008D1882"/>
    <w:rsid w:val="008D2D69"/>
    <w:rsid w:val="008D6D6A"/>
    <w:rsid w:val="008D7095"/>
    <w:rsid w:val="008D7C85"/>
    <w:rsid w:val="008E5D70"/>
    <w:rsid w:val="008E65E2"/>
    <w:rsid w:val="008F17E9"/>
    <w:rsid w:val="008F29FD"/>
    <w:rsid w:val="008F5743"/>
    <w:rsid w:val="00900978"/>
    <w:rsid w:val="00905B0D"/>
    <w:rsid w:val="0090621E"/>
    <w:rsid w:val="00907B54"/>
    <w:rsid w:val="0091230A"/>
    <w:rsid w:val="009124EA"/>
    <w:rsid w:val="0091269D"/>
    <w:rsid w:val="00914B84"/>
    <w:rsid w:val="00916AA2"/>
    <w:rsid w:val="00916FDB"/>
    <w:rsid w:val="00917A48"/>
    <w:rsid w:val="0092276D"/>
    <w:rsid w:val="009256CA"/>
    <w:rsid w:val="0092677E"/>
    <w:rsid w:val="009301E5"/>
    <w:rsid w:val="00933858"/>
    <w:rsid w:val="00934AA2"/>
    <w:rsid w:val="009354B3"/>
    <w:rsid w:val="0093557B"/>
    <w:rsid w:val="009355BE"/>
    <w:rsid w:val="00937554"/>
    <w:rsid w:val="0093762C"/>
    <w:rsid w:val="00937BB6"/>
    <w:rsid w:val="009403E3"/>
    <w:rsid w:val="00940578"/>
    <w:rsid w:val="00943097"/>
    <w:rsid w:val="00945B51"/>
    <w:rsid w:val="009504C7"/>
    <w:rsid w:val="009504D6"/>
    <w:rsid w:val="009508E4"/>
    <w:rsid w:val="00950913"/>
    <w:rsid w:val="00951E25"/>
    <w:rsid w:val="00953EAE"/>
    <w:rsid w:val="009552AB"/>
    <w:rsid w:val="00960990"/>
    <w:rsid w:val="00960CC5"/>
    <w:rsid w:val="0096255D"/>
    <w:rsid w:val="009628E4"/>
    <w:rsid w:val="0096757E"/>
    <w:rsid w:val="00970C8A"/>
    <w:rsid w:val="00972E98"/>
    <w:rsid w:val="00974181"/>
    <w:rsid w:val="00980E6C"/>
    <w:rsid w:val="0098355C"/>
    <w:rsid w:val="009859D6"/>
    <w:rsid w:val="0098630E"/>
    <w:rsid w:val="00987551"/>
    <w:rsid w:val="00991F70"/>
    <w:rsid w:val="00992D8E"/>
    <w:rsid w:val="00993529"/>
    <w:rsid w:val="00993ABC"/>
    <w:rsid w:val="00994551"/>
    <w:rsid w:val="009A1745"/>
    <w:rsid w:val="009A55FA"/>
    <w:rsid w:val="009A5848"/>
    <w:rsid w:val="009A612E"/>
    <w:rsid w:val="009A67D1"/>
    <w:rsid w:val="009A7417"/>
    <w:rsid w:val="009B0251"/>
    <w:rsid w:val="009B3B73"/>
    <w:rsid w:val="009B3F37"/>
    <w:rsid w:val="009B4DEF"/>
    <w:rsid w:val="009B73DE"/>
    <w:rsid w:val="009B7508"/>
    <w:rsid w:val="009C1EDC"/>
    <w:rsid w:val="009C271E"/>
    <w:rsid w:val="009C3437"/>
    <w:rsid w:val="009C6763"/>
    <w:rsid w:val="009C6ACA"/>
    <w:rsid w:val="009C71AD"/>
    <w:rsid w:val="009C79D5"/>
    <w:rsid w:val="009D300A"/>
    <w:rsid w:val="009D45D9"/>
    <w:rsid w:val="009D494C"/>
    <w:rsid w:val="009E27B0"/>
    <w:rsid w:val="009E51BA"/>
    <w:rsid w:val="009E6DCC"/>
    <w:rsid w:val="009E7E56"/>
    <w:rsid w:val="009F1DED"/>
    <w:rsid w:val="009F38AB"/>
    <w:rsid w:val="009F5735"/>
    <w:rsid w:val="009F6142"/>
    <w:rsid w:val="00A010D6"/>
    <w:rsid w:val="00A018BD"/>
    <w:rsid w:val="00A02B9E"/>
    <w:rsid w:val="00A03E56"/>
    <w:rsid w:val="00A04199"/>
    <w:rsid w:val="00A04FDE"/>
    <w:rsid w:val="00A07A3E"/>
    <w:rsid w:val="00A12ECD"/>
    <w:rsid w:val="00A16895"/>
    <w:rsid w:val="00A201EB"/>
    <w:rsid w:val="00A204E6"/>
    <w:rsid w:val="00A206D4"/>
    <w:rsid w:val="00A219A3"/>
    <w:rsid w:val="00A23FF2"/>
    <w:rsid w:val="00A25AFD"/>
    <w:rsid w:val="00A2610A"/>
    <w:rsid w:val="00A34DE5"/>
    <w:rsid w:val="00A362D1"/>
    <w:rsid w:val="00A3674E"/>
    <w:rsid w:val="00A402D6"/>
    <w:rsid w:val="00A545C5"/>
    <w:rsid w:val="00A57534"/>
    <w:rsid w:val="00A5776B"/>
    <w:rsid w:val="00A60C68"/>
    <w:rsid w:val="00A6175F"/>
    <w:rsid w:val="00A61D2D"/>
    <w:rsid w:val="00A6379A"/>
    <w:rsid w:val="00A64452"/>
    <w:rsid w:val="00A67034"/>
    <w:rsid w:val="00A76204"/>
    <w:rsid w:val="00A768CE"/>
    <w:rsid w:val="00A8032F"/>
    <w:rsid w:val="00A809C1"/>
    <w:rsid w:val="00A81D41"/>
    <w:rsid w:val="00A838A1"/>
    <w:rsid w:val="00A83933"/>
    <w:rsid w:val="00A84B43"/>
    <w:rsid w:val="00A87A9A"/>
    <w:rsid w:val="00A945A0"/>
    <w:rsid w:val="00A9798E"/>
    <w:rsid w:val="00AB2FF1"/>
    <w:rsid w:val="00AB322B"/>
    <w:rsid w:val="00AB6BBA"/>
    <w:rsid w:val="00AB723E"/>
    <w:rsid w:val="00AB749C"/>
    <w:rsid w:val="00AC3B27"/>
    <w:rsid w:val="00AC4AAA"/>
    <w:rsid w:val="00AD16EE"/>
    <w:rsid w:val="00AD1845"/>
    <w:rsid w:val="00AD18DB"/>
    <w:rsid w:val="00AD2751"/>
    <w:rsid w:val="00AD445A"/>
    <w:rsid w:val="00AD525C"/>
    <w:rsid w:val="00AD718F"/>
    <w:rsid w:val="00AD7262"/>
    <w:rsid w:val="00AE03EF"/>
    <w:rsid w:val="00AE27C2"/>
    <w:rsid w:val="00AF0721"/>
    <w:rsid w:val="00AF1934"/>
    <w:rsid w:val="00B003D9"/>
    <w:rsid w:val="00B0163F"/>
    <w:rsid w:val="00B03762"/>
    <w:rsid w:val="00B113A7"/>
    <w:rsid w:val="00B11700"/>
    <w:rsid w:val="00B11CAD"/>
    <w:rsid w:val="00B12CAF"/>
    <w:rsid w:val="00B1679A"/>
    <w:rsid w:val="00B17973"/>
    <w:rsid w:val="00B22ABC"/>
    <w:rsid w:val="00B22FFC"/>
    <w:rsid w:val="00B23D8D"/>
    <w:rsid w:val="00B26355"/>
    <w:rsid w:val="00B310B9"/>
    <w:rsid w:val="00B3156C"/>
    <w:rsid w:val="00B3445F"/>
    <w:rsid w:val="00B3610C"/>
    <w:rsid w:val="00B4194C"/>
    <w:rsid w:val="00B43612"/>
    <w:rsid w:val="00B44B19"/>
    <w:rsid w:val="00B53D8D"/>
    <w:rsid w:val="00B53E4A"/>
    <w:rsid w:val="00B54112"/>
    <w:rsid w:val="00B57471"/>
    <w:rsid w:val="00B57D14"/>
    <w:rsid w:val="00B611EC"/>
    <w:rsid w:val="00B6148D"/>
    <w:rsid w:val="00B61544"/>
    <w:rsid w:val="00B6199A"/>
    <w:rsid w:val="00B62524"/>
    <w:rsid w:val="00B629F3"/>
    <w:rsid w:val="00B6583F"/>
    <w:rsid w:val="00B65892"/>
    <w:rsid w:val="00B659C7"/>
    <w:rsid w:val="00B70AAF"/>
    <w:rsid w:val="00B70E92"/>
    <w:rsid w:val="00B7193A"/>
    <w:rsid w:val="00B71CD6"/>
    <w:rsid w:val="00B72775"/>
    <w:rsid w:val="00B73F86"/>
    <w:rsid w:val="00B75009"/>
    <w:rsid w:val="00B77F53"/>
    <w:rsid w:val="00B8083B"/>
    <w:rsid w:val="00B81905"/>
    <w:rsid w:val="00B81CE7"/>
    <w:rsid w:val="00B82DA4"/>
    <w:rsid w:val="00B842F5"/>
    <w:rsid w:val="00B914DB"/>
    <w:rsid w:val="00B91EE7"/>
    <w:rsid w:val="00B928EF"/>
    <w:rsid w:val="00B92D29"/>
    <w:rsid w:val="00B93A38"/>
    <w:rsid w:val="00B9679D"/>
    <w:rsid w:val="00BA390C"/>
    <w:rsid w:val="00BA49C6"/>
    <w:rsid w:val="00BA5CBF"/>
    <w:rsid w:val="00BB2051"/>
    <w:rsid w:val="00BB33D5"/>
    <w:rsid w:val="00BB3748"/>
    <w:rsid w:val="00BB4020"/>
    <w:rsid w:val="00BB6145"/>
    <w:rsid w:val="00BC0B23"/>
    <w:rsid w:val="00BC1B67"/>
    <w:rsid w:val="00BC3070"/>
    <w:rsid w:val="00BC5290"/>
    <w:rsid w:val="00BC6AE5"/>
    <w:rsid w:val="00BC7F90"/>
    <w:rsid w:val="00BD10DB"/>
    <w:rsid w:val="00BD53E4"/>
    <w:rsid w:val="00BD5407"/>
    <w:rsid w:val="00BD5C5C"/>
    <w:rsid w:val="00BD6B90"/>
    <w:rsid w:val="00BD7472"/>
    <w:rsid w:val="00BE025C"/>
    <w:rsid w:val="00BE4B26"/>
    <w:rsid w:val="00BE7686"/>
    <w:rsid w:val="00BF00BF"/>
    <w:rsid w:val="00BF0CAB"/>
    <w:rsid w:val="00BF0DF8"/>
    <w:rsid w:val="00BF1850"/>
    <w:rsid w:val="00BF3B91"/>
    <w:rsid w:val="00BF446A"/>
    <w:rsid w:val="00C025E4"/>
    <w:rsid w:val="00C03427"/>
    <w:rsid w:val="00C036F2"/>
    <w:rsid w:val="00C04D21"/>
    <w:rsid w:val="00C04F67"/>
    <w:rsid w:val="00C04F7A"/>
    <w:rsid w:val="00C05F99"/>
    <w:rsid w:val="00C06C4D"/>
    <w:rsid w:val="00C1079F"/>
    <w:rsid w:val="00C11AC7"/>
    <w:rsid w:val="00C12584"/>
    <w:rsid w:val="00C1361F"/>
    <w:rsid w:val="00C1393A"/>
    <w:rsid w:val="00C14F76"/>
    <w:rsid w:val="00C15E1D"/>
    <w:rsid w:val="00C15E43"/>
    <w:rsid w:val="00C16B07"/>
    <w:rsid w:val="00C173C6"/>
    <w:rsid w:val="00C2031B"/>
    <w:rsid w:val="00C21C67"/>
    <w:rsid w:val="00C22FEA"/>
    <w:rsid w:val="00C25D5F"/>
    <w:rsid w:val="00C25DE5"/>
    <w:rsid w:val="00C35239"/>
    <w:rsid w:val="00C4450B"/>
    <w:rsid w:val="00C45CC1"/>
    <w:rsid w:val="00C463C5"/>
    <w:rsid w:val="00C471BB"/>
    <w:rsid w:val="00C50015"/>
    <w:rsid w:val="00C50F0B"/>
    <w:rsid w:val="00C523A0"/>
    <w:rsid w:val="00C52AB7"/>
    <w:rsid w:val="00C61876"/>
    <w:rsid w:val="00C639D1"/>
    <w:rsid w:val="00C66DA8"/>
    <w:rsid w:val="00C732D1"/>
    <w:rsid w:val="00C73DC3"/>
    <w:rsid w:val="00C755E3"/>
    <w:rsid w:val="00C81647"/>
    <w:rsid w:val="00C8272E"/>
    <w:rsid w:val="00C84453"/>
    <w:rsid w:val="00C91C13"/>
    <w:rsid w:val="00C93B45"/>
    <w:rsid w:val="00C93BD6"/>
    <w:rsid w:val="00C95C8C"/>
    <w:rsid w:val="00C96C3F"/>
    <w:rsid w:val="00CA01CF"/>
    <w:rsid w:val="00CA4D7A"/>
    <w:rsid w:val="00CA5192"/>
    <w:rsid w:val="00CA66E9"/>
    <w:rsid w:val="00CA6CDF"/>
    <w:rsid w:val="00CA7352"/>
    <w:rsid w:val="00CA7B8F"/>
    <w:rsid w:val="00CB2EDB"/>
    <w:rsid w:val="00CB4A89"/>
    <w:rsid w:val="00CB5E60"/>
    <w:rsid w:val="00CC098A"/>
    <w:rsid w:val="00CC159F"/>
    <w:rsid w:val="00CC3082"/>
    <w:rsid w:val="00CC3094"/>
    <w:rsid w:val="00CD0FC2"/>
    <w:rsid w:val="00CD1667"/>
    <w:rsid w:val="00CD22DF"/>
    <w:rsid w:val="00CD4A48"/>
    <w:rsid w:val="00CD5E16"/>
    <w:rsid w:val="00CD7109"/>
    <w:rsid w:val="00CD7135"/>
    <w:rsid w:val="00CE1CB4"/>
    <w:rsid w:val="00CE45D4"/>
    <w:rsid w:val="00CF1B74"/>
    <w:rsid w:val="00CF2570"/>
    <w:rsid w:val="00CF2BEF"/>
    <w:rsid w:val="00CF447F"/>
    <w:rsid w:val="00CF7A44"/>
    <w:rsid w:val="00CF7FB2"/>
    <w:rsid w:val="00D00D00"/>
    <w:rsid w:val="00D01861"/>
    <w:rsid w:val="00D057C9"/>
    <w:rsid w:val="00D11A50"/>
    <w:rsid w:val="00D177C4"/>
    <w:rsid w:val="00D209F9"/>
    <w:rsid w:val="00D22C48"/>
    <w:rsid w:val="00D23038"/>
    <w:rsid w:val="00D25012"/>
    <w:rsid w:val="00D27755"/>
    <w:rsid w:val="00D319ED"/>
    <w:rsid w:val="00D31BDA"/>
    <w:rsid w:val="00D32882"/>
    <w:rsid w:val="00D3523B"/>
    <w:rsid w:val="00D362B4"/>
    <w:rsid w:val="00D364FD"/>
    <w:rsid w:val="00D40B6F"/>
    <w:rsid w:val="00D410A8"/>
    <w:rsid w:val="00D4320F"/>
    <w:rsid w:val="00D43E5F"/>
    <w:rsid w:val="00D504FE"/>
    <w:rsid w:val="00D51C3B"/>
    <w:rsid w:val="00D53950"/>
    <w:rsid w:val="00D5517B"/>
    <w:rsid w:val="00D56047"/>
    <w:rsid w:val="00D56884"/>
    <w:rsid w:val="00D62374"/>
    <w:rsid w:val="00D63F5B"/>
    <w:rsid w:val="00D71967"/>
    <w:rsid w:val="00D71998"/>
    <w:rsid w:val="00D71E6A"/>
    <w:rsid w:val="00D72335"/>
    <w:rsid w:val="00D73A43"/>
    <w:rsid w:val="00D73AEE"/>
    <w:rsid w:val="00D75113"/>
    <w:rsid w:val="00D752B9"/>
    <w:rsid w:val="00D76D01"/>
    <w:rsid w:val="00D80804"/>
    <w:rsid w:val="00D81429"/>
    <w:rsid w:val="00D82062"/>
    <w:rsid w:val="00D82E87"/>
    <w:rsid w:val="00D83522"/>
    <w:rsid w:val="00D92AF9"/>
    <w:rsid w:val="00D93DC3"/>
    <w:rsid w:val="00D9461B"/>
    <w:rsid w:val="00DA127C"/>
    <w:rsid w:val="00DA17F2"/>
    <w:rsid w:val="00DA26C2"/>
    <w:rsid w:val="00DA3A8E"/>
    <w:rsid w:val="00DA4463"/>
    <w:rsid w:val="00DA5953"/>
    <w:rsid w:val="00DA6199"/>
    <w:rsid w:val="00DA74AB"/>
    <w:rsid w:val="00DB1CE9"/>
    <w:rsid w:val="00DB1D07"/>
    <w:rsid w:val="00DB282F"/>
    <w:rsid w:val="00DB402C"/>
    <w:rsid w:val="00DB45CC"/>
    <w:rsid w:val="00DB4EF0"/>
    <w:rsid w:val="00DB79F0"/>
    <w:rsid w:val="00DC0708"/>
    <w:rsid w:val="00DC25F4"/>
    <w:rsid w:val="00DC30EC"/>
    <w:rsid w:val="00DC3A39"/>
    <w:rsid w:val="00DC56DF"/>
    <w:rsid w:val="00DC6A46"/>
    <w:rsid w:val="00DC70AA"/>
    <w:rsid w:val="00DC7CEC"/>
    <w:rsid w:val="00DD0622"/>
    <w:rsid w:val="00DD0E0C"/>
    <w:rsid w:val="00DD1DEB"/>
    <w:rsid w:val="00DD42C0"/>
    <w:rsid w:val="00DD49B1"/>
    <w:rsid w:val="00DD630B"/>
    <w:rsid w:val="00DD6906"/>
    <w:rsid w:val="00DD6F10"/>
    <w:rsid w:val="00DD7768"/>
    <w:rsid w:val="00DE2166"/>
    <w:rsid w:val="00DE421B"/>
    <w:rsid w:val="00DF202D"/>
    <w:rsid w:val="00DF2295"/>
    <w:rsid w:val="00DF491D"/>
    <w:rsid w:val="00DF4A32"/>
    <w:rsid w:val="00E06A37"/>
    <w:rsid w:val="00E0711C"/>
    <w:rsid w:val="00E103BF"/>
    <w:rsid w:val="00E10CCA"/>
    <w:rsid w:val="00E13554"/>
    <w:rsid w:val="00E17065"/>
    <w:rsid w:val="00E17298"/>
    <w:rsid w:val="00E17EE5"/>
    <w:rsid w:val="00E21B6A"/>
    <w:rsid w:val="00E21F87"/>
    <w:rsid w:val="00E23B93"/>
    <w:rsid w:val="00E246F6"/>
    <w:rsid w:val="00E276E9"/>
    <w:rsid w:val="00E30338"/>
    <w:rsid w:val="00E31201"/>
    <w:rsid w:val="00E31377"/>
    <w:rsid w:val="00E32A7D"/>
    <w:rsid w:val="00E32F15"/>
    <w:rsid w:val="00E33286"/>
    <w:rsid w:val="00E35456"/>
    <w:rsid w:val="00E3779E"/>
    <w:rsid w:val="00E41325"/>
    <w:rsid w:val="00E424EE"/>
    <w:rsid w:val="00E42E65"/>
    <w:rsid w:val="00E436B6"/>
    <w:rsid w:val="00E50ADB"/>
    <w:rsid w:val="00E53F78"/>
    <w:rsid w:val="00E55BC6"/>
    <w:rsid w:val="00E60441"/>
    <w:rsid w:val="00E60699"/>
    <w:rsid w:val="00E61B9F"/>
    <w:rsid w:val="00E61E88"/>
    <w:rsid w:val="00E63359"/>
    <w:rsid w:val="00E65407"/>
    <w:rsid w:val="00E700C8"/>
    <w:rsid w:val="00E706CE"/>
    <w:rsid w:val="00E72376"/>
    <w:rsid w:val="00E805A4"/>
    <w:rsid w:val="00E846BE"/>
    <w:rsid w:val="00E84B5E"/>
    <w:rsid w:val="00E85748"/>
    <w:rsid w:val="00E85F4E"/>
    <w:rsid w:val="00E91547"/>
    <w:rsid w:val="00E91CE3"/>
    <w:rsid w:val="00E937E9"/>
    <w:rsid w:val="00E966A1"/>
    <w:rsid w:val="00E97C1A"/>
    <w:rsid w:val="00EA02AF"/>
    <w:rsid w:val="00EA0EE8"/>
    <w:rsid w:val="00EA19E4"/>
    <w:rsid w:val="00EA1BD5"/>
    <w:rsid w:val="00EA2ECA"/>
    <w:rsid w:val="00EA402B"/>
    <w:rsid w:val="00EA43D7"/>
    <w:rsid w:val="00EA499A"/>
    <w:rsid w:val="00EA761A"/>
    <w:rsid w:val="00EA7839"/>
    <w:rsid w:val="00EB7E55"/>
    <w:rsid w:val="00EC101D"/>
    <w:rsid w:val="00EC391B"/>
    <w:rsid w:val="00EC3FBF"/>
    <w:rsid w:val="00EC5D09"/>
    <w:rsid w:val="00ED7C27"/>
    <w:rsid w:val="00ED7E71"/>
    <w:rsid w:val="00EE329F"/>
    <w:rsid w:val="00EE465E"/>
    <w:rsid w:val="00EE6B02"/>
    <w:rsid w:val="00EF1160"/>
    <w:rsid w:val="00EF4F9E"/>
    <w:rsid w:val="00F00115"/>
    <w:rsid w:val="00F0130E"/>
    <w:rsid w:val="00F01513"/>
    <w:rsid w:val="00F01819"/>
    <w:rsid w:val="00F01F54"/>
    <w:rsid w:val="00F020E5"/>
    <w:rsid w:val="00F0388E"/>
    <w:rsid w:val="00F05809"/>
    <w:rsid w:val="00F06C2F"/>
    <w:rsid w:val="00F07075"/>
    <w:rsid w:val="00F11863"/>
    <w:rsid w:val="00F137C9"/>
    <w:rsid w:val="00F1602D"/>
    <w:rsid w:val="00F1606C"/>
    <w:rsid w:val="00F16481"/>
    <w:rsid w:val="00F16704"/>
    <w:rsid w:val="00F179B9"/>
    <w:rsid w:val="00F21909"/>
    <w:rsid w:val="00F21B33"/>
    <w:rsid w:val="00F22064"/>
    <w:rsid w:val="00F225F8"/>
    <w:rsid w:val="00F22E08"/>
    <w:rsid w:val="00F23279"/>
    <w:rsid w:val="00F25C6F"/>
    <w:rsid w:val="00F27293"/>
    <w:rsid w:val="00F3065E"/>
    <w:rsid w:val="00F3205D"/>
    <w:rsid w:val="00F3266B"/>
    <w:rsid w:val="00F33F4E"/>
    <w:rsid w:val="00F42BE4"/>
    <w:rsid w:val="00F46D9A"/>
    <w:rsid w:val="00F50BC4"/>
    <w:rsid w:val="00F55BD7"/>
    <w:rsid w:val="00F55F54"/>
    <w:rsid w:val="00F57B14"/>
    <w:rsid w:val="00F600C2"/>
    <w:rsid w:val="00F61508"/>
    <w:rsid w:val="00F61F3D"/>
    <w:rsid w:val="00F64305"/>
    <w:rsid w:val="00F64A7E"/>
    <w:rsid w:val="00F66A9D"/>
    <w:rsid w:val="00F67014"/>
    <w:rsid w:val="00F67CC5"/>
    <w:rsid w:val="00F702F5"/>
    <w:rsid w:val="00F7240A"/>
    <w:rsid w:val="00F7369F"/>
    <w:rsid w:val="00F74A9E"/>
    <w:rsid w:val="00F76314"/>
    <w:rsid w:val="00F76722"/>
    <w:rsid w:val="00F7688A"/>
    <w:rsid w:val="00F800E5"/>
    <w:rsid w:val="00F80BD6"/>
    <w:rsid w:val="00F811F5"/>
    <w:rsid w:val="00F815E4"/>
    <w:rsid w:val="00F82854"/>
    <w:rsid w:val="00F83FC4"/>
    <w:rsid w:val="00F8775B"/>
    <w:rsid w:val="00F91C1C"/>
    <w:rsid w:val="00F95302"/>
    <w:rsid w:val="00FA1DEC"/>
    <w:rsid w:val="00FA3E1C"/>
    <w:rsid w:val="00FA62E0"/>
    <w:rsid w:val="00FB01CC"/>
    <w:rsid w:val="00FB029F"/>
    <w:rsid w:val="00FB055E"/>
    <w:rsid w:val="00FB0A38"/>
    <w:rsid w:val="00FB1BDF"/>
    <w:rsid w:val="00FB6829"/>
    <w:rsid w:val="00FC09E7"/>
    <w:rsid w:val="00FC1A55"/>
    <w:rsid w:val="00FC1C0A"/>
    <w:rsid w:val="00FC41BB"/>
    <w:rsid w:val="00FC54C7"/>
    <w:rsid w:val="00FD35D2"/>
    <w:rsid w:val="00FD4312"/>
    <w:rsid w:val="00FD5501"/>
    <w:rsid w:val="00FD7B98"/>
    <w:rsid w:val="00FE086E"/>
    <w:rsid w:val="00FE1692"/>
    <w:rsid w:val="00FE28AA"/>
    <w:rsid w:val="00FE57E4"/>
    <w:rsid w:val="00FF0CB1"/>
    <w:rsid w:val="00FF3E64"/>
    <w:rsid w:val="00FF513D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1F0E"/>
  <w15:chartTrackingRefBased/>
  <w15:docId w15:val="{F6DD0126-B534-C045-A916-C7B24FF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enlimon/Library/Containers/com.microsoft.Word/Data/Library/Application%20Support/Microsoft/Office/16.0/DTS/en-US%7b25274B11-DA83-AE49-982A-9E82F4931662%7d/%7b59D0B91B-20DA-E64F-A038-4A3E7FA8CBD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{59D0B91B-20DA-E64F-A038-4A3E7FA8CBD4}tf10002086.dotx</Template>
  <TotalTime>932</TotalTime>
  <Pages>5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LIMON</dc:creator>
  <cp:keywords/>
  <dc:description/>
  <cp:lastModifiedBy>EREN LIMON</cp:lastModifiedBy>
  <cp:revision>1136</cp:revision>
  <dcterms:created xsi:type="dcterms:W3CDTF">2019-02-05T09:58:00Z</dcterms:created>
  <dcterms:modified xsi:type="dcterms:W3CDTF">2019-04-25T11:00:00Z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